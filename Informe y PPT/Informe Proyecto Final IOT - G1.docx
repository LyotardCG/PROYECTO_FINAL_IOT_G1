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34E3" w14:textId="77777777" w:rsidR="007F0E8A" w:rsidRPr="009D1BB2" w:rsidRDefault="007F0E8A" w:rsidP="007F0E8A">
      <w:pPr>
        <w:spacing w:line="360" w:lineRule="auto"/>
        <w:jc w:val="center"/>
        <w:rPr>
          <w:rFonts w:eastAsia="Times New Roman" w:cs="Times New Roman"/>
          <w:b/>
          <w:bCs/>
        </w:rPr>
      </w:pPr>
      <w:bookmarkStart w:id="0" w:name="_heading=h.gjdgxs" w:colFirst="0" w:colLast="0"/>
      <w:bookmarkEnd w:id="0"/>
      <w:r w:rsidRPr="009D1BB2">
        <w:rPr>
          <w:rFonts w:eastAsia="Times New Roman" w:cs="Times New Roman"/>
          <w:b/>
          <w:bCs/>
        </w:rPr>
        <w:t>UNIVERSIDAD NACIONAL MAYOR DE SAN MARCOS</w:t>
      </w:r>
    </w:p>
    <w:p w14:paraId="4078D303" w14:textId="77777777" w:rsidR="007F0E8A" w:rsidRPr="009D1BB2" w:rsidRDefault="007F0E8A" w:rsidP="007F0E8A">
      <w:pPr>
        <w:spacing w:line="360" w:lineRule="auto"/>
        <w:jc w:val="center"/>
        <w:rPr>
          <w:rFonts w:eastAsia="Times New Roman" w:cs="Times New Roman"/>
          <w:b/>
          <w:bCs/>
        </w:rPr>
      </w:pPr>
      <w:r w:rsidRPr="009D1BB2">
        <w:rPr>
          <w:rFonts w:eastAsia="Times New Roman" w:cs="Times New Roman"/>
          <w:b/>
          <w:bCs/>
        </w:rPr>
        <w:t xml:space="preserve">Universidad del Perú, </w:t>
      </w:r>
      <w:r w:rsidR="001F3BC1" w:rsidRPr="009D1BB2">
        <w:rPr>
          <w:rFonts w:eastAsia="Times New Roman" w:cs="Times New Roman"/>
          <w:b/>
          <w:bCs/>
        </w:rPr>
        <w:t xml:space="preserve">Decana </w:t>
      </w:r>
      <w:r w:rsidR="001F3BC1">
        <w:rPr>
          <w:rFonts w:eastAsia="Times New Roman" w:cs="Times New Roman"/>
          <w:b/>
          <w:bCs/>
        </w:rPr>
        <w:t>d</w:t>
      </w:r>
      <w:r w:rsidR="001F3BC1" w:rsidRPr="009D1BB2">
        <w:rPr>
          <w:rFonts w:eastAsia="Times New Roman" w:cs="Times New Roman"/>
          <w:b/>
          <w:bCs/>
        </w:rPr>
        <w:t>e América</w:t>
      </w:r>
    </w:p>
    <w:p w14:paraId="7643FF2A" w14:textId="77777777" w:rsidR="007F0E8A" w:rsidRPr="009D1BB2" w:rsidRDefault="007F0E8A" w:rsidP="007F0E8A">
      <w:pPr>
        <w:spacing w:line="276" w:lineRule="auto"/>
        <w:jc w:val="center"/>
        <w:rPr>
          <w:rFonts w:eastAsia="Times New Roman" w:cs="Times New Roman"/>
          <w:b/>
          <w:bCs/>
        </w:rPr>
      </w:pPr>
      <w:r w:rsidRPr="009D1BB2">
        <w:rPr>
          <w:rFonts w:eastAsia="Times New Roman" w:cs="Times New Roman"/>
          <w:b/>
          <w:bCs/>
        </w:rPr>
        <w:t>FACULTAD DE INGENIERÍA DE SISTEMAS E INFORMÁTICA</w:t>
      </w:r>
    </w:p>
    <w:p w14:paraId="29A0EFBC" w14:textId="77777777" w:rsidR="007F0E8A" w:rsidRPr="009D1BB2" w:rsidRDefault="007F0E8A" w:rsidP="007F0E8A">
      <w:pPr>
        <w:spacing w:line="276" w:lineRule="auto"/>
        <w:jc w:val="center"/>
        <w:rPr>
          <w:rFonts w:eastAsia="Times New Roman" w:cs="Times New Roman"/>
          <w:b/>
          <w:bCs/>
        </w:rPr>
      </w:pPr>
      <w:r w:rsidRPr="009D1BB2">
        <w:rPr>
          <w:rFonts w:eastAsia="Times New Roman" w:cs="Times New Roman"/>
          <w:b/>
          <w:bCs/>
        </w:rPr>
        <w:t xml:space="preserve">Escuela </w:t>
      </w:r>
      <w:r w:rsidR="00BD3D66">
        <w:rPr>
          <w:rFonts w:eastAsia="Times New Roman" w:cs="Times New Roman"/>
          <w:b/>
          <w:bCs/>
        </w:rPr>
        <w:t>Profesional de Ingeniería de Sistemas</w:t>
      </w:r>
    </w:p>
    <w:p w14:paraId="1E19D458" w14:textId="77777777" w:rsidR="007F0E8A" w:rsidRDefault="007F0E8A" w:rsidP="007F0E8A">
      <w:pPr>
        <w:spacing w:line="360" w:lineRule="auto"/>
        <w:rPr>
          <w:rFonts w:eastAsia="Times New Roman" w:cs="Times New Roman"/>
        </w:rPr>
      </w:pPr>
    </w:p>
    <w:p w14:paraId="5FF3EDA9" w14:textId="77777777" w:rsidR="007F0E8A" w:rsidRDefault="007F0E8A" w:rsidP="007F0E8A">
      <w:pPr>
        <w:spacing w:line="360" w:lineRule="auto"/>
        <w:rPr>
          <w:rFonts w:eastAsia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7A6BEB" wp14:editId="788B020A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612265" cy="1880235"/>
            <wp:effectExtent l="0" t="0" r="6985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1675A" w14:textId="77777777" w:rsidR="007F0E8A" w:rsidRDefault="007F0E8A" w:rsidP="007F0E8A">
      <w:pPr>
        <w:spacing w:line="360" w:lineRule="auto"/>
        <w:rPr>
          <w:rFonts w:eastAsia="Times New Roman" w:cs="Times New Roman"/>
        </w:rPr>
      </w:pPr>
    </w:p>
    <w:p w14:paraId="6716C44E" w14:textId="77777777" w:rsidR="007F0E8A" w:rsidRDefault="007F0E8A" w:rsidP="007F0E8A">
      <w:pPr>
        <w:spacing w:line="360" w:lineRule="auto"/>
        <w:rPr>
          <w:rFonts w:eastAsia="Times New Roman" w:cs="Times New Roman"/>
        </w:rPr>
      </w:pPr>
    </w:p>
    <w:p w14:paraId="6F75D1A7" w14:textId="77777777" w:rsidR="007F0E8A" w:rsidRDefault="007F0E8A" w:rsidP="007F0E8A">
      <w:pPr>
        <w:spacing w:line="360" w:lineRule="auto"/>
        <w:rPr>
          <w:rFonts w:eastAsia="Times New Roman" w:cs="Times New Roman"/>
        </w:rPr>
      </w:pPr>
    </w:p>
    <w:p w14:paraId="15F8F466" w14:textId="77777777" w:rsidR="007F0E8A" w:rsidRDefault="007F0E8A" w:rsidP="007F0E8A">
      <w:pPr>
        <w:spacing w:line="360" w:lineRule="auto"/>
        <w:rPr>
          <w:rFonts w:eastAsia="Times New Roman" w:cs="Times New Roman"/>
          <w:b/>
        </w:rPr>
      </w:pPr>
    </w:p>
    <w:p w14:paraId="0AC4A2EF" w14:textId="77777777" w:rsidR="007F0E8A" w:rsidRDefault="007F0E8A" w:rsidP="007F0E8A">
      <w:pPr>
        <w:spacing w:line="360" w:lineRule="auto"/>
        <w:rPr>
          <w:rFonts w:eastAsia="Times New Roman" w:cs="Times New Roman"/>
          <w:b/>
        </w:rPr>
      </w:pPr>
    </w:p>
    <w:p w14:paraId="34AB4EF1" w14:textId="77777777" w:rsidR="007F0E8A" w:rsidRDefault="007F0E8A" w:rsidP="007F0E8A">
      <w:pPr>
        <w:spacing w:line="360" w:lineRule="auto"/>
        <w:rPr>
          <w:rFonts w:eastAsia="Times New Roman" w:cs="Times New Roman"/>
          <w:b/>
        </w:rPr>
      </w:pPr>
    </w:p>
    <w:p w14:paraId="2B003C28" w14:textId="77777777" w:rsidR="007F0E8A" w:rsidRDefault="007F0E8A" w:rsidP="007F0E8A">
      <w:pPr>
        <w:spacing w:line="360" w:lineRule="auto"/>
        <w:rPr>
          <w:rFonts w:eastAsia="Times New Roman" w:cs="Times New Roman"/>
          <w:b/>
        </w:rPr>
      </w:pPr>
    </w:p>
    <w:p w14:paraId="4310A4BF" w14:textId="77777777" w:rsidR="007F0E8A" w:rsidRDefault="007F0E8A" w:rsidP="007F0E8A">
      <w:pPr>
        <w:spacing w:line="360" w:lineRule="auto"/>
        <w:rPr>
          <w:rFonts w:eastAsia="Times New Roman" w:cs="Times New Roman"/>
          <w:b/>
        </w:rPr>
      </w:pPr>
    </w:p>
    <w:p w14:paraId="708D0189" w14:textId="77777777" w:rsidR="007F0E8A" w:rsidRDefault="001F3BC1" w:rsidP="007F0E8A">
      <w:pPr>
        <w:spacing w:line="360" w:lineRule="auto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TÍTULO EN MAYÚSCULAS</w:t>
      </w:r>
    </w:p>
    <w:p w14:paraId="6C80CFEA" w14:textId="77777777" w:rsidR="001F3BC1" w:rsidRDefault="001F3BC1" w:rsidP="007F0E8A">
      <w:pPr>
        <w:spacing w:line="360" w:lineRule="auto"/>
        <w:jc w:val="center"/>
        <w:rPr>
          <w:rFonts w:eastAsia="Times New Roman" w:cs="Times New Roman"/>
          <w:b/>
          <w:bCs/>
          <w:szCs w:val="24"/>
        </w:rPr>
      </w:pPr>
    </w:p>
    <w:p w14:paraId="24B53A9F" w14:textId="77777777" w:rsidR="007F0E8A" w:rsidRDefault="007F0E8A" w:rsidP="007F0E8A">
      <w:pPr>
        <w:spacing w:line="360" w:lineRule="auto"/>
        <w:jc w:val="center"/>
      </w:pPr>
      <w:r w:rsidRPr="2569742F">
        <w:rPr>
          <w:rFonts w:eastAsia="Times New Roman" w:cs="Times New Roman"/>
          <w:b/>
          <w:bCs/>
          <w:szCs w:val="24"/>
        </w:rPr>
        <w:t>Presentado por</w:t>
      </w:r>
    </w:p>
    <w:p w14:paraId="5796ADEB" w14:textId="77777777" w:rsidR="007F0E8A" w:rsidRPr="00C80963" w:rsidRDefault="007F0E8A" w:rsidP="007F0E8A">
      <w:pPr>
        <w:spacing w:line="360" w:lineRule="auto"/>
        <w:jc w:val="center"/>
        <w:rPr>
          <w:rFonts w:eastAsia="Times New Roman" w:cs="Times New Roman"/>
          <w:b/>
          <w:sz w:val="28"/>
          <w:szCs w:val="28"/>
        </w:rPr>
      </w:pPr>
      <w:r w:rsidRPr="2569742F">
        <w:rPr>
          <w:rFonts w:eastAsia="Times New Roman" w:cs="Times New Roman"/>
          <w:szCs w:val="24"/>
        </w:rPr>
        <w:t>Agurto Briceño Erick Joel</w:t>
      </w:r>
      <w:r>
        <w:rPr>
          <w:rFonts w:eastAsia="Times New Roman" w:cs="Times New Roman"/>
          <w:szCs w:val="24"/>
        </w:rPr>
        <w:t xml:space="preserve"> - 19200001</w:t>
      </w:r>
    </w:p>
    <w:p w14:paraId="4A9AE723" w14:textId="77777777" w:rsidR="007F0E8A" w:rsidRPr="009C1961" w:rsidRDefault="007F0E8A" w:rsidP="007F0E8A">
      <w:pPr>
        <w:spacing w:line="360" w:lineRule="auto"/>
        <w:jc w:val="center"/>
        <w:rPr>
          <w:rFonts w:eastAsia="Times New Roman" w:cs="Times New Roman"/>
          <w:b/>
          <w:bCs/>
          <w:szCs w:val="24"/>
        </w:rPr>
      </w:pPr>
      <w:r w:rsidRPr="009C1961">
        <w:rPr>
          <w:rFonts w:eastAsia="Times New Roman" w:cs="Times New Roman"/>
          <w:b/>
          <w:bCs/>
          <w:szCs w:val="24"/>
        </w:rPr>
        <w:t>Docente</w:t>
      </w:r>
      <w:r>
        <w:rPr>
          <w:rFonts w:eastAsia="Times New Roman" w:cs="Times New Roman"/>
          <w:b/>
          <w:bCs/>
          <w:szCs w:val="24"/>
        </w:rPr>
        <w:t xml:space="preserve"> a cargo</w:t>
      </w:r>
    </w:p>
    <w:p w14:paraId="33A21098" w14:textId="77777777" w:rsidR="007F0E8A" w:rsidRPr="009C1961" w:rsidRDefault="007F0E8A" w:rsidP="007F0E8A">
      <w:pPr>
        <w:spacing w:line="360" w:lineRule="auto"/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Rosas Cueva Yessica</w:t>
      </w:r>
    </w:p>
    <w:p w14:paraId="6B6359C1" w14:textId="77777777" w:rsidR="007F0E8A" w:rsidRDefault="007F0E8A" w:rsidP="007F0E8A">
      <w:pPr>
        <w:spacing w:line="360" w:lineRule="auto"/>
        <w:jc w:val="center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Asignatura</w:t>
      </w:r>
    </w:p>
    <w:p w14:paraId="5D772657" w14:textId="77777777" w:rsidR="007F0E8A" w:rsidRDefault="007F0E8A" w:rsidP="007F0E8A">
      <w:pPr>
        <w:spacing w:line="36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Internet de las Cosas</w:t>
      </w:r>
    </w:p>
    <w:p w14:paraId="3F06C0BB" w14:textId="77777777" w:rsidR="007F0E8A" w:rsidRPr="009D1BB2" w:rsidRDefault="007F0E8A" w:rsidP="007F0E8A">
      <w:pPr>
        <w:spacing w:line="360" w:lineRule="auto"/>
        <w:jc w:val="center"/>
        <w:rPr>
          <w:rFonts w:eastAsia="Times New Roman" w:cs="Times New Roman"/>
          <w:szCs w:val="24"/>
        </w:rPr>
      </w:pPr>
    </w:p>
    <w:p w14:paraId="011C99B5" w14:textId="77777777" w:rsidR="00501BF5" w:rsidRDefault="001F3BC1" w:rsidP="007F0E8A">
      <w:pPr>
        <w:spacing w:after="160" w:line="259" w:lineRule="auto"/>
        <w:jc w:val="center"/>
        <w:rPr>
          <w:rFonts w:eastAsia="Calibri" w:cs="Arial"/>
          <w:shd w:val="clear" w:color="auto" w:fill="FFFFFF"/>
        </w:rPr>
      </w:pPr>
      <w:r>
        <w:rPr>
          <w:rFonts w:eastAsia="Times New Roman" w:cs="Times New Roman"/>
          <w:b/>
          <w:bCs/>
          <w:szCs w:val="24"/>
        </w:rPr>
        <w:t>Junio</w:t>
      </w:r>
      <w:r w:rsidR="007F0E8A">
        <w:rPr>
          <w:rFonts w:eastAsia="Times New Roman" w:cs="Times New Roman"/>
          <w:b/>
          <w:bCs/>
          <w:szCs w:val="24"/>
        </w:rPr>
        <w:t>, 202</w:t>
      </w:r>
      <w:r>
        <w:rPr>
          <w:rFonts w:eastAsia="Times New Roman" w:cs="Times New Roman"/>
          <w:b/>
          <w:bCs/>
          <w:szCs w:val="24"/>
        </w:rPr>
        <w:t>2</w:t>
      </w:r>
      <w:r w:rsidR="00501BF5">
        <w:br w:type="page"/>
      </w:r>
    </w:p>
    <w:p w14:paraId="41416B14" w14:textId="77777777" w:rsidR="00501BF5" w:rsidRDefault="00501BF5" w:rsidP="009D37E8">
      <w:pPr>
        <w:pStyle w:val="APAPrrado"/>
        <w:sectPr w:rsidR="00501BF5" w:rsidSect="001A3B51">
          <w:headerReference w:type="default" r:id="rId9"/>
          <w:pgSz w:w="12242" w:h="15842" w:code="1"/>
          <w:pgMar w:top="1440" w:right="1440" w:bottom="1440" w:left="1440" w:header="709" w:footer="709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-1699619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B5AC32" w14:textId="77777777" w:rsidR="004515E8" w:rsidRDefault="004515E8" w:rsidP="004515E8">
          <w:pPr>
            <w:pStyle w:val="TtuloTDC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es-ES"/>
            </w:rPr>
          </w:pPr>
          <w:r w:rsidRPr="004515E8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es-ES"/>
            </w:rPr>
            <w:t>INDICE</w:t>
          </w:r>
        </w:p>
        <w:p w14:paraId="259BB582" w14:textId="77777777" w:rsidR="007F0E8A" w:rsidRPr="007F0E8A" w:rsidRDefault="007F0E8A" w:rsidP="007F0E8A">
          <w:pPr>
            <w:rPr>
              <w:lang w:val="es-ES" w:eastAsia="es-PE"/>
            </w:rPr>
          </w:pPr>
        </w:p>
        <w:p w14:paraId="618F10AB" w14:textId="77777777" w:rsidR="007F0E8A" w:rsidRDefault="004515E8">
          <w:pPr>
            <w:pStyle w:val="TDC1"/>
            <w:tabs>
              <w:tab w:val="left" w:pos="480"/>
              <w:tab w:val="right" w:leader="dot" w:pos="9352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06653259" w:history="1">
            <w:r w:rsidR="007F0E8A" w:rsidRPr="00497C7E">
              <w:rPr>
                <w:rStyle w:val="Hipervnculo"/>
                <w:noProof/>
              </w:rPr>
              <w:t>1.</w:t>
            </w:r>
            <w:r w:rsidR="007F0E8A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7F0E8A" w:rsidRPr="00497C7E">
              <w:rPr>
                <w:rStyle w:val="Hipervnculo"/>
                <w:noProof/>
              </w:rPr>
              <w:t>Capitulo X</w:t>
            </w:r>
            <w:r w:rsidR="007F0E8A">
              <w:rPr>
                <w:noProof/>
                <w:webHidden/>
              </w:rPr>
              <w:tab/>
            </w:r>
            <w:r w:rsidR="007F0E8A">
              <w:rPr>
                <w:noProof/>
                <w:webHidden/>
              </w:rPr>
              <w:fldChar w:fldCharType="begin"/>
            </w:r>
            <w:r w:rsidR="007F0E8A">
              <w:rPr>
                <w:noProof/>
                <w:webHidden/>
              </w:rPr>
              <w:instrText xml:space="preserve"> PAGEREF _Toc106653259 \h </w:instrText>
            </w:r>
            <w:r w:rsidR="007F0E8A">
              <w:rPr>
                <w:noProof/>
                <w:webHidden/>
              </w:rPr>
            </w:r>
            <w:r w:rsidR="007F0E8A">
              <w:rPr>
                <w:noProof/>
                <w:webHidden/>
              </w:rPr>
              <w:fldChar w:fldCharType="separate"/>
            </w:r>
            <w:r w:rsidR="007F0E8A">
              <w:rPr>
                <w:noProof/>
                <w:webHidden/>
              </w:rPr>
              <w:t>1</w:t>
            </w:r>
            <w:r w:rsidR="007F0E8A">
              <w:rPr>
                <w:noProof/>
                <w:webHidden/>
              </w:rPr>
              <w:fldChar w:fldCharType="end"/>
            </w:r>
          </w:hyperlink>
        </w:p>
        <w:p w14:paraId="487F6529" w14:textId="77777777" w:rsidR="007F0E8A" w:rsidRDefault="00000000">
          <w:pPr>
            <w:pStyle w:val="TDC1"/>
            <w:tabs>
              <w:tab w:val="left" w:pos="480"/>
              <w:tab w:val="right" w:leader="dot" w:pos="9352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06653260" w:history="1">
            <w:r w:rsidR="007F0E8A" w:rsidRPr="00497C7E">
              <w:rPr>
                <w:rStyle w:val="Hipervnculo"/>
                <w:noProof/>
              </w:rPr>
              <w:t>2.</w:t>
            </w:r>
            <w:r w:rsidR="007F0E8A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7F0E8A" w:rsidRPr="00497C7E">
              <w:rPr>
                <w:rStyle w:val="Hipervnculo"/>
                <w:noProof/>
              </w:rPr>
              <w:t>Capitulo X</w:t>
            </w:r>
            <w:r w:rsidR="007F0E8A">
              <w:rPr>
                <w:noProof/>
                <w:webHidden/>
              </w:rPr>
              <w:tab/>
            </w:r>
            <w:r w:rsidR="007F0E8A">
              <w:rPr>
                <w:noProof/>
                <w:webHidden/>
              </w:rPr>
              <w:fldChar w:fldCharType="begin"/>
            </w:r>
            <w:r w:rsidR="007F0E8A">
              <w:rPr>
                <w:noProof/>
                <w:webHidden/>
              </w:rPr>
              <w:instrText xml:space="preserve"> PAGEREF _Toc106653260 \h </w:instrText>
            </w:r>
            <w:r w:rsidR="007F0E8A">
              <w:rPr>
                <w:noProof/>
                <w:webHidden/>
              </w:rPr>
            </w:r>
            <w:r w:rsidR="007F0E8A">
              <w:rPr>
                <w:noProof/>
                <w:webHidden/>
              </w:rPr>
              <w:fldChar w:fldCharType="separate"/>
            </w:r>
            <w:r w:rsidR="007F0E8A">
              <w:rPr>
                <w:noProof/>
                <w:webHidden/>
              </w:rPr>
              <w:t>2</w:t>
            </w:r>
            <w:r w:rsidR="007F0E8A">
              <w:rPr>
                <w:noProof/>
                <w:webHidden/>
              </w:rPr>
              <w:fldChar w:fldCharType="end"/>
            </w:r>
          </w:hyperlink>
        </w:p>
        <w:p w14:paraId="5A58A518" w14:textId="77777777" w:rsidR="007F0E8A" w:rsidRDefault="00000000">
          <w:pPr>
            <w:pStyle w:val="TDC1"/>
            <w:tabs>
              <w:tab w:val="left" w:pos="480"/>
              <w:tab w:val="right" w:leader="dot" w:pos="9352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06653261" w:history="1">
            <w:r w:rsidR="007F0E8A" w:rsidRPr="00497C7E">
              <w:rPr>
                <w:rStyle w:val="Hipervnculo"/>
                <w:noProof/>
              </w:rPr>
              <w:t>3.</w:t>
            </w:r>
            <w:r w:rsidR="007F0E8A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7F0E8A" w:rsidRPr="00497C7E">
              <w:rPr>
                <w:rStyle w:val="Hipervnculo"/>
                <w:noProof/>
              </w:rPr>
              <w:t>Bibliografía</w:t>
            </w:r>
            <w:r w:rsidR="007F0E8A">
              <w:rPr>
                <w:noProof/>
                <w:webHidden/>
              </w:rPr>
              <w:tab/>
            </w:r>
            <w:r w:rsidR="007F0E8A">
              <w:rPr>
                <w:noProof/>
                <w:webHidden/>
              </w:rPr>
              <w:fldChar w:fldCharType="begin"/>
            </w:r>
            <w:r w:rsidR="007F0E8A">
              <w:rPr>
                <w:noProof/>
                <w:webHidden/>
              </w:rPr>
              <w:instrText xml:space="preserve"> PAGEREF _Toc106653261 \h </w:instrText>
            </w:r>
            <w:r w:rsidR="007F0E8A">
              <w:rPr>
                <w:noProof/>
                <w:webHidden/>
              </w:rPr>
            </w:r>
            <w:r w:rsidR="007F0E8A">
              <w:rPr>
                <w:noProof/>
                <w:webHidden/>
              </w:rPr>
              <w:fldChar w:fldCharType="separate"/>
            </w:r>
            <w:r w:rsidR="007F0E8A">
              <w:rPr>
                <w:noProof/>
                <w:webHidden/>
              </w:rPr>
              <w:t>3</w:t>
            </w:r>
            <w:r w:rsidR="007F0E8A">
              <w:rPr>
                <w:noProof/>
                <w:webHidden/>
              </w:rPr>
              <w:fldChar w:fldCharType="end"/>
            </w:r>
          </w:hyperlink>
        </w:p>
        <w:p w14:paraId="15C26356" w14:textId="77777777" w:rsidR="004515E8" w:rsidRDefault="004515E8">
          <w:r>
            <w:rPr>
              <w:b/>
              <w:bCs/>
              <w:lang w:val="es-ES"/>
            </w:rPr>
            <w:fldChar w:fldCharType="end"/>
          </w:r>
        </w:p>
      </w:sdtContent>
    </w:sdt>
    <w:p w14:paraId="5D699702" w14:textId="77777777" w:rsidR="00501BF5" w:rsidRDefault="00501BF5" w:rsidP="004515E8">
      <w:pPr>
        <w:jc w:val="both"/>
        <w:rPr>
          <w:rFonts w:eastAsia="Calibri" w:cs="Arial"/>
          <w:shd w:val="clear" w:color="auto" w:fill="FFFFFF"/>
        </w:rPr>
      </w:pPr>
    </w:p>
    <w:p w14:paraId="36D30D7B" w14:textId="77777777" w:rsidR="004515E8" w:rsidRDefault="004515E8" w:rsidP="009D37E8">
      <w:pPr>
        <w:pStyle w:val="APAPrrado"/>
      </w:pPr>
    </w:p>
    <w:p w14:paraId="59B8F4C9" w14:textId="77777777" w:rsidR="004515E8" w:rsidRPr="004515E8" w:rsidRDefault="004515E8" w:rsidP="004515E8">
      <w:pPr>
        <w:spacing w:after="160" w:line="259" w:lineRule="auto"/>
        <w:rPr>
          <w:rFonts w:eastAsia="Calibri" w:cs="Arial"/>
          <w:shd w:val="clear" w:color="auto" w:fill="FFFFFF"/>
        </w:rPr>
      </w:pPr>
    </w:p>
    <w:p w14:paraId="27939957" w14:textId="77777777" w:rsidR="004515E8" w:rsidRDefault="004515E8">
      <w:pPr>
        <w:spacing w:after="160" w:line="259" w:lineRule="auto"/>
        <w:rPr>
          <w:rFonts w:eastAsia="Calibri" w:cs="Arial"/>
          <w:shd w:val="clear" w:color="auto" w:fill="FFFFFF"/>
        </w:rPr>
      </w:pPr>
      <w:r>
        <w:br w:type="page"/>
      </w:r>
    </w:p>
    <w:p w14:paraId="646E5BAC" w14:textId="77777777" w:rsidR="00501BF5" w:rsidRPr="007F0E8A" w:rsidRDefault="00501BF5" w:rsidP="009D37E8">
      <w:pPr>
        <w:jc w:val="center"/>
        <w:rPr>
          <w:b/>
          <w:bCs/>
        </w:rPr>
      </w:pPr>
      <w:r w:rsidRPr="007F0E8A">
        <w:rPr>
          <w:b/>
          <w:bCs/>
        </w:rPr>
        <w:lastRenderedPageBreak/>
        <w:t>INDICE DE TABLAS</w:t>
      </w:r>
    </w:p>
    <w:p w14:paraId="78BFB0BE" w14:textId="77777777" w:rsidR="007F0E8A" w:rsidRDefault="004515E8">
      <w:pPr>
        <w:pStyle w:val="Tabladeilustraciones"/>
        <w:tabs>
          <w:tab w:val="right" w:leader="dot" w:pos="9352"/>
        </w:tabs>
        <w:rPr>
          <w:rFonts w:asciiTheme="minorHAnsi" w:eastAsiaTheme="minorEastAsia" w:hAnsiTheme="minorHAnsi"/>
          <w:noProof/>
          <w:sz w:val="22"/>
          <w:lang w:val="es-MX" w:eastAsia="es-MX"/>
        </w:rPr>
      </w:pPr>
      <w:r>
        <w:rPr>
          <w:rFonts w:eastAsia="Calibri" w:cs="Arial"/>
          <w:shd w:val="clear" w:color="auto" w:fill="FFFFFF"/>
        </w:rPr>
        <w:fldChar w:fldCharType="begin"/>
      </w:r>
      <w:r>
        <w:rPr>
          <w:rFonts w:eastAsia="Calibri" w:cs="Arial"/>
          <w:shd w:val="clear" w:color="auto" w:fill="FFFFFF"/>
        </w:rPr>
        <w:instrText xml:space="preserve"> TOC \h \z \c "Tabla" </w:instrText>
      </w:r>
      <w:r>
        <w:rPr>
          <w:rFonts w:eastAsia="Calibri" w:cs="Arial"/>
          <w:shd w:val="clear" w:color="auto" w:fill="FFFFFF"/>
        </w:rPr>
        <w:fldChar w:fldCharType="separate"/>
      </w:r>
      <w:hyperlink w:anchor="_Toc106653246" w:history="1">
        <w:r w:rsidR="007F0E8A" w:rsidRPr="004555E9">
          <w:rPr>
            <w:rStyle w:val="Hipervnculo"/>
            <w:b/>
            <w:noProof/>
          </w:rPr>
          <w:t>Tabla 1</w:t>
        </w:r>
        <w:r w:rsidR="007F0E8A" w:rsidRPr="004555E9">
          <w:rPr>
            <w:rStyle w:val="Hipervnculo"/>
            <w:noProof/>
          </w:rPr>
          <w:t xml:space="preserve"> El título debe ser claro y descriptivo.</w:t>
        </w:r>
        <w:r w:rsidR="007F0E8A">
          <w:rPr>
            <w:noProof/>
            <w:webHidden/>
          </w:rPr>
          <w:tab/>
        </w:r>
        <w:r w:rsidR="007F0E8A">
          <w:rPr>
            <w:noProof/>
            <w:webHidden/>
          </w:rPr>
          <w:fldChar w:fldCharType="begin"/>
        </w:r>
        <w:r w:rsidR="007F0E8A">
          <w:rPr>
            <w:noProof/>
            <w:webHidden/>
          </w:rPr>
          <w:instrText xml:space="preserve"> PAGEREF _Toc106653246 \h </w:instrText>
        </w:r>
        <w:r w:rsidR="007F0E8A">
          <w:rPr>
            <w:noProof/>
            <w:webHidden/>
          </w:rPr>
        </w:r>
        <w:r w:rsidR="007F0E8A">
          <w:rPr>
            <w:noProof/>
            <w:webHidden/>
          </w:rPr>
          <w:fldChar w:fldCharType="separate"/>
        </w:r>
        <w:r w:rsidR="007F0E8A">
          <w:rPr>
            <w:noProof/>
            <w:webHidden/>
          </w:rPr>
          <w:t>2</w:t>
        </w:r>
        <w:r w:rsidR="007F0E8A">
          <w:rPr>
            <w:noProof/>
            <w:webHidden/>
          </w:rPr>
          <w:fldChar w:fldCharType="end"/>
        </w:r>
      </w:hyperlink>
    </w:p>
    <w:p w14:paraId="6CEC725D" w14:textId="77777777" w:rsidR="00501BF5" w:rsidRDefault="004515E8">
      <w:pPr>
        <w:spacing w:after="160" w:line="259" w:lineRule="auto"/>
        <w:rPr>
          <w:rFonts w:eastAsia="Calibri" w:cs="Arial"/>
          <w:shd w:val="clear" w:color="auto" w:fill="FFFFFF"/>
        </w:rPr>
      </w:pPr>
      <w:r>
        <w:rPr>
          <w:rFonts w:eastAsia="Calibri" w:cs="Arial"/>
          <w:shd w:val="clear" w:color="auto" w:fill="FFFFFF"/>
        </w:rPr>
        <w:fldChar w:fldCharType="end"/>
      </w:r>
    </w:p>
    <w:p w14:paraId="45EC580A" w14:textId="77777777" w:rsidR="00501BF5" w:rsidRDefault="00501BF5">
      <w:pPr>
        <w:spacing w:after="160" w:line="259" w:lineRule="auto"/>
        <w:rPr>
          <w:rFonts w:eastAsia="Calibri" w:cs="Arial"/>
          <w:shd w:val="clear" w:color="auto" w:fill="FFFFFF"/>
        </w:rPr>
      </w:pPr>
    </w:p>
    <w:p w14:paraId="16FA5406" w14:textId="77777777" w:rsidR="004515E8" w:rsidRDefault="004515E8">
      <w:pPr>
        <w:spacing w:after="160" w:line="259" w:lineRule="auto"/>
        <w:rPr>
          <w:rFonts w:eastAsia="Calibri" w:cs="Arial"/>
          <w:shd w:val="clear" w:color="auto" w:fill="FFFFFF"/>
        </w:rPr>
      </w:pPr>
      <w:r>
        <w:br w:type="page"/>
      </w:r>
    </w:p>
    <w:p w14:paraId="1C761C3C" w14:textId="77777777" w:rsidR="00501BF5" w:rsidRPr="007F0E8A" w:rsidRDefault="00501BF5" w:rsidP="009D37E8">
      <w:pPr>
        <w:jc w:val="center"/>
        <w:rPr>
          <w:b/>
          <w:bCs/>
        </w:rPr>
      </w:pPr>
      <w:r w:rsidRPr="007F0E8A">
        <w:rPr>
          <w:b/>
          <w:bCs/>
        </w:rPr>
        <w:lastRenderedPageBreak/>
        <w:t>INDICE DE FIGURAS</w:t>
      </w:r>
    </w:p>
    <w:p w14:paraId="7A25EA28" w14:textId="77777777" w:rsidR="007F0E8A" w:rsidRDefault="004515E8">
      <w:pPr>
        <w:pStyle w:val="Tabladeilustraciones"/>
        <w:tabs>
          <w:tab w:val="right" w:leader="dot" w:pos="9352"/>
        </w:tabs>
        <w:rPr>
          <w:rFonts w:asciiTheme="minorHAnsi" w:eastAsiaTheme="minorEastAsia" w:hAnsiTheme="minorHAnsi"/>
          <w:noProof/>
          <w:sz w:val="22"/>
          <w:lang w:val="es-MX" w:eastAsia="es-MX"/>
        </w:rPr>
      </w:pPr>
      <w:r>
        <w:rPr>
          <w:rFonts w:eastAsiaTheme="majorEastAsia" w:cstheme="majorBidi"/>
          <w:szCs w:val="32"/>
        </w:rPr>
        <w:fldChar w:fldCharType="begin"/>
      </w:r>
      <w:r>
        <w:rPr>
          <w:rFonts w:eastAsiaTheme="majorEastAsia" w:cstheme="majorBidi"/>
          <w:szCs w:val="32"/>
        </w:rPr>
        <w:instrText xml:space="preserve"> TOC \h \z \c "Figura" </w:instrText>
      </w:r>
      <w:r>
        <w:rPr>
          <w:rFonts w:eastAsiaTheme="majorEastAsia" w:cstheme="majorBidi"/>
          <w:szCs w:val="32"/>
        </w:rPr>
        <w:fldChar w:fldCharType="separate"/>
      </w:r>
      <w:hyperlink w:anchor="_Toc106653243" w:history="1">
        <w:r w:rsidR="007F0E8A" w:rsidRPr="00430759">
          <w:rPr>
            <w:rStyle w:val="Hipervnculo"/>
            <w:b/>
            <w:noProof/>
          </w:rPr>
          <w:t>Figura 1</w:t>
        </w:r>
        <w:r w:rsidR="007F0E8A" w:rsidRPr="00430759">
          <w:rPr>
            <w:rStyle w:val="Hipervnculo"/>
            <w:noProof/>
          </w:rPr>
          <w:t xml:space="preserve"> el titulo debe ser breve y conciso</w:t>
        </w:r>
        <w:r w:rsidR="007F0E8A">
          <w:rPr>
            <w:noProof/>
            <w:webHidden/>
          </w:rPr>
          <w:tab/>
        </w:r>
        <w:r w:rsidR="007F0E8A">
          <w:rPr>
            <w:noProof/>
            <w:webHidden/>
          </w:rPr>
          <w:fldChar w:fldCharType="begin"/>
        </w:r>
        <w:r w:rsidR="007F0E8A">
          <w:rPr>
            <w:noProof/>
            <w:webHidden/>
          </w:rPr>
          <w:instrText xml:space="preserve"> PAGEREF _Toc106653243 \h </w:instrText>
        </w:r>
        <w:r w:rsidR="007F0E8A">
          <w:rPr>
            <w:noProof/>
            <w:webHidden/>
          </w:rPr>
        </w:r>
        <w:r w:rsidR="007F0E8A">
          <w:rPr>
            <w:noProof/>
            <w:webHidden/>
          </w:rPr>
          <w:fldChar w:fldCharType="separate"/>
        </w:r>
        <w:r w:rsidR="007F0E8A">
          <w:rPr>
            <w:noProof/>
            <w:webHidden/>
          </w:rPr>
          <w:t>2</w:t>
        </w:r>
        <w:r w:rsidR="007F0E8A">
          <w:rPr>
            <w:noProof/>
            <w:webHidden/>
          </w:rPr>
          <w:fldChar w:fldCharType="end"/>
        </w:r>
      </w:hyperlink>
    </w:p>
    <w:p w14:paraId="1B9501DC" w14:textId="77777777" w:rsidR="00501BF5" w:rsidRDefault="004515E8" w:rsidP="00501BF5">
      <w:pPr>
        <w:rPr>
          <w:rFonts w:eastAsiaTheme="majorEastAsia" w:cstheme="majorBidi"/>
          <w:szCs w:val="32"/>
        </w:rPr>
      </w:pPr>
      <w:r>
        <w:rPr>
          <w:rFonts w:eastAsiaTheme="majorEastAsia" w:cstheme="majorBidi"/>
          <w:szCs w:val="32"/>
        </w:rPr>
        <w:fldChar w:fldCharType="end"/>
      </w:r>
    </w:p>
    <w:p w14:paraId="3E751C2E" w14:textId="77777777" w:rsidR="00501BF5" w:rsidRDefault="00501BF5" w:rsidP="00FA0F59">
      <w:pPr>
        <w:pStyle w:val="Ttulo1"/>
        <w:sectPr w:rsidR="00501BF5" w:rsidSect="00527D98">
          <w:headerReference w:type="default" r:id="rId10"/>
          <w:pgSz w:w="12242" w:h="15842" w:code="1"/>
          <w:pgMar w:top="1440" w:right="1440" w:bottom="1440" w:left="1440" w:header="709" w:footer="709" w:gutter="0"/>
          <w:pgNumType w:fmt="upperRoman" w:start="2"/>
          <w:cols w:space="708"/>
          <w:docGrid w:linePitch="360"/>
        </w:sectPr>
      </w:pPr>
    </w:p>
    <w:p w14:paraId="2DC6E096" w14:textId="77777777" w:rsidR="00FA0F59" w:rsidRDefault="007F0E8A" w:rsidP="007F0E8A">
      <w:pPr>
        <w:pStyle w:val="Ttulo1"/>
      </w:pPr>
      <w:bookmarkStart w:id="1" w:name="_Toc106653259"/>
      <w:r>
        <w:lastRenderedPageBreak/>
        <w:t>Capitulo X</w:t>
      </w:r>
      <w:bookmarkEnd w:id="1"/>
    </w:p>
    <w:p w14:paraId="41A2A618" w14:textId="77777777" w:rsidR="00FA0F59" w:rsidRDefault="00FA0F59" w:rsidP="00FA0F59">
      <w:r>
        <w:br w:type="page"/>
      </w:r>
    </w:p>
    <w:p w14:paraId="17CACB20" w14:textId="77777777" w:rsidR="007F0E8A" w:rsidRDefault="007F0E8A" w:rsidP="007F0E8A">
      <w:pPr>
        <w:pStyle w:val="Ttulo1"/>
      </w:pPr>
      <w:bookmarkStart w:id="2" w:name="_Toc106653260"/>
      <w:r>
        <w:lastRenderedPageBreak/>
        <w:t>Capitulo X</w:t>
      </w:r>
      <w:bookmarkEnd w:id="2"/>
    </w:p>
    <w:p w14:paraId="59DF4D63" w14:textId="77777777" w:rsidR="007A1AA1" w:rsidRDefault="007A1AA1" w:rsidP="007A1AA1">
      <w:pPr>
        <w:pStyle w:val="TITULOTablasyFiguras"/>
      </w:pPr>
      <w:bookmarkStart w:id="3" w:name="_Toc106653246"/>
      <w:r w:rsidRPr="00FB0EB8">
        <w:rPr>
          <w:b/>
          <w:i w:val="0"/>
        </w:rPr>
        <w:t xml:space="preserve">Tabla </w:t>
      </w:r>
      <w:r w:rsidRPr="00FB0EB8">
        <w:rPr>
          <w:b/>
          <w:i w:val="0"/>
        </w:rPr>
        <w:fldChar w:fldCharType="begin"/>
      </w:r>
      <w:r w:rsidRPr="00FB0EB8">
        <w:rPr>
          <w:b/>
          <w:i w:val="0"/>
        </w:rPr>
        <w:instrText xml:space="preserve"> SEQ Tabla \* ARABIC </w:instrText>
      </w:r>
      <w:r w:rsidRPr="00FB0EB8">
        <w:rPr>
          <w:b/>
          <w:i w:val="0"/>
        </w:rPr>
        <w:fldChar w:fldCharType="separate"/>
      </w:r>
      <w:r w:rsidR="00F17AEC">
        <w:rPr>
          <w:b/>
          <w:i w:val="0"/>
          <w:noProof/>
        </w:rPr>
        <w:t>1</w:t>
      </w:r>
      <w:r w:rsidRPr="00FB0EB8">
        <w:rPr>
          <w:b/>
          <w:i w:val="0"/>
        </w:rPr>
        <w:fldChar w:fldCharType="end"/>
      </w:r>
      <w:r>
        <w:br/>
        <w:t>El título debe ser claro y descriptivo</w:t>
      </w:r>
      <w:r w:rsidR="00FB0EB8">
        <w:t>.</w:t>
      </w:r>
      <w:bookmarkEnd w:id="3"/>
    </w:p>
    <w:tbl>
      <w:tblPr>
        <w:tblStyle w:val="TablasAPAseptimaedicion"/>
        <w:tblW w:w="7440" w:type="dxa"/>
        <w:tblInd w:w="709" w:type="dxa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</w:tblGrid>
      <w:tr w:rsidR="007A1AA1" w:rsidRPr="007A1AA1" w14:paraId="24E817DB" w14:textId="77777777" w:rsidTr="00FB0E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6A8A2BC" w14:textId="77777777" w:rsidR="007A1AA1" w:rsidRPr="007A1AA1" w:rsidRDefault="007A1AA1" w:rsidP="007A1AA1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b/>
                <w:bCs/>
                <w:color w:val="000000"/>
                <w:sz w:val="22"/>
                <w:lang w:eastAsia="es-PE"/>
              </w:rPr>
              <w:t>variables</w:t>
            </w:r>
          </w:p>
        </w:tc>
        <w:tc>
          <w:tcPr>
            <w:tcW w:w="1240" w:type="dxa"/>
            <w:noWrap/>
            <w:hideMark/>
          </w:tcPr>
          <w:p w14:paraId="6E77E2FB" w14:textId="77777777" w:rsidR="007A1AA1" w:rsidRPr="007A1AA1" w:rsidRDefault="007A1AA1" w:rsidP="007A1A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b/>
                <w:bCs/>
                <w:color w:val="000000"/>
                <w:sz w:val="22"/>
                <w:lang w:eastAsia="es-PE"/>
              </w:rPr>
              <w:t xml:space="preserve">categoría </w:t>
            </w:r>
          </w:p>
        </w:tc>
        <w:tc>
          <w:tcPr>
            <w:tcW w:w="1240" w:type="dxa"/>
            <w:noWrap/>
            <w:hideMark/>
          </w:tcPr>
          <w:p w14:paraId="084BAB7A" w14:textId="77777777" w:rsidR="007A1AA1" w:rsidRPr="007A1AA1" w:rsidRDefault="007A1AA1" w:rsidP="007A1A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b/>
                <w:bCs/>
                <w:color w:val="000000"/>
                <w:sz w:val="22"/>
                <w:lang w:eastAsia="es-PE"/>
              </w:rPr>
              <w:t xml:space="preserve">categoría </w:t>
            </w:r>
          </w:p>
        </w:tc>
        <w:tc>
          <w:tcPr>
            <w:tcW w:w="1240" w:type="dxa"/>
            <w:noWrap/>
            <w:hideMark/>
          </w:tcPr>
          <w:p w14:paraId="59FE1733" w14:textId="77777777" w:rsidR="007A1AA1" w:rsidRPr="007A1AA1" w:rsidRDefault="007A1AA1" w:rsidP="007A1A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b/>
                <w:bCs/>
                <w:color w:val="000000"/>
                <w:sz w:val="22"/>
                <w:lang w:eastAsia="es-PE"/>
              </w:rPr>
              <w:t xml:space="preserve">categoría </w:t>
            </w:r>
          </w:p>
        </w:tc>
        <w:tc>
          <w:tcPr>
            <w:tcW w:w="1240" w:type="dxa"/>
            <w:noWrap/>
            <w:hideMark/>
          </w:tcPr>
          <w:p w14:paraId="03CCDBFE" w14:textId="77777777" w:rsidR="007A1AA1" w:rsidRPr="007A1AA1" w:rsidRDefault="007A1AA1" w:rsidP="007A1A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b/>
                <w:bCs/>
                <w:color w:val="000000"/>
                <w:sz w:val="22"/>
                <w:lang w:eastAsia="es-PE"/>
              </w:rPr>
              <w:t xml:space="preserve">categoría </w:t>
            </w:r>
          </w:p>
        </w:tc>
        <w:tc>
          <w:tcPr>
            <w:tcW w:w="1240" w:type="dxa"/>
            <w:noWrap/>
            <w:hideMark/>
          </w:tcPr>
          <w:p w14:paraId="6520584B" w14:textId="77777777" w:rsidR="007A1AA1" w:rsidRPr="007A1AA1" w:rsidRDefault="007A1AA1" w:rsidP="007A1A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b/>
                <w:bCs/>
                <w:color w:val="000000"/>
                <w:sz w:val="22"/>
                <w:lang w:eastAsia="es-PE"/>
              </w:rPr>
              <w:t xml:space="preserve">categoría </w:t>
            </w:r>
          </w:p>
        </w:tc>
      </w:tr>
      <w:tr w:rsidR="007A1AA1" w:rsidRPr="007A1AA1" w14:paraId="6A0CEAF3" w14:textId="77777777" w:rsidTr="00FB0E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6E7E188" w14:textId="77777777" w:rsidR="007A1AA1" w:rsidRPr="007A1AA1" w:rsidRDefault="007A1AA1" w:rsidP="007A1AA1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Variable 1</w:t>
            </w:r>
          </w:p>
        </w:tc>
        <w:tc>
          <w:tcPr>
            <w:tcW w:w="1240" w:type="dxa"/>
            <w:noWrap/>
            <w:hideMark/>
          </w:tcPr>
          <w:p w14:paraId="38C4085B" w14:textId="77777777" w:rsidR="007A1AA1" w:rsidRPr="007A1AA1" w:rsidRDefault="007A1AA1" w:rsidP="007A1A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xx</w:t>
            </w:r>
          </w:p>
        </w:tc>
        <w:tc>
          <w:tcPr>
            <w:tcW w:w="1240" w:type="dxa"/>
            <w:noWrap/>
            <w:hideMark/>
          </w:tcPr>
          <w:p w14:paraId="53815EE7" w14:textId="77777777" w:rsidR="007A1AA1" w:rsidRPr="007A1AA1" w:rsidRDefault="007A1AA1" w:rsidP="007A1A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xx</w:t>
            </w:r>
          </w:p>
        </w:tc>
        <w:tc>
          <w:tcPr>
            <w:tcW w:w="1240" w:type="dxa"/>
            <w:noWrap/>
            <w:hideMark/>
          </w:tcPr>
          <w:p w14:paraId="2522A793" w14:textId="77777777" w:rsidR="007A1AA1" w:rsidRPr="007A1AA1" w:rsidRDefault="007A1AA1" w:rsidP="007A1A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xx</w:t>
            </w:r>
          </w:p>
        </w:tc>
        <w:tc>
          <w:tcPr>
            <w:tcW w:w="1240" w:type="dxa"/>
            <w:noWrap/>
            <w:hideMark/>
          </w:tcPr>
          <w:p w14:paraId="3D837C35" w14:textId="77777777" w:rsidR="007A1AA1" w:rsidRPr="007A1AA1" w:rsidRDefault="007A1AA1" w:rsidP="007A1A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xx</w:t>
            </w:r>
          </w:p>
        </w:tc>
        <w:tc>
          <w:tcPr>
            <w:tcW w:w="1240" w:type="dxa"/>
            <w:noWrap/>
            <w:hideMark/>
          </w:tcPr>
          <w:p w14:paraId="7840D3DE" w14:textId="77777777" w:rsidR="007A1AA1" w:rsidRPr="007A1AA1" w:rsidRDefault="007A1AA1" w:rsidP="007A1A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xx</w:t>
            </w:r>
          </w:p>
        </w:tc>
      </w:tr>
      <w:tr w:rsidR="007A1AA1" w:rsidRPr="007A1AA1" w14:paraId="5723513C" w14:textId="77777777" w:rsidTr="00FB0E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C9E5D7F" w14:textId="77777777" w:rsidR="007A1AA1" w:rsidRPr="007A1AA1" w:rsidRDefault="007A1AA1" w:rsidP="007A1AA1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Variable 2</w:t>
            </w:r>
          </w:p>
        </w:tc>
        <w:tc>
          <w:tcPr>
            <w:tcW w:w="1240" w:type="dxa"/>
            <w:noWrap/>
            <w:hideMark/>
          </w:tcPr>
          <w:p w14:paraId="32759639" w14:textId="77777777" w:rsidR="007A1AA1" w:rsidRPr="007A1AA1" w:rsidRDefault="007A1AA1" w:rsidP="007A1A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xx</w:t>
            </w:r>
          </w:p>
        </w:tc>
        <w:tc>
          <w:tcPr>
            <w:tcW w:w="1240" w:type="dxa"/>
            <w:noWrap/>
            <w:hideMark/>
          </w:tcPr>
          <w:p w14:paraId="6410CE50" w14:textId="77777777" w:rsidR="007A1AA1" w:rsidRPr="007A1AA1" w:rsidRDefault="007A1AA1" w:rsidP="007A1A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xx</w:t>
            </w:r>
          </w:p>
        </w:tc>
        <w:tc>
          <w:tcPr>
            <w:tcW w:w="1240" w:type="dxa"/>
            <w:noWrap/>
            <w:hideMark/>
          </w:tcPr>
          <w:p w14:paraId="73C7C972" w14:textId="77777777" w:rsidR="007A1AA1" w:rsidRPr="007A1AA1" w:rsidRDefault="007A1AA1" w:rsidP="007A1A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xx</w:t>
            </w:r>
          </w:p>
        </w:tc>
        <w:tc>
          <w:tcPr>
            <w:tcW w:w="1240" w:type="dxa"/>
            <w:noWrap/>
            <w:hideMark/>
          </w:tcPr>
          <w:p w14:paraId="52881A51" w14:textId="77777777" w:rsidR="007A1AA1" w:rsidRPr="007A1AA1" w:rsidRDefault="007A1AA1" w:rsidP="007A1A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xx</w:t>
            </w:r>
          </w:p>
        </w:tc>
        <w:tc>
          <w:tcPr>
            <w:tcW w:w="1240" w:type="dxa"/>
            <w:noWrap/>
            <w:hideMark/>
          </w:tcPr>
          <w:p w14:paraId="4A6671AA" w14:textId="77777777" w:rsidR="007A1AA1" w:rsidRPr="007A1AA1" w:rsidRDefault="007A1AA1" w:rsidP="007A1A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xx</w:t>
            </w:r>
          </w:p>
        </w:tc>
      </w:tr>
      <w:tr w:rsidR="007A1AA1" w:rsidRPr="007A1AA1" w14:paraId="1FB7B9E7" w14:textId="77777777" w:rsidTr="00FB0E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0F059C5" w14:textId="77777777" w:rsidR="007A1AA1" w:rsidRPr="007A1AA1" w:rsidRDefault="007A1AA1" w:rsidP="007A1AA1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Variable 3</w:t>
            </w:r>
          </w:p>
        </w:tc>
        <w:tc>
          <w:tcPr>
            <w:tcW w:w="1240" w:type="dxa"/>
            <w:noWrap/>
            <w:hideMark/>
          </w:tcPr>
          <w:p w14:paraId="1FB08E6B" w14:textId="77777777" w:rsidR="007A1AA1" w:rsidRPr="007A1AA1" w:rsidRDefault="007A1AA1" w:rsidP="007A1A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xx</w:t>
            </w:r>
          </w:p>
        </w:tc>
        <w:tc>
          <w:tcPr>
            <w:tcW w:w="1240" w:type="dxa"/>
            <w:noWrap/>
            <w:hideMark/>
          </w:tcPr>
          <w:p w14:paraId="53546D06" w14:textId="77777777" w:rsidR="007A1AA1" w:rsidRPr="007A1AA1" w:rsidRDefault="007A1AA1" w:rsidP="007A1A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xx</w:t>
            </w:r>
          </w:p>
        </w:tc>
        <w:tc>
          <w:tcPr>
            <w:tcW w:w="1240" w:type="dxa"/>
            <w:noWrap/>
            <w:hideMark/>
          </w:tcPr>
          <w:p w14:paraId="68E74F77" w14:textId="77777777" w:rsidR="007A1AA1" w:rsidRPr="007A1AA1" w:rsidRDefault="007A1AA1" w:rsidP="007A1A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xx</w:t>
            </w:r>
          </w:p>
        </w:tc>
        <w:tc>
          <w:tcPr>
            <w:tcW w:w="1240" w:type="dxa"/>
            <w:noWrap/>
            <w:hideMark/>
          </w:tcPr>
          <w:p w14:paraId="0CE066F1" w14:textId="77777777" w:rsidR="007A1AA1" w:rsidRPr="007A1AA1" w:rsidRDefault="007A1AA1" w:rsidP="007A1A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xx</w:t>
            </w:r>
          </w:p>
        </w:tc>
        <w:tc>
          <w:tcPr>
            <w:tcW w:w="1240" w:type="dxa"/>
            <w:noWrap/>
            <w:hideMark/>
          </w:tcPr>
          <w:p w14:paraId="17D9F5CF" w14:textId="77777777" w:rsidR="007A1AA1" w:rsidRPr="007A1AA1" w:rsidRDefault="007A1AA1" w:rsidP="007A1A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xx</w:t>
            </w:r>
          </w:p>
        </w:tc>
      </w:tr>
      <w:tr w:rsidR="007A1AA1" w:rsidRPr="007A1AA1" w14:paraId="12FDD25F" w14:textId="77777777" w:rsidTr="00FB0E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6639321" w14:textId="77777777" w:rsidR="007A1AA1" w:rsidRPr="007A1AA1" w:rsidRDefault="007A1AA1" w:rsidP="007A1AA1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Variable 4</w:t>
            </w:r>
          </w:p>
        </w:tc>
        <w:tc>
          <w:tcPr>
            <w:tcW w:w="1240" w:type="dxa"/>
            <w:noWrap/>
            <w:hideMark/>
          </w:tcPr>
          <w:p w14:paraId="15104C61" w14:textId="77777777" w:rsidR="007A1AA1" w:rsidRPr="007A1AA1" w:rsidRDefault="007A1AA1" w:rsidP="007A1A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xx</w:t>
            </w:r>
          </w:p>
        </w:tc>
        <w:tc>
          <w:tcPr>
            <w:tcW w:w="1240" w:type="dxa"/>
            <w:noWrap/>
            <w:hideMark/>
          </w:tcPr>
          <w:p w14:paraId="2D4EF497" w14:textId="77777777" w:rsidR="007A1AA1" w:rsidRPr="007A1AA1" w:rsidRDefault="007A1AA1" w:rsidP="007A1A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xx</w:t>
            </w:r>
          </w:p>
        </w:tc>
        <w:tc>
          <w:tcPr>
            <w:tcW w:w="1240" w:type="dxa"/>
            <w:noWrap/>
            <w:hideMark/>
          </w:tcPr>
          <w:p w14:paraId="490A060B" w14:textId="77777777" w:rsidR="007A1AA1" w:rsidRPr="007A1AA1" w:rsidRDefault="007A1AA1" w:rsidP="007A1A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xx</w:t>
            </w:r>
          </w:p>
        </w:tc>
        <w:tc>
          <w:tcPr>
            <w:tcW w:w="1240" w:type="dxa"/>
            <w:noWrap/>
            <w:hideMark/>
          </w:tcPr>
          <w:p w14:paraId="2096AEE3" w14:textId="77777777" w:rsidR="007A1AA1" w:rsidRPr="007A1AA1" w:rsidRDefault="007A1AA1" w:rsidP="007A1A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xx</w:t>
            </w:r>
          </w:p>
        </w:tc>
        <w:tc>
          <w:tcPr>
            <w:tcW w:w="1240" w:type="dxa"/>
            <w:noWrap/>
            <w:hideMark/>
          </w:tcPr>
          <w:p w14:paraId="4FBFFA9A" w14:textId="77777777" w:rsidR="007A1AA1" w:rsidRPr="007A1AA1" w:rsidRDefault="007A1AA1" w:rsidP="007A1A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xx</w:t>
            </w:r>
          </w:p>
        </w:tc>
      </w:tr>
      <w:tr w:rsidR="007A1AA1" w:rsidRPr="007A1AA1" w14:paraId="039F74D4" w14:textId="77777777" w:rsidTr="00FB0E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tcBorders>
              <w:bottom w:val="single" w:sz="4" w:space="0" w:color="auto"/>
            </w:tcBorders>
            <w:noWrap/>
            <w:hideMark/>
          </w:tcPr>
          <w:p w14:paraId="2E7C339F" w14:textId="77777777" w:rsidR="007A1AA1" w:rsidRPr="007A1AA1" w:rsidRDefault="007A1AA1" w:rsidP="007A1AA1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Variable 5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noWrap/>
            <w:hideMark/>
          </w:tcPr>
          <w:p w14:paraId="6DD51B92" w14:textId="77777777" w:rsidR="007A1AA1" w:rsidRPr="007A1AA1" w:rsidRDefault="007A1AA1" w:rsidP="007A1A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xx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noWrap/>
            <w:hideMark/>
          </w:tcPr>
          <w:p w14:paraId="238FB4D0" w14:textId="77777777" w:rsidR="007A1AA1" w:rsidRPr="007A1AA1" w:rsidRDefault="007A1AA1" w:rsidP="007A1A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xx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noWrap/>
            <w:hideMark/>
          </w:tcPr>
          <w:p w14:paraId="5B18644E" w14:textId="77777777" w:rsidR="007A1AA1" w:rsidRPr="007A1AA1" w:rsidRDefault="007A1AA1" w:rsidP="007A1A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xx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noWrap/>
            <w:hideMark/>
          </w:tcPr>
          <w:p w14:paraId="51CCEEE2" w14:textId="77777777" w:rsidR="007A1AA1" w:rsidRPr="007A1AA1" w:rsidRDefault="007A1AA1" w:rsidP="007A1A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xx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noWrap/>
            <w:hideMark/>
          </w:tcPr>
          <w:p w14:paraId="3DF5392E" w14:textId="77777777" w:rsidR="007A1AA1" w:rsidRPr="007A1AA1" w:rsidRDefault="007A1AA1" w:rsidP="007A1A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xx</w:t>
            </w:r>
          </w:p>
        </w:tc>
      </w:tr>
      <w:tr w:rsidR="007A1AA1" w:rsidRPr="007A1AA1" w14:paraId="3237A6D1" w14:textId="77777777" w:rsidTr="00FB0EB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75197B3" w14:textId="77777777" w:rsidR="007A1AA1" w:rsidRPr="007A1AA1" w:rsidRDefault="007A1AA1" w:rsidP="007A1AA1">
            <w:pPr>
              <w:spacing w:line="240" w:lineRule="auto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Total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03567B9" w14:textId="77777777" w:rsidR="007A1AA1" w:rsidRPr="007A1AA1" w:rsidRDefault="007A1AA1" w:rsidP="007A1A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xx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BD8F8CE" w14:textId="77777777" w:rsidR="007A1AA1" w:rsidRPr="007A1AA1" w:rsidRDefault="007A1AA1" w:rsidP="007A1A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xx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DCDAD16" w14:textId="77777777" w:rsidR="007A1AA1" w:rsidRPr="007A1AA1" w:rsidRDefault="007A1AA1" w:rsidP="007A1A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xx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675EBF2" w14:textId="77777777" w:rsidR="007A1AA1" w:rsidRPr="007A1AA1" w:rsidRDefault="007A1AA1" w:rsidP="007A1A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xx</w:t>
            </w:r>
          </w:p>
        </w:tc>
        <w:tc>
          <w:tcPr>
            <w:tcW w:w="12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4E9A3A5" w14:textId="77777777" w:rsidR="007A1AA1" w:rsidRPr="007A1AA1" w:rsidRDefault="007A1AA1" w:rsidP="007A1A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lang w:eastAsia="es-PE"/>
              </w:rPr>
            </w:pPr>
            <w:r w:rsidRPr="007A1AA1">
              <w:rPr>
                <w:rFonts w:eastAsia="Times New Roman" w:cs="Times New Roman"/>
                <w:color w:val="000000"/>
                <w:sz w:val="22"/>
                <w:lang w:eastAsia="es-PE"/>
              </w:rPr>
              <w:t>xx</w:t>
            </w:r>
          </w:p>
        </w:tc>
      </w:tr>
    </w:tbl>
    <w:p w14:paraId="1C076A68" w14:textId="77777777" w:rsidR="007A1AA1" w:rsidRDefault="00FB0EB8" w:rsidP="00FB0EB8">
      <w:pPr>
        <w:pStyle w:val="notasAPA7maedicin"/>
      </w:pPr>
      <w:r>
        <w:t>Nota: times new roman 10.</w:t>
      </w:r>
    </w:p>
    <w:p w14:paraId="6389E063" w14:textId="77777777" w:rsidR="007F0E8A" w:rsidRDefault="007F0E8A" w:rsidP="00FB0EB8">
      <w:pPr>
        <w:pStyle w:val="TITULOTablasyFiguras"/>
        <w:rPr>
          <w:b/>
          <w:i w:val="0"/>
        </w:rPr>
      </w:pPr>
    </w:p>
    <w:p w14:paraId="3B72102E" w14:textId="77777777" w:rsidR="00FB0EB8" w:rsidRDefault="00FB0EB8" w:rsidP="00FB0EB8">
      <w:pPr>
        <w:pStyle w:val="TITULOTablasyFiguras"/>
      </w:pPr>
      <w:bookmarkStart w:id="4" w:name="_Toc106653243"/>
      <w:r w:rsidRPr="00FB0EB8">
        <w:rPr>
          <w:b/>
          <w:i w:val="0"/>
        </w:rPr>
        <w:t xml:space="preserve">Figura </w:t>
      </w:r>
      <w:r w:rsidRPr="00FB0EB8">
        <w:rPr>
          <w:b/>
          <w:i w:val="0"/>
        </w:rPr>
        <w:fldChar w:fldCharType="begin"/>
      </w:r>
      <w:r w:rsidRPr="00FB0EB8">
        <w:rPr>
          <w:b/>
          <w:i w:val="0"/>
        </w:rPr>
        <w:instrText xml:space="preserve"> SEQ Figura \* ARABIC </w:instrText>
      </w:r>
      <w:r w:rsidRPr="00FB0EB8">
        <w:rPr>
          <w:b/>
          <w:i w:val="0"/>
        </w:rPr>
        <w:fldChar w:fldCharType="separate"/>
      </w:r>
      <w:r w:rsidR="00F17AEC">
        <w:rPr>
          <w:b/>
          <w:i w:val="0"/>
          <w:noProof/>
        </w:rPr>
        <w:t>1</w:t>
      </w:r>
      <w:r w:rsidRPr="00FB0EB8">
        <w:rPr>
          <w:b/>
          <w:i w:val="0"/>
        </w:rPr>
        <w:fldChar w:fldCharType="end"/>
      </w:r>
      <w:r>
        <w:br/>
        <w:t>el titulo debe ser breve y conciso</w:t>
      </w:r>
      <w:bookmarkEnd w:id="4"/>
    </w:p>
    <w:p w14:paraId="21E382DD" w14:textId="77777777" w:rsidR="00FB0EB8" w:rsidRDefault="00FB0EB8" w:rsidP="005C1732">
      <w:pPr>
        <w:jc w:val="center"/>
      </w:pPr>
      <w:r>
        <w:rPr>
          <w:noProof/>
          <w:lang w:eastAsia="es-PE"/>
        </w:rPr>
        <w:drawing>
          <wp:inline distT="0" distB="0" distL="0" distR="0" wp14:anchorId="07DA3A83" wp14:editId="5A037740">
            <wp:extent cx="5029200" cy="3013500"/>
            <wp:effectExtent l="0" t="0" r="0" b="0"/>
            <wp:docPr id="4" name="Imagen 3" descr="Resultado de imagen de espectros segun la norma e.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Resultado de imagen de espectros segun la norma e.0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310" cy="3024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201D12" w14:textId="77777777" w:rsidR="00FB0EB8" w:rsidRDefault="00FB0EB8" w:rsidP="00FB0EB8">
      <w:pPr>
        <w:pStyle w:val="notasAPA7maedicin"/>
      </w:pPr>
      <w:r>
        <w:t>Nota: times new roman 10.</w:t>
      </w:r>
    </w:p>
    <w:p w14:paraId="5B080BA3" w14:textId="77777777" w:rsidR="008967EF" w:rsidRDefault="008967EF" w:rsidP="00FB0EB8"/>
    <w:p w14:paraId="5EB34CB9" w14:textId="77777777" w:rsidR="008967EF" w:rsidRDefault="008967EF">
      <w:pPr>
        <w:spacing w:after="160" w:line="259" w:lineRule="auto"/>
      </w:pPr>
      <w:r>
        <w:br w:type="page"/>
      </w:r>
    </w:p>
    <w:p w14:paraId="1F932D40" w14:textId="77777777" w:rsidR="00F121E4" w:rsidRDefault="00F121E4" w:rsidP="00F121E4">
      <w:pPr>
        <w:pStyle w:val="Ttulo1"/>
      </w:pPr>
      <w:bookmarkStart w:id="5" w:name="_Toc106653261"/>
      <w:r>
        <w:lastRenderedPageBreak/>
        <w:t>Bibliografía</w:t>
      </w:r>
      <w:bookmarkEnd w:id="5"/>
    </w:p>
    <w:p w14:paraId="6C3BB422" w14:textId="77777777" w:rsidR="008004C5" w:rsidRPr="008004C5" w:rsidRDefault="00F121E4" w:rsidP="00F121E4">
      <w:pPr>
        <w:pStyle w:val="BibligrafaAPA"/>
      </w:pPr>
      <w:r w:rsidRPr="00F121E4">
        <w:t>Sánchez, C. (24 de enero de 2020). </w:t>
      </w:r>
      <w:r w:rsidRPr="00F121E4">
        <w:rPr>
          <w:i/>
          <w:iCs/>
        </w:rPr>
        <w:t>Referencias APA</w:t>
      </w:r>
      <w:r w:rsidRPr="00F121E4">
        <w:t>. Normas APA (7ma</w:t>
      </w:r>
      <w:r>
        <w:t xml:space="preserve"> </w:t>
      </w:r>
      <w:r w:rsidRPr="00F121E4">
        <w:t>edición).</w:t>
      </w:r>
      <w:r>
        <w:t xml:space="preserve"> </w:t>
      </w:r>
      <w:hyperlink r:id="rId12" w:history="1">
        <w:r w:rsidRPr="00F121E4">
          <w:rPr>
            <w:rStyle w:val="Hipervnculo"/>
          </w:rPr>
          <w:t>https://normas-apa.org/referencias/</w:t>
        </w:r>
      </w:hyperlink>
    </w:p>
    <w:sectPr w:rsidR="008004C5" w:rsidRPr="008004C5" w:rsidSect="00B55BFF">
      <w:pgSz w:w="12242" w:h="15842" w:code="1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02AC7" w14:textId="77777777" w:rsidR="00BD6631" w:rsidRDefault="00BD6631" w:rsidP="00501BF5">
      <w:pPr>
        <w:spacing w:line="240" w:lineRule="auto"/>
      </w:pPr>
      <w:r>
        <w:separator/>
      </w:r>
    </w:p>
  </w:endnote>
  <w:endnote w:type="continuationSeparator" w:id="0">
    <w:p w14:paraId="036AC079" w14:textId="77777777" w:rsidR="00BD6631" w:rsidRDefault="00BD6631" w:rsidP="00501B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BB80A" w14:textId="77777777" w:rsidR="00BD6631" w:rsidRDefault="00BD6631" w:rsidP="00501BF5">
      <w:pPr>
        <w:spacing w:line="240" w:lineRule="auto"/>
      </w:pPr>
      <w:r>
        <w:separator/>
      </w:r>
    </w:p>
  </w:footnote>
  <w:footnote w:type="continuationSeparator" w:id="0">
    <w:p w14:paraId="1276F68B" w14:textId="77777777" w:rsidR="00BD6631" w:rsidRDefault="00BD6631" w:rsidP="00501B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946AA" w14:textId="77777777" w:rsidR="00501BF5" w:rsidRDefault="00501BF5">
    <w:pPr>
      <w:pStyle w:val="Encabezado"/>
      <w:jc w:val="right"/>
    </w:pPr>
  </w:p>
  <w:p w14:paraId="6F48CD22" w14:textId="77777777" w:rsidR="00501BF5" w:rsidRDefault="00501BF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0663036"/>
      <w:docPartObj>
        <w:docPartGallery w:val="Page Numbers (Top of Page)"/>
        <w:docPartUnique/>
      </w:docPartObj>
    </w:sdtPr>
    <w:sdtContent>
      <w:p w14:paraId="3168161D" w14:textId="77777777" w:rsidR="00501BF5" w:rsidRDefault="00501BF5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D98" w:rsidRPr="00527D98">
          <w:rPr>
            <w:noProof/>
            <w:lang w:val="es-ES"/>
          </w:rPr>
          <w:t>IV</w:t>
        </w:r>
        <w:r>
          <w:fldChar w:fldCharType="end"/>
        </w:r>
      </w:p>
    </w:sdtContent>
  </w:sdt>
  <w:p w14:paraId="01251494" w14:textId="77777777" w:rsidR="00501BF5" w:rsidRDefault="00501BF5" w:rsidP="00501BF5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E479A"/>
    <w:multiLevelType w:val="multilevel"/>
    <w:tmpl w:val="55BA4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BF445A6"/>
    <w:multiLevelType w:val="hybridMultilevel"/>
    <w:tmpl w:val="2E2E0130"/>
    <w:lvl w:ilvl="0" w:tplc="B04ABD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D18DE"/>
    <w:multiLevelType w:val="multilevel"/>
    <w:tmpl w:val="1F54272C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588" w:hanging="868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1758" w:hanging="103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610D13"/>
    <w:multiLevelType w:val="hybridMultilevel"/>
    <w:tmpl w:val="A31CDE94"/>
    <w:lvl w:ilvl="0" w:tplc="3C144DBE">
      <w:start w:val="1"/>
      <w:numFmt w:val="decimal"/>
      <w:lvlText w:val="%1.1.1"/>
      <w:lvlJc w:val="left"/>
      <w:pPr>
        <w:ind w:left="100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972656C"/>
    <w:multiLevelType w:val="hybridMultilevel"/>
    <w:tmpl w:val="403003E8"/>
    <w:lvl w:ilvl="0" w:tplc="9072E9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875531">
    <w:abstractNumId w:val="3"/>
  </w:num>
  <w:num w:numId="2" w16cid:durableId="542837588">
    <w:abstractNumId w:val="3"/>
  </w:num>
  <w:num w:numId="3" w16cid:durableId="2137212012">
    <w:abstractNumId w:val="0"/>
  </w:num>
  <w:num w:numId="4" w16cid:durableId="1690833575">
    <w:abstractNumId w:val="2"/>
  </w:num>
  <w:num w:numId="5" w16cid:durableId="158472320">
    <w:abstractNumId w:val="1"/>
  </w:num>
  <w:num w:numId="6" w16cid:durableId="11779633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AEC"/>
    <w:rsid w:val="00055DF5"/>
    <w:rsid w:val="001A3B51"/>
    <w:rsid w:val="001F3BC1"/>
    <w:rsid w:val="00332E91"/>
    <w:rsid w:val="00417285"/>
    <w:rsid w:val="004515E8"/>
    <w:rsid w:val="004B673D"/>
    <w:rsid w:val="004D57AC"/>
    <w:rsid w:val="00501BF5"/>
    <w:rsid w:val="00527D98"/>
    <w:rsid w:val="00591CF3"/>
    <w:rsid w:val="005951D7"/>
    <w:rsid w:val="005C1732"/>
    <w:rsid w:val="00642F49"/>
    <w:rsid w:val="00671B6E"/>
    <w:rsid w:val="006A653F"/>
    <w:rsid w:val="006D5C07"/>
    <w:rsid w:val="007A1AA1"/>
    <w:rsid w:val="007C5F30"/>
    <w:rsid w:val="007F0E8A"/>
    <w:rsid w:val="007F3E58"/>
    <w:rsid w:val="008004C5"/>
    <w:rsid w:val="008353AB"/>
    <w:rsid w:val="00873680"/>
    <w:rsid w:val="008967EF"/>
    <w:rsid w:val="009D37E8"/>
    <w:rsid w:val="00AC48A9"/>
    <w:rsid w:val="00AE13A2"/>
    <w:rsid w:val="00B55BFF"/>
    <w:rsid w:val="00BB0244"/>
    <w:rsid w:val="00BD3D66"/>
    <w:rsid w:val="00BD6631"/>
    <w:rsid w:val="00C318EF"/>
    <w:rsid w:val="00C8144E"/>
    <w:rsid w:val="00C8161D"/>
    <w:rsid w:val="00CB7A2F"/>
    <w:rsid w:val="00D1278A"/>
    <w:rsid w:val="00DB6900"/>
    <w:rsid w:val="00DF30CB"/>
    <w:rsid w:val="00E05569"/>
    <w:rsid w:val="00EE0888"/>
    <w:rsid w:val="00F121E4"/>
    <w:rsid w:val="00F13B9D"/>
    <w:rsid w:val="00F17AEC"/>
    <w:rsid w:val="00F67A76"/>
    <w:rsid w:val="00FA0F59"/>
    <w:rsid w:val="00FB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C85D5B"/>
  <w15:chartTrackingRefBased/>
  <w15:docId w15:val="{5ADF95CF-5E5B-45C3-9D3A-DB3C28D9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regular"/>
    <w:qFormat/>
    <w:rsid w:val="00AE13A2"/>
    <w:pPr>
      <w:spacing w:after="0" w:line="480" w:lineRule="auto"/>
    </w:pPr>
    <w:rPr>
      <w:rFonts w:ascii="Times New Roman" w:hAnsi="Times New Roman"/>
      <w:sz w:val="24"/>
    </w:rPr>
  </w:style>
  <w:style w:type="paragraph" w:styleId="Ttulo1">
    <w:name w:val="heading 1"/>
    <w:aliases w:val="APA nivel 1"/>
    <w:basedOn w:val="Normal"/>
    <w:next w:val="Normal"/>
    <w:link w:val="Ttulo1Car"/>
    <w:uiPriority w:val="9"/>
    <w:qFormat/>
    <w:rsid w:val="00AE13A2"/>
    <w:pPr>
      <w:keepNext/>
      <w:keepLines/>
      <w:numPr>
        <w:numId w:val="4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APA nivel 2"/>
    <w:basedOn w:val="Normal"/>
    <w:next w:val="Normal"/>
    <w:link w:val="Ttulo2Car"/>
    <w:uiPriority w:val="9"/>
    <w:unhideWhenUsed/>
    <w:qFormat/>
    <w:rsid w:val="00AE13A2"/>
    <w:pPr>
      <w:keepNext/>
      <w:keepLines/>
      <w:numPr>
        <w:ilvl w:val="1"/>
        <w:numId w:val="4"/>
      </w:numPr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aliases w:val="APA nivel 3"/>
    <w:basedOn w:val="Normal"/>
    <w:next w:val="Normal"/>
    <w:link w:val="Ttulo3Car"/>
    <w:uiPriority w:val="9"/>
    <w:unhideWhenUsed/>
    <w:qFormat/>
    <w:rsid w:val="00AE13A2"/>
    <w:pPr>
      <w:keepNext/>
      <w:keepLines/>
      <w:numPr>
        <w:ilvl w:val="2"/>
        <w:numId w:val="4"/>
      </w:numPr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aliases w:val="APA nivel 4"/>
    <w:basedOn w:val="Normal"/>
    <w:next w:val="Normal"/>
    <w:link w:val="Ttulo4Car"/>
    <w:uiPriority w:val="9"/>
    <w:unhideWhenUsed/>
    <w:qFormat/>
    <w:rsid w:val="00AE13A2"/>
    <w:pPr>
      <w:keepNext/>
      <w:keepLines/>
      <w:numPr>
        <w:ilvl w:val="3"/>
        <w:numId w:val="4"/>
      </w:numPr>
      <w:outlineLvl w:val="3"/>
    </w:pPr>
    <w:rPr>
      <w:rFonts w:eastAsiaTheme="majorEastAsia" w:cstheme="majorBidi"/>
      <w:b/>
      <w:iCs/>
    </w:rPr>
  </w:style>
  <w:style w:type="paragraph" w:styleId="Ttulo5">
    <w:name w:val="heading 5"/>
    <w:aliases w:val="APA nivel 5"/>
    <w:basedOn w:val="Normal"/>
    <w:next w:val="Normal"/>
    <w:link w:val="Ttulo5Car"/>
    <w:uiPriority w:val="9"/>
    <w:unhideWhenUsed/>
    <w:qFormat/>
    <w:rsid w:val="00FA0F59"/>
    <w:pPr>
      <w:keepNext/>
      <w:keepLines/>
      <w:numPr>
        <w:ilvl w:val="4"/>
        <w:numId w:val="4"/>
      </w:numPr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0F59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0F59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0F59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0F59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Prrado">
    <w:name w:val="APA Párrado"/>
    <w:basedOn w:val="Normal"/>
    <w:link w:val="APAPrradoCar"/>
    <w:autoRedefine/>
    <w:qFormat/>
    <w:rsid w:val="009D37E8"/>
    <w:pPr>
      <w:ind w:firstLine="720"/>
    </w:pPr>
    <w:rPr>
      <w:rFonts w:eastAsia="Calibri" w:cs="Arial"/>
      <w:shd w:val="clear" w:color="auto" w:fill="FFFFFF"/>
    </w:rPr>
  </w:style>
  <w:style w:type="character" w:customStyle="1" w:styleId="APAPrradoCar">
    <w:name w:val="APA Párrado Car"/>
    <w:basedOn w:val="Fuentedeprrafopredeter"/>
    <w:link w:val="APAPrrado"/>
    <w:rsid w:val="009D37E8"/>
    <w:rPr>
      <w:rFonts w:ascii="Times New Roman" w:eastAsia="Calibri" w:hAnsi="Times New Roman" w:cs="Arial"/>
      <w:sz w:val="24"/>
    </w:rPr>
  </w:style>
  <w:style w:type="character" w:styleId="Textoennegrita">
    <w:name w:val="Strong"/>
    <w:basedOn w:val="Fuentedeprrafopredeter"/>
    <w:uiPriority w:val="22"/>
    <w:qFormat/>
    <w:rsid w:val="00AE13A2"/>
    <w:rPr>
      <w:b/>
      <w:bCs/>
    </w:rPr>
  </w:style>
  <w:style w:type="character" w:customStyle="1" w:styleId="Ttulo1Car">
    <w:name w:val="Título 1 Car"/>
    <w:aliases w:val="APA nivel 1 Car"/>
    <w:basedOn w:val="Fuentedeprrafopredeter"/>
    <w:link w:val="Ttulo1"/>
    <w:uiPriority w:val="9"/>
    <w:rsid w:val="00AE13A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aliases w:val="APA nivel 2 Car"/>
    <w:basedOn w:val="Fuentedeprrafopredeter"/>
    <w:link w:val="Ttulo2"/>
    <w:uiPriority w:val="9"/>
    <w:rsid w:val="00AE13A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aliases w:val="APA nivel 3 Car"/>
    <w:basedOn w:val="Fuentedeprrafopredeter"/>
    <w:link w:val="Ttulo3"/>
    <w:uiPriority w:val="9"/>
    <w:rsid w:val="00AE13A2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Ttulo4Car">
    <w:name w:val="Título 4 Car"/>
    <w:aliases w:val="APA nivel 4 Car"/>
    <w:basedOn w:val="Fuentedeprrafopredeter"/>
    <w:link w:val="Ttulo4"/>
    <w:uiPriority w:val="9"/>
    <w:rsid w:val="00AE13A2"/>
    <w:rPr>
      <w:rFonts w:ascii="Times New Roman" w:eastAsiaTheme="majorEastAsia" w:hAnsi="Times New Roman" w:cstheme="majorBidi"/>
      <w:b/>
      <w:iCs/>
      <w:sz w:val="24"/>
    </w:rPr>
  </w:style>
  <w:style w:type="character" w:customStyle="1" w:styleId="Ttulo5Car">
    <w:name w:val="Título 5 Car"/>
    <w:aliases w:val="APA nivel 5 Car"/>
    <w:basedOn w:val="Fuentedeprrafopredeter"/>
    <w:link w:val="Ttulo5"/>
    <w:uiPriority w:val="9"/>
    <w:rsid w:val="00FA0F59"/>
    <w:rPr>
      <w:rFonts w:ascii="Times New Roman" w:eastAsiaTheme="majorEastAsia" w:hAnsi="Times New Roman" w:cstheme="majorBidi"/>
      <w:b/>
      <w:i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0F59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0F59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0F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0F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asAPAseptimaedicion">
    <w:name w:val="Tablas APA septima edicion"/>
    <w:basedOn w:val="Tablanormal"/>
    <w:uiPriority w:val="99"/>
    <w:rsid w:val="007A1AA1"/>
    <w:pPr>
      <w:spacing w:after="0" w:line="240" w:lineRule="auto"/>
      <w:jc w:val="center"/>
    </w:pPr>
    <w:rPr>
      <w:rFonts w:ascii="Times New Roman" w:hAnsi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rPr>
        <w:color w:val="auto"/>
      </w:rPr>
    </w:tblStyle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7A1A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ITULOTablasyFiguras">
    <w:name w:val="TITULO. Tablas y Figuras"/>
    <w:basedOn w:val="Descripcin"/>
    <w:link w:val="TITULOTablasyFigurasCar"/>
    <w:qFormat/>
    <w:rsid w:val="00FB0EB8"/>
    <w:pPr>
      <w:keepNext/>
      <w:spacing w:after="0" w:line="480" w:lineRule="auto"/>
      <w:ind w:left="720"/>
    </w:pPr>
    <w:rPr>
      <w:color w:val="auto"/>
      <w:sz w:val="24"/>
    </w:rPr>
  </w:style>
  <w:style w:type="paragraph" w:customStyle="1" w:styleId="notasAPA7maedicin">
    <w:name w:val="notas APA 7ma edición"/>
    <w:basedOn w:val="Normal"/>
    <w:link w:val="notasAPA7maedicinCar"/>
    <w:qFormat/>
    <w:rsid w:val="00FB0EB8"/>
    <w:pPr>
      <w:ind w:left="720"/>
    </w:pPr>
    <w:rPr>
      <w:sz w:val="20"/>
    </w:rPr>
  </w:style>
  <w:style w:type="character" w:customStyle="1" w:styleId="DescripcinCar">
    <w:name w:val="Descripción Car"/>
    <w:basedOn w:val="Fuentedeprrafopredeter"/>
    <w:link w:val="Descripcin"/>
    <w:uiPriority w:val="35"/>
    <w:rsid w:val="007A1AA1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TITULOTablasyFigurasCar">
    <w:name w:val="TITULO. Tablas y Figuras Car"/>
    <w:basedOn w:val="DescripcinCar"/>
    <w:link w:val="TITULOTablasyFiguras"/>
    <w:rsid w:val="00FB0EB8"/>
    <w:rPr>
      <w:rFonts w:ascii="Times New Roman" w:hAnsi="Times New Roman"/>
      <w:i/>
      <w:iCs/>
      <w:color w:val="44546A" w:themeColor="text2"/>
      <w:sz w:val="24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01BF5"/>
    <w:pPr>
      <w:tabs>
        <w:tab w:val="center" w:pos="4252"/>
        <w:tab w:val="right" w:pos="8504"/>
      </w:tabs>
      <w:spacing w:line="240" w:lineRule="auto"/>
    </w:pPr>
  </w:style>
  <w:style w:type="character" w:customStyle="1" w:styleId="notasAPA7maedicinCar">
    <w:name w:val="notas APA 7ma edición Car"/>
    <w:basedOn w:val="Fuentedeprrafopredeter"/>
    <w:link w:val="notasAPA7maedicin"/>
    <w:rsid w:val="00FB0EB8"/>
    <w:rPr>
      <w:rFonts w:ascii="Times New Roman" w:hAnsi="Times New Roman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01BF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01BF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BF5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4515E8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4515E8"/>
  </w:style>
  <w:style w:type="paragraph" w:styleId="TtuloTDC">
    <w:name w:val="TOC Heading"/>
    <w:basedOn w:val="Ttulo1"/>
    <w:next w:val="Normal"/>
    <w:uiPriority w:val="39"/>
    <w:unhideWhenUsed/>
    <w:qFormat/>
    <w:rsid w:val="004515E8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4515E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515E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4515E8"/>
    <w:pPr>
      <w:spacing w:after="100"/>
      <w:ind w:left="480"/>
    </w:pPr>
  </w:style>
  <w:style w:type="paragraph" w:styleId="Prrafodelista">
    <w:name w:val="List Paragraph"/>
    <w:basedOn w:val="Normal"/>
    <w:uiPriority w:val="34"/>
    <w:qFormat/>
    <w:rsid w:val="008967E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121E4"/>
    <w:rPr>
      <w:color w:val="605E5C"/>
      <w:shd w:val="clear" w:color="auto" w:fill="E1DFDD"/>
    </w:rPr>
  </w:style>
  <w:style w:type="paragraph" w:customStyle="1" w:styleId="BibligrafaAPA">
    <w:name w:val="Bibligrafía APA"/>
    <w:basedOn w:val="Normal"/>
    <w:link w:val="BibligrafaAPACar"/>
    <w:qFormat/>
    <w:rsid w:val="00F121E4"/>
    <w:pPr>
      <w:spacing w:after="120" w:line="259" w:lineRule="auto"/>
      <w:ind w:left="720" w:hanging="720"/>
    </w:pPr>
  </w:style>
  <w:style w:type="character" w:customStyle="1" w:styleId="BibligrafaAPACar">
    <w:name w:val="Bibligrafía APA Car"/>
    <w:basedOn w:val="Fuentedeprrafopredeter"/>
    <w:link w:val="BibligrafaAPA"/>
    <w:rsid w:val="00F121E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ormas-apa.org/referencia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rick\Documents\Plantillas%20personalizadas%20de%20Office\APA_7E-SAN_MARC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Các18</b:Tag>
    <b:SourceType>Book</b:SourceType>
    <b:Guid>{F773F81A-D5FC-4639-A752-09363F9327C1}</b:Guid>
    <b:Title>El desarrollo rural establecido en las áreas Vulnerables</b:Title>
    <b:Year>2018</b:Year>
    <b:City>Lima</b:City>
    <b:Publisher>Colección Racso</b:Publisher>
    <b:Author>
      <b:Author>
        <b:NameList>
          <b:Person>
            <b:Last>Dirven </b:Last>
            <b:Middle>Beto</b:Middle>
            <b:First>Blass</b:First>
          </b:Person>
          <b:Person>
            <b:Last>Pérez</b:Last>
            <b:First>Ronal</b:First>
          </b:Person>
          <b:Person>
            <b:Last>Cáceres</b:Last>
            <b:Middle>Juan</b:Middle>
            <b:First>Royer</b:First>
          </b:Person>
          <b:Person>
            <b:Last>Tito</b:Last>
            <b:Middle>Tanio</b:Middle>
            <b:First>Alfredo</b:First>
          </b:Person>
          <b:Person>
            <b:Last>Gómez </b:Last>
            <b:Middle>Kiara</b:Middle>
            <b:First>Rocío</b:First>
          </b:Person>
          <b:Person>
            <b:Last>Ticona</b:Last>
            <b:First>Arthur</b:First>
          </b:Person>
        </b:NameList>
      </b:Author>
    </b:Author>
    <b:RefOrder>2</b:RefOrder>
  </b:Source>
  <b:Source>
    <b:Tag>Tov86</b:Tag>
    <b:SourceType>Book</b:SourceType>
    <b:Guid>{38A27886-0309-42B2-8184-99BC0ED9B795}</b:Guid>
    <b:Title>El asentamiento y la segregación de los Blancos y Mestizos</b:Title>
    <b:Year>1986</b:Year>
    <b:City>Bogotá</b:City>
    <b:Publisher>Cengage</b:Publisher>
    <b:Author>
      <b:Author>
        <b:NameList>
          <b:Person>
            <b:Last>Tovar</b:Last>
            <b:Middle>Luis</b:Middle>
            <b:First>Genner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8D8E366-9B44-4ABC-8B67-0D5C468A6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APA_7E-SAN_MARCOS.dotx</Template>
  <TotalTime>0</TotalTime>
  <Pages>7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Jhoel Agurto Briceño</dc:creator>
  <cp:keywords/>
  <dc:description/>
  <cp:lastModifiedBy>ERICK JHOEL AGURTO BRICENO</cp:lastModifiedBy>
  <cp:revision>1</cp:revision>
  <dcterms:created xsi:type="dcterms:W3CDTF">2022-07-20T03:18:00Z</dcterms:created>
  <dcterms:modified xsi:type="dcterms:W3CDTF">2022-07-20T03:18:00Z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200fea76-7854-30c9-adcc-19ad3e994ed7</vt:lpwstr>
  </property>
</Properties>
</file>