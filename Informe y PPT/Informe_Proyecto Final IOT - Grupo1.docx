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8B34E3" w14:textId="77777777" w:rsidR="007F0E8A" w:rsidRPr="009D1BB2" w:rsidRDefault="007F0E8A" w:rsidP="007F0E8A">
      <w:pPr>
        <w:spacing w:line="360" w:lineRule="auto"/>
        <w:jc w:val="center"/>
        <w:rPr>
          <w:rFonts w:eastAsia="Times New Roman" w:cs="Times New Roman"/>
          <w:b/>
          <w:bCs/>
        </w:rPr>
      </w:pPr>
      <w:bookmarkStart w:id="0" w:name="_heading=h.gjdgxs" w:colFirst="0" w:colLast="0"/>
      <w:bookmarkEnd w:id="0"/>
      <w:r w:rsidRPr="009D1BB2">
        <w:rPr>
          <w:rFonts w:eastAsia="Times New Roman" w:cs="Times New Roman"/>
          <w:b/>
          <w:bCs/>
        </w:rPr>
        <w:t>UNIVERSIDAD NACIONAL MAYOR DE SAN MARCOS</w:t>
      </w:r>
    </w:p>
    <w:p w14:paraId="4078D303" w14:textId="77777777" w:rsidR="007F0E8A" w:rsidRPr="009D1BB2" w:rsidRDefault="007F0E8A" w:rsidP="007F0E8A">
      <w:pPr>
        <w:spacing w:line="360" w:lineRule="auto"/>
        <w:jc w:val="center"/>
        <w:rPr>
          <w:rFonts w:eastAsia="Times New Roman" w:cs="Times New Roman"/>
          <w:b/>
          <w:bCs/>
        </w:rPr>
      </w:pPr>
      <w:r w:rsidRPr="009D1BB2">
        <w:rPr>
          <w:rFonts w:eastAsia="Times New Roman" w:cs="Times New Roman"/>
          <w:b/>
          <w:bCs/>
        </w:rPr>
        <w:t xml:space="preserve">Universidad del Perú, </w:t>
      </w:r>
      <w:r w:rsidR="001F3BC1" w:rsidRPr="009D1BB2">
        <w:rPr>
          <w:rFonts w:eastAsia="Times New Roman" w:cs="Times New Roman"/>
          <w:b/>
          <w:bCs/>
        </w:rPr>
        <w:t xml:space="preserve">Decana </w:t>
      </w:r>
      <w:r w:rsidR="001F3BC1">
        <w:rPr>
          <w:rFonts w:eastAsia="Times New Roman" w:cs="Times New Roman"/>
          <w:b/>
          <w:bCs/>
        </w:rPr>
        <w:t>d</w:t>
      </w:r>
      <w:r w:rsidR="001F3BC1" w:rsidRPr="009D1BB2">
        <w:rPr>
          <w:rFonts w:eastAsia="Times New Roman" w:cs="Times New Roman"/>
          <w:b/>
          <w:bCs/>
        </w:rPr>
        <w:t>e América</w:t>
      </w:r>
    </w:p>
    <w:p w14:paraId="7643FF2A" w14:textId="77777777" w:rsidR="007F0E8A" w:rsidRPr="009D1BB2" w:rsidRDefault="007F0E8A" w:rsidP="007F0E8A">
      <w:pPr>
        <w:spacing w:line="276" w:lineRule="auto"/>
        <w:jc w:val="center"/>
        <w:rPr>
          <w:rFonts w:eastAsia="Times New Roman" w:cs="Times New Roman"/>
          <w:b/>
          <w:bCs/>
        </w:rPr>
      </w:pPr>
      <w:r w:rsidRPr="009D1BB2">
        <w:rPr>
          <w:rFonts w:eastAsia="Times New Roman" w:cs="Times New Roman"/>
          <w:b/>
          <w:bCs/>
        </w:rPr>
        <w:t>FACULTAD DE INGENIERÍA DE SISTEMAS E INFORMÁTICA</w:t>
      </w:r>
    </w:p>
    <w:p w14:paraId="29A0EFBC" w14:textId="77777777" w:rsidR="007F0E8A" w:rsidRPr="009D1BB2" w:rsidRDefault="007F0E8A" w:rsidP="007F0E8A">
      <w:pPr>
        <w:spacing w:line="276" w:lineRule="auto"/>
        <w:jc w:val="center"/>
        <w:rPr>
          <w:rFonts w:eastAsia="Times New Roman" w:cs="Times New Roman"/>
          <w:b/>
          <w:bCs/>
        </w:rPr>
      </w:pPr>
      <w:r w:rsidRPr="009D1BB2">
        <w:rPr>
          <w:rFonts w:eastAsia="Times New Roman" w:cs="Times New Roman"/>
          <w:b/>
          <w:bCs/>
        </w:rPr>
        <w:t xml:space="preserve">Escuela </w:t>
      </w:r>
      <w:r w:rsidR="00BD3D66">
        <w:rPr>
          <w:rFonts w:eastAsia="Times New Roman" w:cs="Times New Roman"/>
          <w:b/>
          <w:bCs/>
        </w:rPr>
        <w:t>Profesional de Ingeniería de Sistemas</w:t>
      </w:r>
    </w:p>
    <w:p w14:paraId="1E19D458" w14:textId="77777777" w:rsidR="007F0E8A" w:rsidRDefault="007F0E8A" w:rsidP="007F0E8A">
      <w:pPr>
        <w:spacing w:line="360" w:lineRule="auto"/>
        <w:rPr>
          <w:rFonts w:eastAsia="Times New Roman" w:cs="Times New Roman"/>
        </w:rPr>
      </w:pPr>
    </w:p>
    <w:p w14:paraId="5FF3EDA9" w14:textId="77777777" w:rsidR="007F0E8A" w:rsidRDefault="007F0E8A" w:rsidP="007F0E8A">
      <w:pPr>
        <w:spacing w:line="360" w:lineRule="auto"/>
        <w:rPr>
          <w:rFonts w:eastAsia="Times New Roman" w:cs="Times New Roman"/>
        </w:rPr>
      </w:pPr>
      <w:r>
        <w:rPr>
          <w:noProof/>
        </w:rPr>
        <w:drawing>
          <wp:anchor distT="0" distB="0" distL="114300" distR="114300" simplePos="0" relativeHeight="251658240" behindDoc="0" locked="0" layoutInCell="1" allowOverlap="1" wp14:anchorId="497A6BEB" wp14:editId="788B020A">
            <wp:simplePos x="0" y="0"/>
            <wp:positionH relativeFrom="margin">
              <wp:align>center</wp:align>
            </wp:positionH>
            <wp:positionV relativeFrom="paragraph">
              <wp:posOffset>6985</wp:posOffset>
            </wp:positionV>
            <wp:extent cx="1612265" cy="1880235"/>
            <wp:effectExtent l="0" t="0" r="6985" b="571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2265" cy="1880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F1675A" w14:textId="77777777" w:rsidR="007F0E8A" w:rsidRDefault="007F0E8A" w:rsidP="007F0E8A">
      <w:pPr>
        <w:spacing w:line="360" w:lineRule="auto"/>
        <w:rPr>
          <w:rFonts w:eastAsia="Times New Roman" w:cs="Times New Roman"/>
        </w:rPr>
      </w:pPr>
    </w:p>
    <w:p w14:paraId="6716C44E" w14:textId="77777777" w:rsidR="007F0E8A" w:rsidRDefault="007F0E8A" w:rsidP="007F0E8A">
      <w:pPr>
        <w:spacing w:line="360" w:lineRule="auto"/>
        <w:rPr>
          <w:rFonts w:eastAsia="Times New Roman" w:cs="Times New Roman"/>
        </w:rPr>
      </w:pPr>
    </w:p>
    <w:p w14:paraId="6F75D1A7" w14:textId="77777777" w:rsidR="007F0E8A" w:rsidRDefault="007F0E8A" w:rsidP="007F0E8A">
      <w:pPr>
        <w:spacing w:line="360" w:lineRule="auto"/>
        <w:rPr>
          <w:rFonts w:eastAsia="Times New Roman" w:cs="Times New Roman"/>
        </w:rPr>
      </w:pPr>
    </w:p>
    <w:p w14:paraId="15F8F466" w14:textId="77777777" w:rsidR="007F0E8A" w:rsidRDefault="007F0E8A" w:rsidP="007F0E8A">
      <w:pPr>
        <w:spacing w:line="360" w:lineRule="auto"/>
        <w:rPr>
          <w:rFonts w:eastAsia="Times New Roman" w:cs="Times New Roman"/>
          <w:b/>
        </w:rPr>
      </w:pPr>
    </w:p>
    <w:p w14:paraId="0AC4A2EF" w14:textId="77777777" w:rsidR="007F0E8A" w:rsidRDefault="007F0E8A" w:rsidP="007F0E8A">
      <w:pPr>
        <w:spacing w:line="360" w:lineRule="auto"/>
        <w:rPr>
          <w:rFonts w:eastAsia="Times New Roman" w:cs="Times New Roman"/>
          <w:b/>
        </w:rPr>
      </w:pPr>
    </w:p>
    <w:p w14:paraId="34AB4EF1" w14:textId="77777777" w:rsidR="007F0E8A" w:rsidRDefault="007F0E8A" w:rsidP="007F0E8A">
      <w:pPr>
        <w:spacing w:line="360" w:lineRule="auto"/>
        <w:rPr>
          <w:rFonts w:eastAsia="Times New Roman" w:cs="Times New Roman"/>
          <w:b/>
        </w:rPr>
      </w:pPr>
    </w:p>
    <w:p w14:paraId="2B003C28" w14:textId="77777777" w:rsidR="007F0E8A" w:rsidRDefault="007F0E8A" w:rsidP="007F0E8A">
      <w:pPr>
        <w:spacing w:line="360" w:lineRule="auto"/>
        <w:rPr>
          <w:rFonts w:eastAsia="Times New Roman" w:cs="Times New Roman"/>
          <w:b/>
        </w:rPr>
      </w:pPr>
    </w:p>
    <w:p w14:paraId="4310A4BF" w14:textId="77777777" w:rsidR="007F0E8A" w:rsidRDefault="007F0E8A" w:rsidP="007F0E8A">
      <w:pPr>
        <w:spacing w:line="360" w:lineRule="auto"/>
        <w:rPr>
          <w:rFonts w:eastAsia="Times New Roman" w:cs="Times New Roman"/>
          <w:b/>
        </w:rPr>
      </w:pPr>
    </w:p>
    <w:p w14:paraId="5C4827C1" w14:textId="70BE63D4" w:rsidR="00C15F7D" w:rsidRDefault="00C15F7D" w:rsidP="00C15F7D">
      <w:pPr>
        <w:spacing w:line="360" w:lineRule="auto"/>
        <w:jc w:val="center"/>
        <w:rPr>
          <w:rFonts w:eastAsia="Times New Roman" w:cs="Times New Roman"/>
          <w:b/>
          <w:sz w:val="28"/>
          <w:szCs w:val="28"/>
        </w:rPr>
      </w:pPr>
      <w:r>
        <w:rPr>
          <w:rFonts w:eastAsia="Times New Roman" w:cs="Times New Roman"/>
          <w:b/>
          <w:sz w:val="28"/>
          <w:szCs w:val="28"/>
        </w:rPr>
        <w:t>Sistema de Riego Autónomo</w:t>
      </w:r>
    </w:p>
    <w:p w14:paraId="5729F885" w14:textId="77777777" w:rsidR="00C15F7D" w:rsidRDefault="00C15F7D" w:rsidP="00C15F7D">
      <w:pPr>
        <w:spacing w:line="360" w:lineRule="auto"/>
        <w:jc w:val="center"/>
        <w:rPr>
          <w:rFonts w:eastAsia="Times New Roman" w:cs="Times New Roman"/>
          <w:b/>
          <w:bCs/>
          <w:szCs w:val="24"/>
        </w:rPr>
      </w:pPr>
      <w:r>
        <w:rPr>
          <w:rFonts w:eastAsia="Times New Roman" w:cs="Times New Roman"/>
          <w:b/>
          <w:bCs/>
          <w:szCs w:val="24"/>
        </w:rPr>
        <w:t>Grupo 1</w:t>
      </w:r>
    </w:p>
    <w:p w14:paraId="002FE541" w14:textId="77777777" w:rsidR="00C15F7D" w:rsidRDefault="00C15F7D" w:rsidP="00C15F7D">
      <w:pPr>
        <w:spacing w:line="360" w:lineRule="auto"/>
        <w:jc w:val="center"/>
      </w:pPr>
      <w:r w:rsidRPr="2569742F">
        <w:rPr>
          <w:rFonts w:eastAsia="Times New Roman" w:cs="Times New Roman"/>
          <w:b/>
          <w:bCs/>
          <w:szCs w:val="24"/>
        </w:rPr>
        <w:t>Presentado por</w:t>
      </w:r>
    </w:p>
    <w:p w14:paraId="487AA769" w14:textId="77777777" w:rsidR="00C15F7D" w:rsidRDefault="00C15F7D" w:rsidP="00C15F7D">
      <w:pPr>
        <w:spacing w:line="360" w:lineRule="auto"/>
        <w:jc w:val="center"/>
        <w:rPr>
          <w:rFonts w:eastAsia="Times New Roman" w:cs="Times New Roman"/>
          <w:szCs w:val="24"/>
        </w:rPr>
      </w:pPr>
      <w:r w:rsidRPr="2569742F">
        <w:rPr>
          <w:rFonts w:eastAsia="Times New Roman" w:cs="Times New Roman"/>
          <w:szCs w:val="24"/>
        </w:rPr>
        <w:t>Agurto Briceño Erick Joel</w:t>
      </w:r>
      <w:r>
        <w:rPr>
          <w:rFonts w:eastAsia="Times New Roman" w:cs="Times New Roman"/>
          <w:szCs w:val="24"/>
        </w:rPr>
        <w:t xml:space="preserve"> – 19200001</w:t>
      </w:r>
    </w:p>
    <w:p w14:paraId="247534D9" w14:textId="77777777" w:rsidR="00C15F7D" w:rsidRDefault="00C15F7D" w:rsidP="00C15F7D">
      <w:pPr>
        <w:spacing w:line="360" w:lineRule="auto"/>
        <w:jc w:val="center"/>
        <w:rPr>
          <w:rFonts w:eastAsia="Times New Roman" w:cs="Times New Roman"/>
          <w:szCs w:val="24"/>
        </w:rPr>
      </w:pPr>
      <w:r>
        <w:rPr>
          <w:rFonts w:eastAsia="Times New Roman" w:cs="Times New Roman"/>
          <w:szCs w:val="24"/>
        </w:rPr>
        <w:t xml:space="preserve">Arca Barra Valerie </w:t>
      </w:r>
      <w:proofErr w:type="spellStart"/>
      <w:r>
        <w:rPr>
          <w:rFonts w:eastAsia="Times New Roman" w:cs="Times New Roman"/>
          <w:szCs w:val="24"/>
        </w:rPr>
        <w:t>Jazmin</w:t>
      </w:r>
      <w:proofErr w:type="spellEnd"/>
      <w:r>
        <w:rPr>
          <w:rFonts w:eastAsia="Times New Roman" w:cs="Times New Roman"/>
          <w:szCs w:val="24"/>
        </w:rPr>
        <w:t xml:space="preserve"> – 19200191</w:t>
      </w:r>
    </w:p>
    <w:p w14:paraId="3F79388E" w14:textId="77777777" w:rsidR="00C15F7D" w:rsidRDefault="00C15F7D" w:rsidP="00C15F7D">
      <w:pPr>
        <w:spacing w:line="360" w:lineRule="auto"/>
        <w:jc w:val="center"/>
        <w:rPr>
          <w:rFonts w:eastAsia="Times New Roman" w:cs="Times New Roman"/>
          <w:szCs w:val="24"/>
        </w:rPr>
      </w:pPr>
      <w:r>
        <w:rPr>
          <w:rFonts w:eastAsia="Times New Roman" w:cs="Times New Roman"/>
          <w:szCs w:val="24"/>
        </w:rPr>
        <w:t>Cahuana Guerra Leonardo Sergio – 19200234</w:t>
      </w:r>
    </w:p>
    <w:p w14:paraId="287B839E" w14:textId="77777777" w:rsidR="00C15F7D" w:rsidRDefault="00C15F7D" w:rsidP="00C15F7D">
      <w:pPr>
        <w:spacing w:line="360" w:lineRule="auto"/>
        <w:jc w:val="center"/>
        <w:rPr>
          <w:rFonts w:eastAsia="Times New Roman" w:cs="Times New Roman"/>
          <w:szCs w:val="24"/>
        </w:rPr>
      </w:pPr>
      <w:r>
        <w:rPr>
          <w:rFonts w:eastAsia="Times New Roman" w:cs="Times New Roman"/>
          <w:szCs w:val="24"/>
        </w:rPr>
        <w:t>Guillen Melgarejo Gabriel Omar – 19200019</w:t>
      </w:r>
    </w:p>
    <w:p w14:paraId="25750AAF" w14:textId="77777777" w:rsidR="00C15F7D" w:rsidRPr="003B4E11" w:rsidRDefault="00C15F7D" w:rsidP="00C15F7D">
      <w:pPr>
        <w:spacing w:line="360" w:lineRule="auto"/>
        <w:jc w:val="center"/>
        <w:rPr>
          <w:rFonts w:eastAsia="Times New Roman" w:cs="Times New Roman"/>
          <w:szCs w:val="24"/>
        </w:rPr>
      </w:pPr>
      <w:r>
        <w:rPr>
          <w:rFonts w:eastAsia="Times New Roman" w:cs="Times New Roman"/>
          <w:szCs w:val="24"/>
        </w:rPr>
        <w:t xml:space="preserve">Puyen Huapaya Jafet </w:t>
      </w:r>
      <w:proofErr w:type="spellStart"/>
      <w:r>
        <w:rPr>
          <w:rFonts w:eastAsia="Times New Roman" w:cs="Times New Roman"/>
          <w:szCs w:val="24"/>
        </w:rPr>
        <w:t>Raul</w:t>
      </w:r>
      <w:proofErr w:type="spellEnd"/>
      <w:r>
        <w:rPr>
          <w:rFonts w:eastAsia="Times New Roman" w:cs="Times New Roman"/>
          <w:szCs w:val="24"/>
        </w:rPr>
        <w:t xml:space="preserve"> – 19200039</w:t>
      </w:r>
    </w:p>
    <w:p w14:paraId="16279D97" w14:textId="77777777" w:rsidR="00C15F7D" w:rsidRDefault="00C15F7D" w:rsidP="00C15F7D">
      <w:pPr>
        <w:spacing w:line="360" w:lineRule="auto"/>
        <w:jc w:val="center"/>
        <w:rPr>
          <w:rFonts w:eastAsia="Times New Roman" w:cs="Times New Roman"/>
          <w:szCs w:val="24"/>
        </w:rPr>
      </w:pPr>
      <w:r>
        <w:rPr>
          <w:rFonts w:eastAsia="Times New Roman" w:cs="Times New Roman"/>
          <w:szCs w:val="24"/>
        </w:rPr>
        <w:t xml:space="preserve">Reynoso Armas </w:t>
      </w:r>
      <w:proofErr w:type="spellStart"/>
      <w:r>
        <w:rPr>
          <w:rFonts w:eastAsia="Times New Roman" w:cs="Times New Roman"/>
          <w:szCs w:val="24"/>
        </w:rPr>
        <w:t>Jhonas</w:t>
      </w:r>
      <w:proofErr w:type="spellEnd"/>
      <w:r>
        <w:rPr>
          <w:rFonts w:eastAsia="Times New Roman" w:cs="Times New Roman"/>
          <w:szCs w:val="24"/>
        </w:rPr>
        <w:t xml:space="preserve"> </w:t>
      </w:r>
      <w:proofErr w:type="spellStart"/>
      <w:r>
        <w:rPr>
          <w:rFonts w:eastAsia="Times New Roman" w:cs="Times New Roman"/>
          <w:szCs w:val="24"/>
        </w:rPr>
        <w:t>Raul</w:t>
      </w:r>
      <w:proofErr w:type="spellEnd"/>
      <w:r>
        <w:rPr>
          <w:rFonts w:eastAsia="Times New Roman" w:cs="Times New Roman"/>
          <w:szCs w:val="24"/>
        </w:rPr>
        <w:t xml:space="preserve"> – 19200135</w:t>
      </w:r>
    </w:p>
    <w:p w14:paraId="48EF26A7" w14:textId="77777777" w:rsidR="00C15F7D" w:rsidRDefault="00C15F7D" w:rsidP="00C15F7D">
      <w:pPr>
        <w:spacing w:line="360" w:lineRule="auto"/>
        <w:jc w:val="center"/>
        <w:rPr>
          <w:rFonts w:eastAsia="Times New Roman" w:cs="Times New Roman"/>
          <w:szCs w:val="24"/>
        </w:rPr>
      </w:pPr>
    </w:p>
    <w:p w14:paraId="4A9AE723" w14:textId="77777777" w:rsidR="007F0E8A" w:rsidRPr="009C1961" w:rsidRDefault="007F0E8A" w:rsidP="007F0E8A">
      <w:pPr>
        <w:spacing w:line="360" w:lineRule="auto"/>
        <w:jc w:val="center"/>
        <w:rPr>
          <w:rFonts w:eastAsia="Times New Roman" w:cs="Times New Roman"/>
          <w:b/>
          <w:bCs/>
          <w:szCs w:val="24"/>
        </w:rPr>
      </w:pPr>
      <w:r w:rsidRPr="009C1961">
        <w:rPr>
          <w:rFonts w:eastAsia="Times New Roman" w:cs="Times New Roman"/>
          <w:b/>
          <w:bCs/>
          <w:szCs w:val="24"/>
        </w:rPr>
        <w:t>Docente</w:t>
      </w:r>
      <w:r>
        <w:rPr>
          <w:rFonts w:eastAsia="Times New Roman" w:cs="Times New Roman"/>
          <w:b/>
          <w:bCs/>
          <w:szCs w:val="24"/>
        </w:rPr>
        <w:t xml:space="preserve"> a cargo</w:t>
      </w:r>
    </w:p>
    <w:p w14:paraId="33A21098" w14:textId="77777777" w:rsidR="007F0E8A" w:rsidRPr="009C1961" w:rsidRDefault="007F0E8A" w:rsidP="007F0E8A">
      <w:pPr>
        <w:spacing w:line="360" w:lineRule="auto"/>
        <w:jc w:val="center"/>
        <w:rPr>
          <w:rFonts w:eastAsia="Times New Roman" w:cs="Times New Roman"/>
          <w:bCs/>
          <w:szCs w:val="24"/>
        </w:rPr>
      </w:pPr>
      <w:r>
        <w:rPr>
          <w:rFonts w:eastAsia="Times New Roman" w:cs="Times New Roman"/>
          <w:bCs/>
          <w:szCs w:val="24"/>
        </w:rPr>
        <w:t xml:space="preserve">Rosas Cueva </w:t>
      </w:r>
      <w:proofErr w:type="spellStart"/>
      <w:r>
        <w:rPr>
          <w:rFonts w:eastAsia="Times New Roman" w:cs="Times New Roman"/>
          <w:bCs/>
          <w:szCs w:val="24"/>
        </w:rPr>
        <w:t>Yessica</w:t>
      </w:r>
      <w:proofErr w:type="spellEnd"/>
    </w:p>
    <w:p w14:paraId="6B6359C1" w14:textId="77777777" w:rsidR="007F0E8A" w:rsidRDefault="007F0E8A" w:rsidP="007F0E8A">
      <w:pPr>
        <w:spacing w:line="360" w:lineRule="auto"/>
        <w:jc w:val="center"/>
        <w:rPr>
          <w:rFonts w:eastAsia="Times New Roman" w:cs="Times New Roman"/>
          <w:b/>
          <w:bCs/>
          <w:szCs w:val="24"/>
        </w:rPr>
      </w:pPr>
      <w:r>
        <w:rPr>
          <w:rFonts w:eastAsia="Times New Roman" w:cs="Times New Roman"/>
          <w:b/>
          <w:bCs/>
          <w:szCs w:val="24"/>
        </w:rPr>
        <w:t>Asignatura</w:t>
      </w:r>
    </w:p>
    <w:p w14:paraId="5D772657" w14:textId="77777777" w:rsidR="007F0E8A" w:rsidRDefault="007F0E8A" w:rsidP="007F0E8A">
      <w:pPr>
        <w:spacing w:line="360" w:lineRule="auto"/>
        <w:jc w:val="center"/>
        <w:rPr>
          <w:rFonts w:eastAsia="Times New Roman" w:cs="Times New Roman"/>
          <w:szCs w:val="24"/>
        </w:rPr>
      </w:pPr>
      <w:r>
        <w:rPr>
          <w:rFonts w:eastAsia="Times New Roman" w:cs="Times New Roman"/>
          <w:szCs w:val="24"/>
        </w:rPr>
        <w:t>Internet de las Cosas</w:t>
      </w:r>
    </w:p>
    <w:p w14:paraId="3F06C0BB" w14:textId="77777777" w:rsidR="007F0E8A" w:rsidRPr="009D1BB2" w:rsidRDefault="007F0E8A" w:rsidP="007F0E8A">
      <w:pPr>
        <w:spacing w:line="360" w:lineRule="auto"/>
        <w:jc w:val="center"/>
        <w:rPr>
          <w:rFonts w:eastAsia="Times New Roman" w:cs="Times New Roman"/>
          <w:szCs w:val="24"/>
        </w:rPr>
      </w:pPr>
    </w:p>
    <w:p w14:paraId="3F38C219" w14:textId="77777777" w:rsidR="00810DBF" w:rsidRDefault="00C15F7D" w:rsidP="00810DBF">
      <w:pPr>
        <w:spacing w:after="160" w:line="259" w:lineRule="auto"/>
        <w:jc w:val="center"/>
        <w:rPr>
          <w:rFonts w:eastAsia="Times New Roman" w:cs="Times New Roman"/>
          <w:b/>
          <w:bCs/>
          <w:szCs w:val="24"/>
        </w:rPr>
      </w:pPr>
      <w:r>
        <w:rPr>
          <w:rFonts w:eastAsia="Times New Roman" w:cs="Times New Roman"/>
          <w:b/>
          <w:bCs/>
          <w:szCs w:val="24"/>
        </w:rPr>
        <w:t>Agosto</w:t>
      </w:r>
      <w:r w:rsidR="007F0E8A">
        <w:rPr>
          <w:rFonts w:eastAsia="Times New Roman" w:cs="Times New Roman"/>
          <w:b/>
          <w:bCs/>
          <w:szCs w:val="24"/>
        </w:rPr>
        <w:t>, 202</w:t>
      </w:r>
      <w:r w:rsidR="001F3BC1">
        <w:rPr>
          <w:rFonts w:eastAsia="Times New Roman" w:cs="Times New Roman"/>
          <w:b/>
          <w:bCs/>
          <w:szCs w:val="24"/>
        </w:rPr>
        <w:t>2</w:t>
      </w:r>
    </w:p>
    <w:p w14:paraId="2DD14D95" w14:textId="77777777" w:rsidR="00810DBF" w:rsidRDefault="00810DBF" w:rsidP="00810DBF">
      <w:pPr>
        <w:spacing w:after="160" w:line="259" w:lineRule="auto"/>
        <w:jc w:val="center"/>
        <w:rPr>
          <w:rFonts w:eastAsia="Times New Roman" w:cs="Times New Roman"/>
          <w:b/>
          <w:bCs/>
          <w:szCs w:val="24"/>
        </w:rPr>
      </w:pPr>
    </w:p>
    <w:p w14:paraId="17C77C1C" w14:textId="619ED6E4" w:rsidR="00810DBF" w:rsidRDefault="00810DBF" w:rsidP="00810DBF">
      <w:pPr>
        <w:spacing w:after="160" w:line="259" w:lineRule="auto"/>
        <w:jc w:val="center"/>
        <w:rPr>
          <w:rFonts w:eastAsia="Times New Roman" w:cs="Times New Roman"/>
          <w:b/>
          <w:bCs/>
          <w:szCs w:val="24"/>
        </w:rPr>
      </w:pPr>
      <w:r>
        <w:rPr>
          <w:rFonts w:eastAsia="Times New Roman" w:cs="Times New Roman"/>
          <w:b/>
          <w:bCs/>
          <w:szCs w:val="24"/>
        </w:rPr>
        <w:lastRenderedPageBreak/>
        <w:t>Grupo 1</w:t>
      </w:r>
    </w:p>
    <w:p w14:paraId="0D07C372" w14:textId="419647D4" w:rsidR="008C2007" w:rsidRDefault="004745AD" w:rsidP="008C2007">
      <w:pPr>
        <w:spacing w:after="160"/>
      </w:pPr>
      <w:r>
        <w:t>Somos el grupo</w:t>
      </w:r>
      <w:r w:rsidR="007E37BF">
        <w:t xml:space="preserve"> </w:t>
      </w:r>
      <w:r>
        <w:t>1</w:t>
      </w:r>
      <w:r>
        <w:t xml:space="preserve"> del curso de </w:t>
      </w:r>
      <w:r w:rsidR="008C2007">
        <w:t>Internet de las cosas</w:t>
      </w:r>
      <w:r>
        <w:t xml:space="preserve">, cuyos integrantes y </w:t>
      </w:r>
      <w:r w:rsidR="008C2007">
        <w:t>porcentaje de participación</w:t>
      </w:r>
      <w:r>
        <w:t xml:space="preserve"> son los siguientes:</w:t>
      </w:r>
    </w:p>
    <w:tbl>
      <w:tblPr>
        <w:tblStyle w:val="TablasAPAseptimaedicion"/>
        <w:tblW w:w="7204" w:type="dxa"/>
        <w:jc w:val="center"/>
        <w:tblLook w:val="04A0" w:firstRow="1" w:lastRow="0" w:firstColumn="1" w:lastColumn="0" w:noHBand="0" w:noVBand="1"/>
      </w:tblPr>
      <w:tblGrid>
        <w:gridCol w:w="3640"/>
        <w:gridCol w:w="3564"/>
      </w:tblGrid>
      <w:tr w:rsidR="009504CC" w14:paraId="25A67D0F" w14:textId="77777777" w:rsidTr="0009605A">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640" w:type="dxa"/>
          </w:tcPr>
          <w:p w14:paraId="16B3D6F8" w14:textId="63BD4CBB" w:rsidR="009504CC" w:rsidRPr="009504CC" w:rsidRDefault="009504CC" w:rsidP="0009605A">
            <w:pPr>
              <w:spacing w:after="160"/>
              <w:jc w:val="center"/>
              <w:rPr>
                <w:b/>
                <w:bCs/>
              </w:rPr>
            </w:pPr>
            <w:r w:rsidRPr="009504CC">
              <w:rPr>
                <w:b/>
                <w:bCs/>
              </w:rPr>
              <w:t>Integrantes</w:t>
            </w:r>
          </w:p>
        </w:tc>
        <w:tc>
          <w:tcPr>
            <w:tcW w:w="3564" w:type="dxa"/>
          </w:tcPr>
          <w:p w14:paraId="0C4A9E45" w14:textId="4665AC08" w:rsidR="009504CC" w:rsidRPr="009504CC" w:rsidRDefault="009504CC" w:rsidP="0009605A">
            <w:pPr>
              <w:spacing w:after="160"/>
              <w:cnfStyle w:val="100000000000" w:firstRow="1" w:lastRow="0" w:firstColumn="0" w:lastColumn="0" w:oddVBand="0" w:evenVBand="0" w:oddHBand="0" w:evenHBand="0" w:firstRowFirstColumn="0" w:firstRowLastColumn="0" w:lastRowFirstColumn="0" w:lastRowLastColumn="0"/>
              <w:rPr>
                <w:b/>
                <w:bCs/>
              </w:rPr>
            </w:pPr>
            <w:r w:rsidRPr="009504CC">
              <w:rPr>
                <w:b/>
                <w:bCs/>
              </w:rPr>
              <w:t>Porcentaje de participación</w:t>
            </w:r>
          </w:p>
        </w:tc>
      </w:tr>
      <w:tr w:rsidR="009504CC" w14:paraId="07B3582E" w14:textId="77777777" w:rsidTr="0009605A">
        <w:trPr>
          <w:trHeight w:val="227"/>
          <w:jc w:val="center"/>
        </w:trPr>
        <w:tc>
          <w:tcPr>
            <w:cnfStyle w:val="001000000000" w:firstRow="0" w:lastRow="0" w:firstColumn="1" w:lastColumn="0" w:oddVBand="0" w:evenVBand="0" w:oddHBand="0" w:evenHBand="0" w:firstRowFirstColumn="0" w:firstRowLastColumn="0" w:lastRowFirstColumn="0" w:lastRowLastColumn="0"/>
            <w:tcW w:w="3640" w:type="dxa"/>
          </w:tcPr>
          <w:p w14:paraId="7F186091" w14:textId="5EB2BC75" w:rsidR="009504CC" w:rsidRDefault="009504CC" w:rsidP="0009605A">
            <w:pPr>
              <w:spacing w:after="160"/>
            </w:pPr>
            <w:r w:rsidRPr="2569742F">
              <w:rPr>
                <w:rFonts w:eastAsia="Times New Roman" w:cs="Times New Roman"/>
                <w:szCs w:val="24"/>
              </w:rPr>
              <w:t>Agurto Briceño Erick Joel</w:t>
            </w:r>
          </w:p>
        </w:tc>
        <w:tc>
          <w:tcPr>
            <w:tcW w:w="3564" w:type="dxa"/>
          </w:tcPr>
          <w:p w14:paraId="653D9CC0" w14:textId="7B1867EE" w:rsidR="009504CC" w:rsidRDefault="009504CC" w:rsidP="0009605A">
            <w:pPr>
              <w:spacing w:after="160"/>
              <w:cnfStyle w:val="000000000000" w:firstRow="0" w:lastRow="0" w:firstColumn="0" w:lastColumn="0" w:oddVBand="0" w:evenVBand="0" w:oddHBand="0" w:evenHBand="0" w:firstRowFirstColumn="0" w:firstRowLastColumn="0" w:lastRowFirstColumn="0" w:lastRowLastColumn="0"/>
            </w:pPr>
            <w:r>
              <w:t>100%</w:t>
            </w:r>
          </w:p>
        </w:tc>
      </w:tr>
      <w:tr w:rsidR="009504CC" w14:paraId="1B454F9E" w14:textId="77777777" w:rsidTr="0009605A">
        <w:trPr>
          <w:trHeight w:val="227"/>
          <w:jc w:val="center"/>
        </w:trPr>
        <w:tc>
          <w:tcPr>
            <w:cnfStyle w:val="001000000000" w:firstRow="0" w:lastRow="0" w:firstColumn="1" w:lastColumn="0" w:oddVBand="0" w:evenVBand="0" w:oddHBand="0" w:evenHBand="0" w:firstRowFirstColumn="0" w:firstRowLastColumn="0" w:lastRowFirstColumn="0" w:lastRowLastColumn="0"/>
            <w:tcW w:w="3640" w:type="dxa"/>
          </w:tcPr>
          <w:p w14:paraId="064A9BCE" w14:textId="69C3F92D" w:rsidR="009504CC" w:rsidRDefault="009504CC" w:rsidP="0009605A">
            <w:pPr>
              <w:spacing w:after="160"/>
            </w:pPr>
            <w:r>
              <w:rPr>
                <w:rFonts w:eastAsia="Times New Roman" w:cs="Times New Roman"/>
                <w:szCs w:val="24"/>
              </w:rPr>
              <w:t xml:space="preserve">Arca Barra Valerie </w:t>
            </w:r>
            <w:proofErr w:type="spellStart"/>
            <w:r>
              <w:rPr>
                <w:rFonts w:eastAsia="Times New Roman" w:cs="Times New Roman"/>
                <w:szCs w:val="24"/>
              </w:rPr>
              <w:t>Jazmin</w:t>
            </w:r>
            <w:proofErr w:type="spellEnd"/>
          </w:p>
        </w:tc>
        <w:tc>
          <w:tcPr>
            <w:tcW w:w="3564" w:type="dxa"/>
          </w:tcPr>
          <w:p w14:paraId="7747DF10" w14:textId="4288CB6A" w:rsidR="009504CC" w:rsidRDefault="009504CC" w:rsidP="0009605A">
            <w:pPr>
              <w:spacing w:after="160"/>
              <w:cnfStyle w:val="000000000000" w:firstRow="0" w:lastRow="0" w:firstColumn="0" w:lastColumn="0" w:oddVBand="0" w:evenVBand="0" w:oddHBand="0" w:evenHBand="0" w:firstRowFirstColumn="0" w:firstRowLastColumn="0" w:lastRowFirstColumn="0" w:lastRowLastColumn="0"/>
            </w:pPr>
            <w:r>
              <w:t>100%</w:t>
            </w:r>
          </w:p>
        </w:tc>
      </w:tr>
      <w:tr w:rsidR="009504CC" w14:paraId="78D133F0" w14:textId="77777777" w:rsidTr="0009605A">
        <w:trPr>
          <w:trHeight w:val="227"/>
          <w:jc w:val="center"/>
        </w:trPr>
        <w:tc>
          <w:tcPr>
            <w:cnfStyle w:val="001000000000" w:firstRow="0" w:lastRow="0" w:firstColumn="1" w:lastColumn="0" w:oddVBand="0" w:evenVBand="0" w:oddHBand="0" w:evenHBand="0" w:firstRowFirstColumn="0" w:firstRowLastColumn="0" w:lastRowFirstColumn="0" w:lastRowLastColumn="0"/>
            <w:tcW w:w="3640" w:type="dxa"/>
          </w:tcPr>
          <w:p w14:paraId="4D0C1BF7" w14:textId="6B849499" w:rsidR="009504CC" w:rsidRDefault="009504CC" w:rsidP="0009605A">
            <w:pPr>
              <w:spacing w:after="160"/>
            </w:pPr>
            <w:r>
              <w:rPr>
                <w:rFonts w:eastAsia="Times New Roman" w:cs="Times New Roman"/>
                <w:szCs w:val="24"/>
              </w:rPr>
              <w:t>Cahuana Guerra Leonardo Sergio</w:t>
            </w:r>
          </w:p>
        </w:tc>
        <w:tc>
          <w:tcPr>
            <w:tcW w:w="3564" w:type="dxa"/>
          </w:tcPr>
          <w:p w14:paraId="6499BC14" w14:textId="653C0920" w:rsidR="009504CC" w:rsidRDefault="009504CC" w:rsidP="0009605A">
            <w:pPr>
              <w:spacing w:after="160"/>
              <w:cnfStyle w:val="000000000000" w:firstRow="0" w:lastRow="0" w:firstColumn="0" w:lastColumn="0" w:oddVBand="0" w:evenVBand="0" w:oddHBand="0" w:evenHBand="0" w:firstRowFirstColumn="0" w:firstRowLastColumn="0" w:lastRowFirstColumn="0" w:lastRowLastColumn="0"/>
            </w:pPr>
            <w:r>
              <w:t>100%</w:t>
            </w:r>
          </w:p>
        </w:tc>
      </w:tr>
      <w:tr w:rsidR="009504CC" w14:paraId="7D871546" w14:textId="77777777" w:rsidTr="0009605A">
        <w:trPr>
          <w:trHeight w:val="227"/>
          <w:jc w:val="center"/>
        </w:trPr>
        <w:tc>
          <w:tcPr>
            <w:cnfStyle w:val="001000000000" w:firstRow="0" w:lastRow="0" w:firstColumn="1" w:lastColumn="0" w:oddVBand="0" w:evenVBand="0" w:oddHBand="0" w:evenHBand="0" w:firstRowFirstColumn="0" w:firstRowLastColumn="0" w:lastRowFirstColumn="0" w:lastRowLastColumn="0"/>
            <w:tcW w:w="3640" w:type="dxa"/>
          </w:tcPr>
          <w:p w14:paraId="0CC274E1" w14:textId="7CE278BE" w:rsidR="009504CC" w:rsidRDefault="009504CC" w:rsidP="0009605A">
            <w:pPr>
              <w:spacing w:after="160"/>
            </w:pPr>
            <w:r>
              <w:rPr>
                <w:rFonts w:eastAsia="Times New Roman" w:cs="Times New Roman"/>
                <w:szCs w:val="24"/>
              </w:rPr>
              <w:t>Guillen Melgarejo Gabriel Omar</w:t>
            </w:r>
          </w:p>
        </w:tc>
        <w:tc>
          <w:tcPr>
            <w:tcW w:w="3564" w:type="dxa"/>
          </w:tcPr>
          <w:p w14:paraId="1B0A846D" w14:textId="0F4557B6" w:rsidR="009504CC" w:rsidRDefault="009504CC" w:rsidP="0009605A">
            <w:pPr>
              <w:spacing w:after="160"/>
              <w:cnfStyle w:val="000000000000" w:firstRow="0" w:lastRow="0" w:firstColumn="0" w:lastColumn="0" w:oddVBand="0" w:evenVBand="0" w:oddHBand="0" w:evenHBand="0" w:firstRowFirstColumn="0" w:firstRowLastColumn="0" w:lastRowFirstColumn="0" w:lastRowLastColumn="0"/>
            </w:pPr>
            <w:r>
              <w:t>100%</w:t>
            </w:r>
          </w:p>
        </w:tc>
      </w:tr>
      <w:tr w:rsidR="009504CC" w14:paraId="637C1655" w14:textId="77777777" w:rsidTr="0009605A">
        <w:trPr>
          <w:trHeight w:val="227"/>
          <w:jc w:val="center"/>
        </w:trPr>
        <w:tc>
          <w:tcPr>
            <w:cnfStyle w:val="001000000000" w:firstRow="0" w:lastRow="0" w:firstColumn="1" w:lastColumn="0" w:oddVBand="0" w:evenVBand="0" w:oddHBand="0" w:evenHBand="0" w:firstRowFirstColumn="0" w:firstRowLastColumn="0" w:lastRowFirstColumn="0" w:lastRowLastColumn="0"/>
            <w:tcW w:w="3640" w:type="dxa"/>
          </w:tcPr>
          <w:p w14:paraId="424809CD" w14:textId="44E6AF19" w:rsidR="009504CC" w:rsidRDefault="009504CC" w:rsidP="0009605A">
            <w:pPr>
              <w:spacing w:after="160"/>
            </w:pPr>
            <w:r>
              <w:rPr>
                <w:rFonts w:eastAsia="Times New Roman" w:cs="Times New Roman"/>
                <w:szCs w:val="24"/>
              </w:rPr>
              <w:t xml:space="preserve">Puyen Huapaya Jafet </w:t>
            </w:r>
            <w:proofErr w:type="spellStart"/>
            <w:r>
              <w:rPr>
                <w:rFonts w:eastAsia="Times New Roman" w:cs="Times New Roman"/>
                <w:szCs w:val="24"/>
              </w:rPr>
              <w:t>Raul</w:t>
            </w:r>
            <w:proofErr w:type="spellEnd"/>
          </w:p>
        </w:tc>
        <w:tc>
          <w:tcPr>
            <w:tcW w:w="3564" w:type="dxa"/>
          </w:tcPr>
          <w:p w14:paraId="60ACE28D" w14:textId="0953E079" w:rsidR="009504CC" w:rsidRDefault="009504CC" w:rsidP="0009605A">
            <w:pPr>
              <w:spacing w:after="160"/>
              <w:cnfStyle w:val="000000000000" w:firstRow="0" w:lastRow="0" w:firstColumn="0" w:lastColumn="0" w:oddVBand="0" w:evenVBand="0" w:oddHBand="0" w:evenHBand="0" w:firstRowFirstColumn="0" w:firstRowLastColumn="0" w:lastRowFirstColumn="0" w:lastRowLastColumn="0"/>
            </w:pPr>
            <w:r>
              <w:t>100%</w:t>
            </w:r>
          </w:p>
        </w:tc>
      </w:tr>
      <w:tr w:rsidR="009504CC" w14:paraId="0C4F785D" w14:textId="77777777" w:rsidTr="0009605A">
        <w:trPr>
          <w:trHeight w:val="227"/>
          <w:jc w:val="center"/>
        </w:trPr>
        <w:tc>
          <w:tcPr>
            <w:cnfStyle w:val="001000000000" w:firstRow="0" w:lastRow="0" w:firstColumn="1" w:lastColumn="0" w:oddVBand="0" w:evenVBand="0" w:oddHBand="0" w:evenHBand="0" w:firstRowFirstColumn="0" w:firstRowLastColumn="0" w:lastRowFirstColumn="0" w:lastRowLastColumn="0"/>
            <w:tcW w:w="3640" w:type="dxa"/>
          </w:tcPr>
          <w:p w14:paraId="2A71B64A" w14:textId="3BF1A4D5" w:rsidR="009504CC" w:rsidRDefault="009504CC" w:rsidP="0009605A">
            <w:pPr>
              <w:spacing w:after="160"/>
            </w:pPr>
            <w:r>
              <w:rPr>
                <w:rFonts w:eastAsia="Times New Roman" w:cs="Times New Roman"/>
                <w:szCs w:val="24"/>
              </w:rPr>
              <w:t xml:space="preserve">Reynoso Armas </w:t>
            </w:r>
            <w:proofErr w:type="spellStart"/>
            <w:r>
              <w:rPr>
                <w:rFonts w:eastAsia="Times New Roman" w:cs="Times New Roman"/>
                <w:szCs w:val="24"/>
              </w:rPr>
              <w:t>Jhonas</w:t>
            </w:r>
            <w:proofErr w:type="spellEnd"/>
            <w:r>
              <w:rPr>
                <w:rFonts w:eastAsia="Times New Roman" w:cs="Times New Roman"/>
                <w:szCs w:val="24"/>
              </w:rPr>
              <w:t xml:space="preserve"> </w:t>
            </w:r>
            <w:proofErr w:type="spellStart"/>
            <w:r>
              <w:rPr>
                <w:rFonts w:eastAsia="Times New Roman" w:cs="Times New Roman"/>
                <w:szCs w:val="24"/>
              </w:rPr>
              <w:t>Raul</w:t>
            </w:r>
            <w:proofErr w:type="spellEnd"/>
          </w:p>
        </w:tc>
        <w:tc>
          <w:tcPr>
            <w:tcW w:w="3564" w:type="dxa"/>
          </w:tcPr>
          <w:p w14:paraId="676AEE93" w14:textId="1FD821DE" w:rsidR="009504CC" w:rsidRDefault="009504CC" w:rsidP="0009605A">
            <w:pPr>
              <w:spacing w:after="160"/>
              <w:cnfStyle w:val="000000000000" w:firstRow="0" w:lastRow="0" w:firstColumn="0" w:lastColumn="0" w:oddVBand="0" w:evenVBand="0" w:oddHBand="0" w:evenHBand="0" w:firstRowFirstColumn="0" w:firstRowLastColumn="0" w:lastRowFirstColumn="0" w:lastRowLastColumn="0"/>
            </w:pPr>
            <w:r>
              <w:t>100%</w:t>
            </w:r>
          </w:p>
        </w:tc>
      </w:tr>
    </w:tbl>
    <w:p w14:paraId="011C99B5" w14:textId="25A6DA0C" w:rsidR="00501BF5" w:rsidRPr="00810DBF" w:rsidRDefault="00501BF5" w:rsidP="008C2007">
      <w:pPr>
        <w:spacing w:after="160"/>
        <w:rPr>
          <w:rFonts w:eastAsia="Times New Roman" w:cs="Times New Roman"/>
          <w:b/>
          <w:bCs/>
          <w:szCs w:val="24"/>
        </w:rPr>
      </w:pPr>
      <w:r>
        <w:br w:type="page"/>
      </w:r>
    </w:p>
    <w:p w14:paraId="41416B14" w14:textId="77777777" w:rsidR="00501BF5" w:rsidRDefault="00501BF5" w:rsidP="009D37E8">
      <w:pPr>
        <w:pStyle w:val="APAPrrado"/>
        <w:sectPr w:rsidR="00501BF5" w:rsidSect="001A3B51">
          <w:headerReference w:type="default" r:id="rId12"/>
          <w:pgSz w:w="12242" w:h="15842" w:code="1"/>
          <w:pgMar w:top="1440" w:right="1440" w:bottom="1440" w:left="1440" w:header="709" w:footer="709" w:gutter="0"/>
          <w:cols w:space="708"/>
          <w:docGrid w:linePitch="360"/>
        </w:sectPr>
      </w:pPr>
    </w:p>
    <w:sdt>
      <w:sdtPr>
        <w:rPr>
          <w:rFonts w:ascii="Times New Roman" w:eastAsiaTheme="minorHAnsi" w:hAnsi="Times New Roman" w:cstheme="minorBidi"/>
          <w:color w:val="auto"/>
          <w:sz w:val="24"/>
          <w:szCs w:val="22"/>
          <w:lang w:val="es-ES" w:eastAsia="en-US"/>
        </w:rPr>
        <w:id w:val="-1699619865"/>
        <w:docPartObj>
          <w:docPartGallery w:val="Table of Contents"/>
          <w:docPartUnique/>
        </w:docPartObj>
      </w:sdtPr>
      <w:sdtEndPr>
        <w:rPr>
          <w:b/>
          <w:bCs/>
        </w:rPr>
      </w:sdtEndPr>
      <w:sdtContent>
        <w:p w14:paraId="05B5AC32" w14:textId="77777777" w:rsidR="004515E8" w:rsidRDefault="004515E8" w:rsidP="004515E8">
          <w:pPr>
            <w:pStyle w:val="TtuloTDC"/>
            <w:jc w:val="center"/>
            <w:rPr>
              <w:rFonts w:ascii="Times New Roman" w:hAnsi="Times New Roman" w:cs="Times New Roman"/>
              <w:b/>
              <w:color w:val="000000" w:themeColor="text1"/>
              <w:sz w:val="24"/>
              <w:szCs w:val="24"/>
              <w:lang w:val="es-ES"/>
            </w:rPr>
          </w:pPr>
          <w:r w:rsidRPr="004515E8">
            <w:rPr>
              <w:rFonts w:ascii="Times New Roman" w:hAnsi="Times New Roman" w:cs="Times New Roman"/>
              <w:b/>
              <w:color w:val="000000" w:themeColor="text1"/>
              <w:sz w:val="24"/>
              <w:szCs w:val="24"/>
              <w:lang w:val="es-ES"/>
            </w:rPr>
            <w:t>INDICE</w:t>
          </w:r>
        </w:p>
        <w:p w14:paraId="259BB582" w14:textId="77777777" w:rsidR="007F0E8A" w:rsidRPr="007F0E8A" w:rsidRDefault="007F0E8A" w:rsidP="007F0E8A">
          <w:pPr>
            <w:rPr>
              <w:lang w:val="es-ES" w:eastAsia="es-PE"/>
            </w:rPr>
          </w:pPr>
        </w:p>
        <w:p w14:paraId="634009BE" w14:textId="7E1359FF" w:rsidR="00E91545" w:rsidRDefault="004515E8">
          <w:pPr>
            <w:pStyle w:val="TDC1"/>
            <w:tabs>
              <w:tab w:val="left" w:pos="480"/>
              <w:tab w:val="right" w:leader="dot" w:pos="9352"/>
            </w:tabs>
            <w:rPr>
              <w:rFonts w:asciiTheme="minorHAnsi" w:eastAsiaTheme="minorEastAsia" w:hAnsiTheme="minorHAnsi"/>
              <w:noProof/>
              <w:sz w:val="22"/>
              <w:lang w:val="en-US"/>
            </w:rPr>
          </w:pPr>
          <w:r>
            <w:rPr>
              <w:b/>
              <w:bCs/>
              <w:lang w:val="es-ES"/>
            </w:rPr>
            <w:fldChar w:fldCharType="begin"/>
          </w:r>
          <w:r>
            <w:rPr>
              <w:b/>
              <w:bCs/>
              <w:lang w:val="es-ES"/>
            </w:rPr>
            <w:instrText xml:space="preserve"> TOC \o "1-3" \h \z \u </w:instrText>
          </w:r>
          <w:r>
            <w:rPr>
              <w:b/>
              <w:bCs/>
              <w:lang w:val="es-ES"/>
            </w:rPr>
            <w:fldChar w:fldCharType="separate"/>
          </w:r>
          <w:hyperlink w:anchor="_Toc112630304" w:history="1">
            <w:r w:rsidR="00E91545" w:rsidRPr="00015B91">
              <w:rPr>
                <w:rStyle w:val="Hipervnculo"/>
                <w:noProof/>
              </w:rPr>
              <w:t>1.</w:t>
            </w:r>
            <w:r w:rsidR="00E91545">
              <w:rPr>
                <w:rFonts w:asciiTheme="minorHAnsi" w:eastAsiaTheme="minorEastAsia" w:hAnsiTheme="minorHAnsi"/>
                <w:noProof/>
                <w:sz w:val="22"/>
                <w:lang w:val="en-US"/>
              </w:rPr>
              <w:tab/>
            </w:r>
            <w:r w:rsidR="00E91545" w:rsidRPr="00015B91">
              <w:rPr>
                <w:rStyle w:val="Hipervnculo"/>
                <w:noProof/>
              </w:rPr>
              <w:t>Introducción</w:t>
            </w:r>
            <w:r w:rsidR="00E91545">
              <w:rPr>
                <w:noProof/>
                <w:webHidden/>
              </w:rPr>
              <w:tab/>
            </w:r>
            <w:r w:rsidR="00E91545">
              <w:rPr>
                <w:noProof/>
                <w:webHidden/>
              </w:rPr>
              <w:fldChar w:fldCharType="begin"/>
            </w:r>
            <w:r w:rsidR="00E91545">
              <w:rPr>
                <w:noProof/>
                <w:webHidden/>
              </w:rPr>
              <w:instrText xml:space="preserve"> PAGEREF _Toc112630304 \h </w:instrText>
            </w:r>
            <w:r w:rsidR="00E91545">
              <w:rPr>
                <w:noProof/>
                <w:webHidden/>
              </w:rPr>
            </w:r>
            <w:r w:rsidR="00E91545">
              <w:rPr>
                <w:noProof/>
                <w:webHidden/>
              </w:rPr>
              <w:fldChar w:fldCharType="separate"/>
            </w:r>
            <w:r w:rsidR="00E91545">
              <w:rPr>
                <w:noProof/>
                <w:webHidden/>
              </w:rPr>
              <w:t>1</w:t>
            </w:r>
            <w:r w:rsidR="00E91545">
              <w:rPr>
                <w:noProof/>
                <w:webHidden/>
              </w:rPr>
              <w:fldChar w:fldCharType="end"/>
            </w:r>
          </w:hyperlink>
        </w:p>
        <w:p w14:paraId="2AC29C82" w14:textId="7D15509A" w:rsidR="00E91545" w:rsidRDefault="00E91545">
          <w:pPr>
            <w:pStyle w:val="TDC1"/>
            <w:tabs>
              <w:tab w:val="left" w:pos="480"/>
              <w:tab w:val="right" w:leader="dot" w:pos="9352"/>
            </w:tabs>
            <w:rPr>
              <w:rFonts w:asciiTheme="minorHAnsi" w:eastAsiaTheme="minorEastAsia" w:hAnsiTheme="minorHAnsi"/>
              <w:noProof/>
              <w:sz w:val="22"/>
              <w:lang w:val="en-US"/>
            </w:rPr>
          </w:pPr>
          <w:hyperlink w:anchor="_Toc112630305" w:history="1">
            <w:r w:rsidRPr="00015B91">
              <w:rPr>
                <w:rStyle w:val="Hipervnculo"/>
                <w:noProof/>
              </w:rPr>
              <w:t>2.</w:t>
            </w:r>
            <w:r>
              <w:rPr>
                <w:rFonts w:asciiTheme="minorHAnsi" w:eastAsiaTheme="minorEastAsia" w:hAnsiTheme="minorHAnsi"/>
                <w:noProof/>
                <w:sz w:val="22"/>
                <w:lang w:val="en-US"/>
              </w:rPr>
              <w:tab/>
            </w:r>
            <w:r w:rsidRPr="00015B91">
              <w:rPr>
                <w:rStyle w:val="Hipervnculo"/>
                <w:noProof/>
              </w:rPr>
              <w:t>Planteamiento del estudio</w:t>
            </w:r>
            <w:r>
              <w:rPr>
                <w:noProof/>
                <w:webHidden/>
              </w:rPr>
              <w:tab/>
            </w:r>
            <w:r>
              <w:rPr>
                <w:noProof/>
                <w:webHidden/>
              </w:rPr>
              <w:fldChar w:fldCharType="begin"/>
            </w:r>
            <w:r>
              <w:rPr>
                <w:noProof/>
                <w:webHidden/>
              </w:rPr>
              <w:instrText xml:space="preserve"> PAGEREF _Toc112630305 \h </w:instrText>
            </w:r>
            <w:r>
              <w:rPr>
                <w:noProof/>
                <w:webHidden/>
              </w:rPr>
            </w:r>
            <w:r>
              <w:rPr>
                <w:noProof/>
                <w:webHidden/>
              </w:rPr>
              <w:fldChar w:fldCharType="separate"/>
            </w:r>
            <w:r>
              <w:rPr>
                <w:noProof/>
                <w:webHidden/>
              </w:rPr>
              <w:t>2</w:t>
            </w:r>
            <w:r>
              <w:rPr>
                <w:noProof/>
                <w:webHidden/>
              </w:rPr>
              <w:fldChar w:fldCharType="end"/>
            </w:r>
          </w:hyperlink>
        </w:p>
        <w:p w14:paraId="06FB02F1" w14:textId="5574693A" w:rsidR="00E91545" w:rsidRDefault="00E91545">
          <w:pPr>
            <w:pStyle w:val="TDC2"/>
            <w:tabs>
              <w:tab w:val="left" w:pos="880"/>
              <w:tab w:val="right" w:leader="dot" w:pos="9352"/>
            </w:tabs>
            <w:rPr>
              <w:rFonts w:asciiTheme="minorHAnsi" w:eastAsiaTheme="minorEastAsia" w:hAnsiTheme="minorHAnsi"/>
              <w:noProof/>
              <w:sz w:val="22"/>
              <w:lang w:val="en-US"/>
            </w:rPr>
          </w:pPr>
          <w:hyperlink w:anchor="_Toc112630306" w:history="1">
            <w:r w:rsidRPr="00015B91">
              <w:rPr>
                <w:rStyle w:val="Hipervnculo"/>
                <w:noProof/>
              </w:rPr>
              <w:t>2.1.</w:t>
            </w:r>
            <w:r>
              <w:rPr>
                <w:rFonts w:asciiTheme="minorHAnsi" w:eastAsiaTheme="minorEastAsia" w:hAnsiTheme="minorHAnsi"/>
                <w:noProof/>
                <w:sz w:val="22"/>
                <w:lang w:val="en-US"/>
              </w:rPr>
              <w:tab/>
            </w:r>
            <w:r w:rsidRPr="00015B91">
              <w:rPr>
                <w:rStyle w:val="Hipervnculo"/>
                <w:noProof/>
              </w:rPr>
              <w:t>Planteamiento del problema</w:t>
            </w:r>
            <w:r>
              <w:rPr>
                <w:noProof/>
                <w:webHidden/>
              </w:rPr>
              <w:tab/>
            </w:r>
            <w:r>
              <w:rPr>
                <w:noProof/>
                <w:webHidden/>
              </w:rPr>
              <w:fldChar w:fldCharType="begin"/>
            </w:r>
            <w:r>
              <w:rPr>
                <w:noProof/>
                <w:webHidden/>
              </w:rPr>
              <w:instrText xml:space="preserve"> PAGEREF _Toc112630306 \h </w:instrText>
            </w:r>
            <w:r>
              <w:rPr>
                <w:noProof/>
                <w:webHidden/>
              </w:rPr>
            </w:r>
            <w:r>
              <w:rPr>
                <w:noProof/>
                <w:webHidden/>
              </w:rPr>
              <w:fldChar w:fldCharType="separate"/>
            </w:r>
            <w:r>
              <w:rPr>
                <w:noProof/>
                <w:webHidden/>
              </w:rPr>
              <w:t>2</w:t>
            </w:r>
            <w:r>
              <w:rPr>
                <w:noProof/>
                <w:webHidden/>
              </w:rPr>
              <w:fldChar w:fldCharType="end"/>
            </w:r>
          </w:hyperlink>
        </w:p>
        <w:p w14:paraId="66AC979D" w14:textId="3BF98B80"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07" w:history="1">
            <w:r w:rsidRPr="00015B91">
              <w:rPr>
                <w:rStyle w:val="Hipervnculo"/>
                <w:noProof/>
              </w:rPr>
              <w:t>2.1.1.</w:t>
            </w:r>
            <w:r>
              <w:rPr>
                <w:rFonts w:asciiTheme="minorHAnsi" w:eastAsiaTheme="minorEastAsia" w:hAnsiTheme="minorHAnsi"/>
                <w:noProof/>
                <w:sz w:val="22"/>
                <w:lang w:val="en-US"/>
              </w:rPr>
              <w:tab/>
            </w:r>
            <w:r w:rsidRPr="00015B91">
              <w:rPr>
                <w:rStyle w:val="Hipervnculo"/>
                <w:noProof/>
              </w:rPr>
              <w:t>Problema general</w:t>
            </w:r>
            <w:r>
              <w:rPr>
                <w:noProof/>
                <w:webHidden/>
              </w:rPr>
              <w:tab/>
            </w:r>
            <w:r>
              <w:rPr>
                <w:noProof/>
                <w:webHidden/>
              </w:rPr>
              <w:fldChar w:fldCharType="begin"/>
            </w:r>
            <w:r>
              <w:rPr>
                <w:noProof/>
                <w:webHidden/>
              </w:rPr>
              <w:instrText xml:space="preserve"> PAGEREF _Toc112630307 \h </w:instrText>
            </w:r>
            <w:r>
              <w:rPr>
                <w:noProof/>
                <w:webHidden/>
              </w:rPr>
            </w:r>
            <w:r>
              <w:rPr>
                <w:noProof/>
                <w:webHidden/>
              </w:rPr>
              <w:fldChar w:fldCharType="separate"/>
            </w:r>
            <w:r>
              <w:rPr>
                <w:noProof/>
                <w:webHidden/>
              </w:rPr>
              <w:t>2</w:t>
            </w:r>
            <w:r>
              <w:rPr>
                <w:noProof/>
                <w:webHidden/>
              </w:rPr>
              <w:fldChar w:fldCharType="end"/>
            </w:r>
          </w:hyperlink>
        </w:p>
        <w:p w14:paraId="0641477E" w14:textId="159B74FB"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08" w:history="1">
            <w:r w:rsidRPr="00015B91">
              <w:rPr>
                <w:rStyle w:val="Hipervnculo"/>
                <w:noProof/>
              </w:rPr>
              <w:t>2.1.2.</w:t>
            </w:r>
            <w:r>
              <w:rPr>
                <w:rFonts w:asciiTheme="minorHAnsi" w:eastAsiaTheme="minorEastAsia" w:hAnsiTheme="minorHAnsi"/>
                <w:noProof/>
                <w:sz w:val="22"/>
                <w:lang w:val="en-US"/>
              </w:rPr>
              <w:tab/>
            </w:r>
            <w:r w:rsidRPr="00015B91">
              <w:rPr>
                <w:rStyle w:val="Hipervnculo"/>
                <w:noProof/>
              </w:rPr>
              <w:t>Problemas específicos</w:t>
            </w:r>
            <w:r>
              <w:rPr>
                <w:noProof/>
                <w:webHidden/>
              </w:rPr>
              <w:tab/>
            </w:r>
            <w:r>
              <w:rPr>
                <w:noProof/>
                <w:webHidden/>
              </w:rPr>
              <w:fldChar w:fldCharType="begin"/>
            </w:r>
            <w:r>
              <w:rPr>
                <w:noProof/>
                <w:webHidden/>
              </w:rPr>
              <w:instrText xml:space="preserve"> PAGEREF _Toc112630308 \h </w:instrText>
            </w:r>
            <w:r>
              <w:rPr>
                <w:noProof/>
                <w:webHidden/>
              </w:rPr>
            </w:r>
            <w:r>
              <w:rPr>
                <w:noProof/>
                <w:webHidden/>
              </w:rPr>
              <w:fldChar w:fldCharType="separate"/>
            </w:r>
            <w:r>
              <w:rPr>
                <w:noProof/>
                <w:webHidden/>
              </w:rPr>
              <w:t>2</w:t>
            </w:r>
            <w:r>
              <w:rPr>
                <w:noProof/>
                <w:webHidden/>
              </w:rPr>
              <w:fldChar w:fldCharType="end"/>
            </w:r>
          </w:hyperlink>
        </w:p>
        <w:p w14:paraId="11605E01" w14:textId="2E84A913" w:rsidR="00E91545" w:rsidRDefault="00E91545">
          <w:pPr>
            <w:pStyle w:val="TDC2"/>
            <w:tabs>
              <w:tab w:val="left" w:pos="880"/>
              <w:tab w:val="right" w:leader="dot" w:pos="9352"/>
            </w:tabs>
            <w:rPr>
              <w:rFonts w:asciiTheme="minorHAnsi" w:eastAsiaTheme="minorEastAsia" w:hAnsiTheme="minorHAnsi"/>
              <w:noProof/>
              <w:sz w:val="22"/>
              <w:lang w:val="en-US"/>
            </w:rPr>
          </w:pPr>
          <w:hyperlink w:anchor="_Toc112630309" w:history="1">
            <w:r w:rsidRPr="00015B91">
              <w:rPr>
                <w:rStyle w:val="Hipervnculo"/>
                <w:noProof/>
              </w:rPr>
              <w:t>2.2.</w:t>
            </w:r>
            <w:r>
              <w:rPr>
                <w:rFonts w:asciiTheme="minorHAnsi" w:eastAsiaTheme="minorEastAsia" w:hAnsiTheme="minorHAnsi"/>
                <w:noProof/>
                <w:sz w:val="22"/>
                <w:lang w:val="en-US"/>
              </w:rPr>
              <w:tab/>
            </w:r>
            <w:r w:rsidRPr="00015B91">
              <w:rPr>
                <w:rStyle w:val="Hipervnculo"/>
                <w:noProof/>
              </w:rPr>
              <w:t>Objetivos</w:t>
            </w:r>
            <w:r>
              <w:rPr>
                <w:noProof/>
                <w:webHidden/>
              </w:rPr>
              <w:tab/>
            </w:r>
            <w:r>
              <w:rPr>
                <w:noProof/>
                <w:webHidden/>
              </w:rPr>
              <w:fldChar w:fldCharType="begin"/>
            </w:r>
            <w:r>
              <w:rPr>
                <w:noProof/>
                <w:webHidden/>
              </w:rPr>
              <w:instrText xml:space="preserve"> PAGEREF _Toc112630309 \h </w:instrText>
            </w:r>
            <w:r>
              <w:rPr>
                <w:noProof/>
                <w:webHidden/>
              </w:rPr>
            </w:r>
            <w:r>
              <w:rPr>
                <w:noProof/>
                <w:webHidden/>
              </w:rPr>
              <w:fldChar w:fldCharType="separate"/>
            </w:r>
            <w:r>
              <w:rPr>
                <w:noProof/>
                <w:webHidden/>
              </w:rPr>
              <w:t>2</w:t>
            </w:r>
            <w:r>
              <w:rPr>
                <w:noProof/>
                <w:webHidden/>
              </w:rPr>
              <w:fldChar w:fldCharType="end"/>
            </w:r>
          </w:hyperlink>
        </w:p>
        <w:p w14:paraId="39030CCD" w14:textId="09D053AD"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10" w:history="1">
            <w:r w:rsidRPr="00015B91">
              <w:rPr>
                <w:rStyle w:val="Hipervnculo"/>
                <w:noProof/>
              </w:rPr>
              <w:t>2.2.1.</w:t>
            </w:r>
            <w:r>
              <w:rPr>
                <w:rFonts w:asciiTheme="minorHAnsi" w:eastAsiaTheme="minorEastAsia" w:hAnsiTheme="minorHAnsi"/>
                <w:noProof/>
                <w:sz w:val="22"/>
                <w:lang w:val="en-US"/>
              </w:rPr>
              <w:tab/>
            </w:r>
            <w:r w:rsidRPr="00015B91">
              <w:rPr>
                <w:rStyle w:val="Hipervnculo"/>
                <w:noProof/>
              </w:rPr>
              <w:t>Objetivo general</w:t>
            </w:r>
            <w:r>
              <w:rPr>
                <w:noProof/>
                <w:webHidden/>
              </w:rPr>
              <w:tab/>
            </w:r>
            <w:r>
              <w:rPr>
                <w:noProof/>
                <w:webHidden/>
              </w:rPr>
              <w:fldChar w:fldCharType="begin"/>
            </w:r>
            <w:r>
              <w:rPr>
                <w:noProof/>
                <w:webHidden/>
              </w:rPr>
              <w:instrText xml:space="preserve"> PAGEREF _Toc112630310 \h </w:instrText>
            </w:r>
            <w:r>
              <w:rPr>
                <w:noProof/>
                <w:webHidden/>
              </w:rPr>
            </w:r>
            <w:r>
              <w:rPr>
                <w:noProof/>
                <w:webHidden/>
              </w:rPr>
              <w:fldChar w:fldCharType="separate"/>
            </w:r>
            <w:r>
              <w:rPr>
                <w:noProof/>
                <w:webHidden/>
              </w:rPr>
              <w:t>2</w:t>
            </w:r>
            <w:r>
              <w:rPr>
                <w:noProof/>
                <w:webHidden/>
              </w:rPr>
              <w:fldChar w:fldCharType="end"/>
            </w:r>
          </w:hyperlink>
        </w:p>
        <w:p w14:paraId="450EF667" w14:textId="7702E7DB"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11" w:history="1">
            <w:r w:rsidRPr="00015B91">
              <w:rPr>
                <w:rStyle w:val="Hipervnculo"/>
                <w:noProof/>
              </w:rPr>
              <w:t>2.2.2.</w:t>
            </w:r>
            <w:r>
              <w:rPr>
                <w:rFonts w:asciiTheme="minorHAnsi" w:eastAsiaTheme="minorEastAsia" w:hAnsiTheme="minorHAnsi"/>
                <w:noProof/>
                <w:sz w:val="22"/>
                <w:lang w:val="en-US"/>
              </w:rPr>
              <w:tab/>
            </w:r>
            <w:r w:rsidRPr="00015B91">
              <w:rPr>
                <w:rStyle w:val="Hipervnculo"/>
                <w:noProof/>
              </w:rPr>
              <w:t>Objetivos específicos</w:t>
            </w:r>
            <w:r>
              <w:rPr>
                <w:noProof/>
                <w:webHidden/>
              </w:rPr>
              <w:tab/>
            </w:r>
            <w:r>
              <w:rPr>
                <w:noProof/>
                <w:webHidden/>
              </w:rPr>
              <w:fldChar w:fldCharType="begin"/>
            </w:r>
            <w:r>
              <w:rPr>
                <w:noProof/>
                <w:webHidden/>
              </w:rPr>
              <w:instrText xml:space="preserve"> PAGEREF _Toc112630311 \h </w:instrText>
            </w:r>
            <w:r>
              <w:rPr>
                <w:noProof/>
                <w:webHidden/>
              </w:rPr>
            </w:r>
            <w:r>
              <w:rPr>
                <w:noProof/>
                <w:webHidden/>
              </w:rPr>
              <w:fldChar w:fldCharType="separate"/>
            </w:r>
            <w:r>
              <w:rPr>
                <w:noProof/>
                <w:webHidden/>
              </w:rPr>
              <w:t>2</w:t>
            </w:r>
            <w:r>
              <w:rPr>
                <w:noProof/>
                <w:webHidden/>
              </w:rPr>
              <w:fldChar w:fldCharType="end"/>
            </w:r>
          </w:hyperlink>
        </w:p>
        <w:p w14:paraId="6A0FB6C4" w14:textId="7AC23726" w:rsidR="00E91545" w:rsidRDefault="00E91545">
          <w:pPr>
            <w:pStyle w:val="TDC1"/>
            <w:tabs>
              <w:tab w:val="left" w:pos="480"/>
              <w:tab w:val="right" w:leader="dot" w:pos="9352"/>
            </w:tabs>
            <w:rPr>
              <w:rFonts w:asciiTheme="minorHAnsi" w:eastAsiaTheme="minorEastAsia" w:hAnsiTheme="minorHAnsi"/>
              <w:noProof/>
              <w:sz w:val="22"/>
              <w:lang w:val="en-US"/>
            </w:rPr>
          </w:pPr>
          <w:hyperlink w:anchor="_Toc112630312" w:history="1">
            <w:r w:rsidRPr="00015B91">
              <w:rPr>
                <w:rStyle w:val="Hipervnculo"/>
                <w:noProof/>
              </w:rPr>
              <w:t>3.</w:t>
            </w:r>
            <w:r>
              <w:rPr>
                <w:rFonts w:asciiTheme="minorHAnsi" w:eastAsiaTheme="minorEastAsia" w:hAnsiTheme="minorHAnsi"/>
                <w:noProof/>
                <w:sz w:val="22"/>
                <w:lang w:val="en-US"/>
              </w:rPr>
              <w:tab/>
            </w:r>
            <w:r w:rsidRPr="00015B91">
              <w:rPr>
                <w:rStyle w:val="Hipervnculo"/>
                <w:noProof/>
              </w:rPr>
              <w:t>Marco teórico</w:t>
            </w:r>
            <w:r>
              <w:rPr>
                <w:noProof/>
                <w:webHidden/>
              </w:rPr>
              <w:tab/>
            </w:r>
            <w:r>
              <w:rPr>
                <w:noProof/>
                <w:webHidden/>
              </w:rPr>
              <w:fldChar w:fldCharType="begin"/>
            </w:r>
            <w:r>
              <w:rPr>
                <w:noProof/>
                <w:webHidden/>
              </w:rPr>
              <w:instrText xml:space="preserve"> PAGEREF _Toc112630312 \h </w:instrText>
            </w:r>
            <w:r>
              <w:rPr>
                <w:noProof/>
                <w:webHidden/>
              </w:rPr>
            </w:r>
            <w:r>
              <w:rPr>
                <w:noProof/>
                <w:webHidden/>
              </w:rPr>
              <w:fldChar w:fldCharType="separate"/>
            </w:r>
            <w:r>
              <w:rPr>
                <w:noProof/>
                <w:webHidden/>
              </w:rPr>
              <w:t>3</w:t>
            </w:r>
            <w:r>
              <w:rPr>
                <w:noProof/>
                <w:webHidden/>
              </w:rPr>
              <w:fldChar w:fldCharType="end"/>
            </w:r>
          </w:hyperlink>
        </w:p>
        <w:p w14:paraId="77E365E0" w14:textId="36DBB6F0" w:rsidR="00E91545" w:rsidRDefault="00E91545">
          <w:pPr>
            <w:pStyle w:val="TDC2"/>
            <w:tabs>
              <w:tab w:val="left" w:pos="880"/>
              <w:tab w:val="right" w:leader="dot" w:pos="9352"/>
            </w:tabs>
            <w:rPr>
              <w:rFonts w:asciiTheme="minorHAnsi" w:eastAsiaTheme="minorEastAsia" w:hAnsiTheme="minorHAnsi"/>
              <w:noProof/>
              <w:sz w:val="22"/>
              <w:lang w:val="en-US"/>
            </w:rPr>
          </w:pPr>
          <w:hyperlink w:anchor="_Toc112630313" w:history="1">
            <w:r w:rsidRPr="00015B91">
              <w:rPr>
                <w:rStyle w:val="Hipervnculo"/>
                <w:noProof/>
              </w:rPr>
              <w:t>3.1.</w:t>
            </w:r>
            <w:r>
              <w:rPr>
                <w:rFonts w:asciiTheme="minorHAnsi" w:eastAsiaTheme="minorEastAsia" w:hAnsiTheme="minorHAnsi"/>
                <w:noProof/>
                <w:sz w:val="22"/>
                <w:lang w:val="en-US"/>
              </w:rPr>
              <w:tab/>
            </w:r>
            <w:r w:rsidRPr="00015B91">
              <w:rPr>
                <w:rStyle w:val="Hipervnculo"/>
                <w:noProof/>
              </w:rPr>
              <w:t>Antecedentes</w:t>
            </w:r>
            <w:r>
              <w:rPr>
                <w:noProof/>
                <w:webHidden/>
              </w:rPr>
              <w:tab/>
            </w:r>
            <w:r>
              <w:rPr>
                <w:noProof/>
                <w:webHidden/>
              </w:rPr>
              <w:fldChar w:fldCharType="begin"/>
            </w:r>
            <w:r>
              <w:rPr>
                <w:noProof/>
                <w:webHidden/>
              </w:rPr>
              <w:instrText xml:space="preserve"> PAGEREF _Toc112630313 \h </w:instrText>
            </w:r>
            <w:r>
              <w:rPr>
                <w:noProof/>
                <w:webHidden/>
              </w:rPr>
            </w:r>
            <w:r>
              <w:rPr>
                <w:noProof/>
                <w:webHidden/>
              </w:rPr>
              <w:fldChar w:fldCharType="separate"/>
            </w:r>
            <w:r>
              <w:rPr>
                <w:noProof/>
                <w:webHidden/>
              </w:rPr>
              <w:t>3</w:t>
            </w:r>
            <w:r>
              <w:rPr>
                <w:noProof/>
                <w:webHidden/>
              </w:rPr>
              <w:fldChar w:fldCharType="end"/>
            </w:r>
          </w:hyperlink>
        </w:p>
        <w:p w14:paraId="69C8390F" w14:textId="18138001" w:rsidR="00E91545" w:rsidRDefault="00E91545">
          <w:pPr>
            <w:pStyle w:val="TDC1"/>
            <w:tabs>
              <w:tab w:val="left" w:pos="480"/>
              <w:tab w:val="right" w:leader="dot" w:pos="9352"/>
            </w:tabs>
            <w:rPr>
              <w:rFonts w:asciiTheme="minorHAnsi" w:eastAsiaTheme="minorEastAsia" w:hAnsiTheme="minorHAnsi"/>
              <w:noProof/>
              <w:sz w:val="22"/>
              <w:lang w:val="en-US"/>
            </w:rPr>
          </w:pPr>
          <w:hyperlink w:anchor="_Toc112630314" w:history="1">
            <w:r w:rsidRPr="00015B91">
              <w:rPr>
                <w:rStyle w:val="Hipervnculo"/>
                <w:noProof/>
              </w:rPr>
              <w:t>4.</w:t>
            </w:r>
            <w:r>
              <w:rPr>
                <w:rFonts w:asciiTheme="minorHAnsi" w:eastAsiaTheme="minorEastAsia" w:hAnsiTheme="minorHAnsi"/>
                <w:noProof/>
                <w:sz w:val="22"/>
                <w:lang w:val="en-US"/>
              </w:rPr>
              <w:tab/>
            </w:r>
            <w:r w:rsidRPr="00015B91">
              <w:rPr>
                <w:rStyle w:val="Hipervnculo"/>
                <w:noProof/>
              </w:rPr>
              <w:t>Bases teóricas</w:t>
            </w:r>
            <w:r>
              <w:rPr>
                <w:noProof/>
                <w:webHidden/>
              </w:rPr>
              <w:tab/>
            </w:r>
            <w:r>
              <w:rPr>
                <w:noProof/>
                <w:webHidden/>
              </w:rPr>
              <w:fldChar w:fldCharType="begin"/>
            </w:r>
            <w:r>
              <w:rPr>
                <w:noProof/>
                <w:webHidden/>
              </w:rPr>
              <w:instrText xml:space="preserve"> PAGEREF _Toc112630314 \h </w:instrText>
            </w:r>
            <w:r>
              <w:rPr>
                <w:noProof/>
                <w:webHidden/>
              </w:rPr>
            </w:r>
            <w:r>
              <w:rPr>
                <w:noProof/>
                <w:webHidden/>
              </w:rPr>
              <w:fldChar w:fldCharType="separate"/>
            </w:r>
            <w:r>
              <w:rPr>
                <w:noProof/>
                <w:webHidden/>
              </w:rPr>
              <w:t>5</w:t>
            </w:r>
            <w:r>
              <w:rPr>
                <w:noProof/>
                <w:webHidden/>
              </w:rPr>
              <w:fldChar w:fldCharType="end"/>
            </w:r>
          </w:hyperlink>
        </w:p>
        <w:p w14:paraId="4141E9DD" w14:textId="1FB33DA7" w:rsidR="00E91545" w:rsidRDefault="00E91545">
          <w:pPr>
            <w:pStyle w:val="TDC2"/>
            <w:tabs>
              <w:tab w:val="left" w:pos="880"/>
              <w:tab w:val="right" w:leader="dot" w:pos="9352"/>
            </w:tabs>
            <w:rPr>
              <w:rFonts w:asciiTheme="minorHAnsi" w:eastAsiaTheme="minorEastAsia" w:hAnsiTheme="minorHAnsi"/>
              <w:noProof/>
              <w:sz w:val="22"/>
              <w:lang w:val="en-US"/>
            </w:rPr>
          </w:pPr>
          <w:hyperlink w:anchor="_Toc112630315" w:history="1">
            <w:r w:rsidRPr="00015B91">
              <w:rPr>
                <w:rStyle w:val="Hipervnculo"/>
                <w:noProof/>
              </w:rPr>
              <w:t>4.1.</w:t>
            </w:r>
            <w:r>
              <w:rPr>
                <w:rFonts w:asciiTheme="minorHAnsi" w:eastAsiaTheme="minorEastAsia" w:hAnsiTheme="minorHAnsi"/>
                <w:noProof/>
                <w:sz w:val="22"/>
                <w:lang w:val="en-US"/>
              </w:rPr>
              <w:tab/>
            </w:r>
            <w:r w:rsidRPr="00015B91">
              <w:rPr>
                <w:rStyle w:val="Hipervnculo"/>
                <w:noProof/>
              </w:rPr>
              <w:t>Riego</w:t>
            </w:r>
            <w:r>
              <w:rPr>
                <w:noProof/>
                <w:webHidden/>
              </w:rPr>
              <w:tab/>
            </w:r>
            <w:r>
              <w:rPr>
                <w:noProof/>
                <w:webHidden/>
              </w:rPr>
              <w:fldChar w:fldCharType="begin"/>
            </w:r>
            <w:r>
              <w:rPr>
                <w:noProof/>
                <w:webHidden/>
              </w:rPr>
              <w:instrText xml:space="preserve"> PAGEREF _Toc112630315 \h </w:instrText>
            </w:r>
            <w:r>
              <w:rPr>
                <w:noProof/>
                <w:webHidden/>
              </w:rPr>
            </w:r>
            <w:r>
              <w:rPr>
                <w:noProof/>
                <w:webHidden/>
              </w:rPr>
              <w:fldChar w:fldCharType="separate"/>
            </w:r>
            <w:r>
              <w:rPr>
                <w:noProof/>
                <w:webHidden/>
              </w:rPr>
              <w:t>5</w:t>
            </w:r>
            <w:r>
              <w:rPr>
                <w:noProof/>
                <w:webHidden/>
              </w:rPr>
              <w:fldChar w:fldCharType="end"/>
            </w:r>
          </w:hyperlink>
        </w:p>
        <w:p w14:paraId="18B58EF7" w14:textId="27B3E559" w:rsidR="00E91545" w:rsidRDefault="00E91545">
          <w:pPr>
            <w:pStyle w:val="TDC2"/>
            <w:tabs>
              <w:tab w:val="left" w:pos="880"/>
              <w:tab w:val="right" w:leader="dot" w:pos="9352"/>
            </w:tabs>
            <w:rPr>
              <w:rFonts w:asciiTheme="minorHAnsi" w:eastAsiaTheme="minorEastAsia" w:hAnsiTheme="minorHAnsi"/>
              <w:noProof/>
              <w:sz w:val="22"/>
              <w:lang w:val="en-US"/>
            </w:rPr>
          </w:pPr>
          <w:hyperlink w:anchor="_Toc112630316" w:history="1">
            <w:r w:rsidRPr="00015B91">
              <w:rPr>
                <w:rStyle w:val="Hipervnculo"/>
                <w:noProof/>
              </w:rPr>
              <w:t>4.2.</w:t>
            </w:r>
            <w:r>
              <w:rPr>
                <w:rFonts w:asciiTheme="minorHAnsi" w:eastAsiaTheme="minorEastAsia" w:hAnsiTheme="minorHAnsi"/>
                <w:noProof/>
                <w:sz w:val="22"/>
                <w:lang w:val="en-US"/>
              </w:rPr>
              <w:tab/>
            </w:r>
            <w:r w:rsidRPr="00015B91">
              <w:rPr>
                <w:rStyle w:val="Hipervnculo"/>
                <w:noProof/>
              </w:rPr>
              <w:t>Métodos de Riego</w:t>
            </w:r>
            <w:r>
              <w:rPr>
                <w:noProof/>
                <w:webHidden/>
              </w:rPr>
              <w:tab/>
            </w:r>
            <w:r>
              <w:rPr>
                <w:noProof/>
                <w:webHidden/>
              </w:rPr>
              <w:fldChar w:fldCharType="begin"/>
            </w:r>
            <w:r>
              <w:rPr>
                <w:noProof/>
                <w:webHidden/>
              </w:rPr>
              <w:instrText xml:space="preserve"> PAGEREF _Toc112630316 \h </w:instrText>
            </w:r>
            <w:r>
              <w:rPr>
                <w:noProof/>
                <w:webHidden/>
              </w:rPr>
            </w:r>
            <w:r>
              <w:rPr>
                <w:noProof/>
                <w:webHidden/>
              </w:rPr>
              <w:fldChar w:fldCharType="separate"/>
            </w:r>
            <w:r>
              <w:rPr>
                <w:noProof/>
                <w:webHidden/>
              </w:rPr>
              <w:t>5</w:t>
            </w:r>
            <w:r>
              <w:rPr>
                <w:noProof/>
                <w:webHidden/>
              </w:rPr>
              <w:fldChar w:fldCharType="end"/>
            </w:r>
          </w:hyperlink>
        </w:p>
        <w:p w14:paraId="083A5EBE" w14:textId="44851E8A"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17" w:history="1">
            <w:r w:rsidRPr="00015B91">
              <w:rPr>
                <w:rStyle w:val="Hipervnculo"/>
                <w:noProof/>
              </w:rPr>
              <w:t>4.2.1.</w:t>
            </w:r>
            <w:r>
              <w:rPr>
                <w:rFonts w:asciiTheme="minorHAnsi" w:eastAsiaTheme="minorEastAsia" w:hAnsiTheme="minorHAnsi"/>
                <w:noProof/>
                <w:sz w:val="22"/>
                <w:lang w:val="en-US"/>
              </w:rPr>
              <w:tab/>
            </w:r>
            <w:r w:rsidRPr="00015B91">
              <w:rPr>
                <w:rStyle w:val="Hipervnculo"/>
                <w:noProof/>
              </w:rPr>
              <w:t>Inundación y sumersión</w:t>
            </w:r>
            <w:r>
              <w:rPr>
                <w:noProof/>
                <w:webHidden/>
              </w:rPr>
              <w:tab/>
            </w:r>
            <w:r>
              <w:rPr>
                <w:noProof/>
                <w:webHidden/>
              </w:rPr>
              <w:fldChar w:fldCharType="begin"/>
            </w:r>
            <w:r>
              <w:rPr>
                <w:noProof/>
                <w:webHidden/>
              </w:rPr>
              <w:instrText xml:space="preserve"> PAGEREF _Toc112630317 \h </w:instrText>
            </w:r>
            <w:r>
              <w:rPr>
                <w:noProof/>
                <w:webHidden/>
              </w:rPr>
            </w:r>
            <w:r>
              <w:rPr>
                <w:noProof/>
                <w:webHidden/>
              </w:rPr>
              <w:fldChar w:fldCharType="separate"/>
            </w:r>
            <w:r>
              <w:rPr>
                <w:noProof/>
                <w:webHidden/>
              </w:rPr>
              <w:t>5</w:t>
            </w:r>
            <w:r>
              <w:rPr>
                <w:noProof/>
                <w:webHidden/>
              </w:rPr>
              <w:fldChar w:fldCharType="end"/>
            </w:r>
          </w:hyperlink>
        </w:p>
        <w:p w14:paraId="42515DAA" w14:textId="1B7BC3DE"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18" w:history="1">
            <w:r w:rsidRPr="00015B91">
              <w:rPr>
                <w:rStyle w:val="Hipervnculo"/>
                <w:noProof/>
              </w:rPr>
              <w:t>4.2.2.</w:t>
            </w:r>
            <w:r>
              <w:rPr>
                <w:rFonts w:asciiTheme="minorHAnsi" w:eastAsiaTheme="minorEastAsia" w:hAnsiTheme="minorHAnsi"/>
                <w:noProof/>
                <w:sz w:val="22"/>
                <w:lang w:val="en-US"/>
              </w:rPr>
              <w:tab/>
            </w:r>
            <w:r w:rsidRPr="00015B91">
              <w:rPr>
                <w:rStyle w:val="Hipervnculo"/>
                <w:noProof/>
              </w:rPr>
              <w:t>Riego por surcos</w:t>
            </w:r>
            <w:r>
              <w:rPr>
                <w:noProof/>
                <w:webHidden/>
              </w:rPr>
              <w:tab/>
            </w:r>
            <w:r>
              <w:rPr>
                <w:noProof/>
                <w:webHidden/>
              </w:rPr>
              <w:fldChar w:fldCharType="begin"/>
            </w:r>
            <w:r>
              <w:rPr>
                <w:noProof/>
                <w:webHidden/>
              </w:rPr>
              <w:instrText xml:space="preserve"> PAGEREF _Toc112630318 \h </w:instrText>
            </w:r>
            <w:r>
              <w:rPr>
                <w:noProof/>
                <w:webHidden/>
              </w:rPr>
            </w:r>
            <w:r>
              <w:rPr>
                <w:noProof/>
                <w:webHidden/>
              </w:rPr>
              <w:fldChar w:fldCharType="separate"/>
            </w:r>
            <w:r>
              <w:rPr>
                <w:noProof/>
                <w:webHidden/>
              </w:rPr>
              <w:t>5</w:t>
            </w:r>
            <w:r>
              <w:rPr>
                <w:noProof/>
                <w:webHidden/>
              </w:rPr>
              <w:fldChar w:fldCharType="end"/>
            </w:r>
          </w:hyperlink>
        </w:p>
        <w:p w14:paraId="468316E7" w14:textId="3922B6B1"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19" w:history="1">
            <w:r w:rsidRPr="00015B91">
              <w:rPr>
                <w:rStyle w:val="Hipervnculo"/>
                <w:noProof/>
              </w:rPr>
              <w:t>4.2.3.</w:t>
            </w:r>
            <w:r>
              <w:rPr>
                <w:rFonts w:asciiTheme="minorHAnsi" w:eastAsiaTheme="minorEastAsia" w:hAnsiTheme="minorHAnsi"/>
                <w:noProof/>
                <w:sz w:val="22"/>
                <w:lang w:val="en-US"/>
              </w:rPr>
              <w:tab/>
            </w:r>
            <w:r w:rsidRPr="00015B91">
              <w:rPr>
                <w:rStyle w:val="Hipervnculo"/>
                <w:noProof/>
              </w:rPr>
              <w:t>Riego por goteo</w:t>
            </w:r>
            <w:r>
              <w:rPr>
                <w:noProof/>
                <w:webHidden/>
              </w:rPr>
              <w:tab/>
            </w:r>
            <w:r>
              <w:rPr>
                <w:noProof/>
                <w:webHidden/>
              </w:rPr>
              <w:fldChar w:fldCharType="begin"/>
            </w:r>
            <w:r>
              <w:rPr>
                <w:noProof/>
                <w:webHidden/>
              </w:rPr>
              <w:instrText xml:space="preserve"> PAGEREF _Toc112630319 \h </w:instrText>
            </w:r>
            <w:r>
              <w:rPr>
                <w:noProof/>
                <w:webHidden/>
              </w:rPr>
            </w:r>
            <w:r>
              <w:rPr>
                <w:noProof/>
                <w:webHidden/>
              </w:rPr>
              <w:fldChar w:fldCharType="separate"/>
            </w:r>
            <w:r>
              <w:rPr>
                <w:noProof/>
                <w:webHidden/>
              </w:rPr>
              <w:t>6</w:t>
            </w:r>
            <w:r>
              <w:rPr>
                <w:noProof/>
                <w:webHidden/>
              </w:rPr>
              <w:fldChar w:fldCharType="end"/>
            </w:r>
          </w:hyperlink>
        </w:p>
        <w:p w14:paraId="2E127516" w14:textId="163C3EFF" w:rsidR="00E91545" w:rsidRDefault="00E91545">
          <w:pPr>
            <w:pStyle w:val="TDC2"/>
            <w:tabs>
              <w:tab w:val="left" w:pos="880"/>
              <w:tab w:val="right" w:leader="dot" w:pos="9352"/>
            </w:tabs>
            <w:rPr>
              <w:rFonts w:asciiTheme="minorHAnsi" w:eastAsiaTheme="minorEastAsia" w:hAnsiTheme="minorHAnsi"/>
              <w:noProof/>
              <w:sz w:val="22"/>
              <w:lang w:val="en-US"/>
            </w:rPr>
          </w:pPr>
          <w:hyperlink w:anchor="_Toc112630320" w:history="1">
            <w:r w:rsidRPr="00015B91">
              <w:rPr>
                <w:rStyle w:val="Hipervnculo"/>
                <w:noProof/>
              </w:rPr>
              <w:t>4.3.</w:t>
            </w:r>
            <w:r>
              <w:rPr>
                <w:rFonts w:asciiTheme="minorHAnsi" w:eastAsiaTheme="minorEastAsia" w:hAnsiTheme="minorHAnsi"/>
                <w:noProof/>
                <w:sz w:val="22"/>
                <w:lang w:val="en-US"/>
              </w:rPr>
              <w:tab/>
            </w:r>
            <w:r w:rsidRPr="00015B91">
              <w:rPr>
                <w:rStyle w:val="Hipervnculo"/>
                <w:noProof/>
              </w:rPr>
              <w:t>Sistema de automatización de riego</w:t>
            </w:r>
            <w:r>
              <w:rPr>
                <w:noProof/>
                <w:webHidden/>
              </w:rPr>
              <w:tab/>
            </w:r>
            <w:r>
              <w:rPr>
                <w:noProof/>
                <w:webHidden/>
              </w:rPr>
              <w:fldChar w:fldCharType="begin"/>
            </w:r>
            <w:r>
              <w:rPr>
                <w:noProof/>
                <w:webHidden/>
              </w:rPr>
              <w:instrText xml:space="preserve"> PAGEREF _Toc112630320 \h </w:instrText>
            </w:r>
            <w:r>
              <w:rPr>
                <w:noProof/>
                <w:webHidden/>
              </w:rPr>
            </w:r>
            <w:r>
              <w:rPr>
                <w:noProof/>
                <w:webHidden/>
              </w:rPr>
              <w:fldChar w:fldCharType="separate"/>
            </w:r>
            <w:r>
              <w:rPr>
                <w:noProof/>
                <w:webHidden/>
              </w:rPr>
              <w:t>6</w:t>
            </w:r>
            <w:r>
              <w:rPr>
                <w:noProof/>
                <w:webHidden/>
              </w:rPr>
              <w:fldChar w:fldCharType="end"/>
            </w:r>
          </w:hyperlink>
        </w:p>
        <w:p w14:paraId="15228651" w14:textId="4C079F06"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21" w:history="1">
            <w:r w:rsidRPr="00015B91">
              <w:rPr>
                <w:rStyle w:val="Hipervnculo"/>
                <w:noProof/>
              </w:rPr>
              <w:t>4.3.1.</w:t>
            </w:r>
            <w:r>
              <w:rPr>
                <w:rFonts w:asciiTheme="minorHAnsi" w:eastAsiaTheme="minorEastAsia" w:hAnsiTheme="minorHAnsi"/>
                <w:noProof/>
                <w:sz w:val="22"/>
                <w:lang w:val="en-US"/>
              </w:rPr>
              <w:tab/>
            </w:r>
            <w:r w:rsidRPr="00015B91">
              <w:rPr>
                <w:rStyle w:val="Hipervnculo"/>
                <w:noProof/>
              </w:rPr>
              <w:t>Domótica.</w:t>
            </w:r>
            <w:r>
              <w:rPr>
                <w:noProof/>
                <w:webHidden/>
              </w:rPr>
              <w:tab/>
            </w:r>
            <w:r>
              <w:rPr>
                <w:noProof/>
                <w:webHidden/>
              </w:rPr>
              <w:fldChar w:fldCharType="begin"/>
            </w:r>
            <w:r>
              <w:rPr>
                <w:noProof/>
                <w:webHidden/>
              </w:rPr>
              <w:instrText xml:space="preserve"> PAGEREF _Toc112630321 \h </w:instrText>
            </w:r>
            <w:r>
              <w:rPr>
                <w:noProof/>
                <w:webHidden/>
              </w:rPr>
            </w:r>
            <w:r>
              <w:rPr>
                <w:noProof/>
                <w:webHidden/>
              </w:rPr>
              <w:fldChar w:fldCharType="separate"/>
            </w:r>
            <w:r>
              <w:rPr>
                <w:noProof/>
                <w:webHidden/>
              </w:rPr>
              <w:t>7</w:t>
            </w:r>
            <w:r>
              <w:rPr>
                <w:noProof/>
                <w:webHidden/>
              </w:rPr>
              <w:fldChar w:fldCharType="end"/>
            </w:r>
          </w:hyperlink>
        </w:p>
        <w:p w14:paraId="6887832D" w14:textId="0CFC4D44"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22" w:history="1">
            <w:r w:rsidRPr="00015B91">
              <w:rPr>
                <w:rStyle w:val="Hipervnculo"/>
                <w:noProof/>
              </w:rPr>
              <w:t>4.3.2.</w:t>
            </w:r>
            <w:r>
              <w:rPr>
                <w:rFonts w:asciiTheme="minorHAnsi" w:eastAsiaTheme="minorEastAsia" w:hAnsiTheme="minorHAnsi"/>
                <w:noProof/>
                <w:sz w:val="22"/>
                <w:lang w:val="en-US"/>
              </w:rPr>
              <w:tab/>
            </w:r>
            <w:r w:rsidRPr="00015B91">
              <w:rPr>
                <w:rStyle w:val="Hipervnculo"/>
                <w:noProof/>
              </w:rPr>
              <w:t>Características del sistema domótico.</w:t>
            </w:r>
            <w:r>
              <w:rPr>
                <w:noProof/>
                <w:webHidden/>
              </w:rPr>
              <w:tab/>
            </w:r>
            <w:r>
              <w:rPr>
                <w:noProof/>
                <w:webHidden/>
              </w:rPr>
              <w:fldChar w:fldCharType="begin"/>
            </w:r>
            <w:r>
              <w:rPr>
                <w:noProof/>
                <w:webHidden/>
              </w:rPr>
              <w:instrText xml:space="preserve"> PAGEREF _Toc112630322 \h </w:instrText>
            </w:r>
            <w:r>
              <w:rPr>
                <w:noProof/>
                <w:webHidden/>
              </w:rPr>
            </w:r>
            <w:r>
              <w:rPr>
                <w:noProof/>
                <w:webHidden/>
              </w:rPr>
              <w:fldChar w:fldCharType="separate"/>
            </w:r>
            <w:r>
              <w:rPr>
                <w:noProof/>
                <w:webHidden/>
              </w:rPr>
              <w:t>7</w:t>
            </w:r>
            <w:r>
              <w:rPr>
                <w:noProof/>
                <w:webHidden/>
              </w:rPr>
              <w:fldChar w:fldCharType="end"/>
            </w:r>
          </w:hyperlink>
        </w:p>
        <w:p w14:paraId="31C04691" w14:textId="4BFC6BB9" w:rsidR="00E91545" w:rsidRDefault="00E91545">
          <w:pPr>
            <w:pStyle w:val="TDC2"/>
            <w:tabs>
              <w:tab w:val="left" w:pos="880"/>
              <w:tab w:val="right" w:leader="dot" w:pos="9352"/>
            </w:tabs>
            <w:rPr>
              <w:rFonts w:asciiTheme="minorHAnsi" w:eastAsiaTheme="minorEastAsia" w:hAnsiTheme="minorHAnsi"/>
              <w:noProof/>
              <w:sz w:val="22"/>
              <w:lang w:val="en-US"/>
            </w:rPr>
          </w:pPr>
          <w:hyperlink w:anchor="_Toc112630323" w:history="1">
            <w:r w:rsidRPr="00015B91">
              <w:rPr>
                <w:rStyle w:val="Hipervnculo"/>
                <w:noProof/>
              </w:rPr>
              <w:t>4.4.</w:t>
            </w:r>
            <w:r>
              <w:rPr>
                <w:rFonts w:asciiTheme="minorHAnsi" w:eastAsiaTheme="minorEastAsia" w:hAnsiTheme="minorHAnsi"/>
                <w:noProof/>
                <w:sz w:val="22"/>
                <w:lang w:val="en-US"/>
              </w:rPr>
              <w:tab/>
            </w:r>
            <w:r w:rsidRPr="00015B91">
              <w:rPr>
                <w:rStyle w:val="Hipervnculo"/>
                <w:noProof/>
              </w:rPr>
              <w:t>Componentes de un sistema de riego.</w:t>
            </w:r>
            <w:r>
              <w:rPr>
                <w:noProof/>
                <w:webHidden/>
              </w:rPr>
              <w:tab/>
            </w:r>
            <w:r>
              <w:rPr>
                <w:noProof/>
                <w:webHidden/>
              </w:rPr>
              <w:fldChar w:fldCharType="begin"/>
            </w:r>
            <w:r>
              <w:rPr>
                <w:noProof/>
                <w:webHidden/>
              </w:rPr>
              <w:instrText xml:space="preserve"> PAGEREF _Toc112630323 \h </w:instrText>
            </w:r>
            <w:r>
              <w:rPr>
                <w:noProof/>
                <w:webHidden/>
              </w:rPr>
            </w:r>
            <w:r>
              <w:rPr>
                <w:noProof/>
                <w:webHidden/>
              </w:rPr>
              <w:fldChar w:fldCharType="separate"/>
            </w:r>
            <w:r>
              <w:rPr>
                <w:noProof/>
                <w:webHidden/>
              </w:rPr>
              <w:t>7</w:t>
            </w:r>
            <w:r>
              <w:rPr>
                <w:noProof/>
                <w:webHidden/>
              </w:rPr>
              <w:fldChar w:fldCharType="end"/>
            </w:r>
          </w:hyperlink>
        </w:p>
        <w:p w14:paraId="385FEDC3" w14:textId="0A61EDFA"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24" w:history="1">
            <w:r w:rsidRPr="00015B91">
              <w:rPr>
                <w:rStyle w:val="Hipervnculo"/>
                <w:noProof/>
                <w:lang w:val="es-419"/>
              </w:rPr>
              <w:t>4.4.1.</w:t>
            </w:r>
            <w:r>
              <w:rPr>
                <w:rFonts w:asciiTheme="minorHAnsi" w:eastAsiaTheme="minorEastAsia" w:hAnsiTheme="minorHAnsi"/>
                <w:noProof/>
                <w:sz w:val="22"/>
                <w:lang w:val="en-US"/>
              </w:rPr>
              <w:tab/>
            </w:r>
            <w:r w:rsidRPr="00015B91">
              <w:rPr>
                <w:rStyle w:val="Hipervnculo"/>
                <w:noProof/>
                <w:lang w:val="es-419"/>
              </w:rPr>
              <w:t>Protoboard</w:t>
            </w:r>
            <w:r>
              <w:rPr>
                <w:noProof/>
                <w:webHidden/>
              </w:rPr>
              <w:tab/>
            </w:r>
            <w:r>
              <w:rPr>
                <w:noProof/>
                <w:webHidden/>
              </w:rPr>
              <w:fldChar w:fldCharType="begin"/>
            </w:r>
            <w:r>
              <w:rPr>
                <w:noProof/>
                <w:webHidden/>
              </w:rPr>
              <w:instrText xml:space="preserve"> PAGEREF _Toc112630324 \h </w:instrText>
            </w:r>
            <w:r>
              <w:rPr>
                <w:noProof/>
                <w:webHidden/>
              </w:rPr>
            </w:r>
            <w:r>
              <w:rPr>
                <w:noProof/>
                <w:webHidden/>
              </w:rPr>
              <w:fldChar w:fldCharType="separate"/>
            </w:r>
            <w:r>
              <w:rPr>
                <w:noProof/>
                <w:webHidden/>
              </w:rPr>
              <w:t>7</w:t>
            </w:r>
            <w:r>
              <w:rPr>
                <w:noProof/>
                <w:webHidden/>
              </w:rPr>
              <w:fldChar w:fldCharType="end"/>
            </w:r>
          </w:hyperlink>
        </w:p>
        <w:p w14:paraId="53311773" w14:textId="5BD7B356"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25" w:history="1">
            <w:r w:rsidRPr="00015B91">
              <w:rPr>
                <w:rStyle w:val="Hipervnculo"/>
                <w:noProof/>
                <w:lang w:val="es-419"/>
              </w:rPr>
              <w:t>4.4.2.</w:t>
            </w:r>
            <w:r>
              <w:rPr>
                <w:rFonts w:asciiTheme="minorHAnsi" w:eastAsiaTheme="minorEastAsia" w:hAnsiTheme="minorHAnsi"/>
                <w:noProof/>
                <w:sz w:val="22"/>
                <w:lang w:val="en-US"/>
              </w:rPr>
              <w:tab/>
            </w:r>
            <w:r w:rsidRPr="00015B91">
              <w:rPr>
                <w:rStyle w:val="Hipervnculo"/>
                <w:noProof/>
                <w:lang w:val="es-419"/>
              </w:rPr>
              <w:t>Led</w:t>
            </w:r>
            <w:r>
              <w:rPr>
                <w:noProof/>
                <w:webHidden/>
              </w:rPr>
              <w:tab/>
            </w:r>
            <w:r>
              <w:rPr>
                <w:noProof/>
                <w:webHidden/>
              </w:rPr>
              <w:fldChar w:fldCharType="begin"/>
            </w:r>
            <w:r>
              <w:rPr>
                <w:noProof/>
                <w:webHidden/>
              </w:rPr>
              <w:instrText xml:space="preserve"> PAGEREF _Toc112630325 \h </w:instrText>
            </w:r>
            <w:r>
              <w:rPr>
                <w:noProof/>
                <w:webHidden/>
              </w:rPr>
            </w:r>
            <w:r>
              <w:rPr>
                <w:noProof/>
                <w:webHidden/>
              </w:rPr>
              <w:fldChar w:fldCharType="separate"/>
            </w:r>
            <w:r>
              <w:rPr>
                <w:noProof/>
                <w:webHidden/>
              </w:rPr>
              <w:t>8</w:t>
            </w:r>
            <w:r>
              <w:rPr>
                <w:noProof/>
                <w:webHidden/>
              </w:rPr>
              <w:fldChar w:fldCharType="end"/>
            </w:r>
          </w:hyperlink>
        </w:p>
        <w:p w14:paraId="1D5D66CE" w14:textId="35B87F0A"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26" w:history="1">
            <w:r w:rsidRPr="00015B91">
              <w:rPr>
                <w:rStyle w:val="Hipervnculo"/>
                <w:noProof/>
                <w:lang w:val="es-419"/>
              </w:rPr>
              <w:t>4.4.3.</w:t>
            </w:r>
            <w:r>
              <w:rPr>
                <w:rFonts w:asciiTheme="minorHAnsi" w:eastAsiaTheme="minorEastAsia" w:hAnsiTheme="minorHAnsi"/>
                <w:noProof/>
                <w:sz w:val="22"/>
                <w:lang w:val="en-US"/>
              </w:rPr>
              <w:tab/>
            </w:r>
            <w:r w:rsidRPr="00015B91">
              <w:rPr>
                <w:rStyle w:val="Hipervnculo"/>
                <w:noProof/>
                <w:lang w:val="es-419"/>
              </w:rPr>
              <w:t>Módulo Relevador de 1 canal</w:t>
            </w:r>
            <w:r>
              <w:rPr>
                <w:noProof/>
                <w:webHidden/>
              </w:rPr>
              <w:tab/>
            </w:r>
            <w:r>
              <w:rPr>
                <w:noProof/>
                <w:webHidden/>
              </w:rPr>
              <w:fldChar w:fldCharType="begin"/>
            </w:r>
            <w:r>
              <w:rPr>
                <w:noProof/>
                <w:webHidden/>
              </w:rPr>
              <w:instrText xml:space="preserve"> PAGEREF _Toc112630326 \h </w:instrText>
            </w:r>
            <w:r>
              <w:rPr>
                <w:noProof/>
                <w:webHidden/>
              </w:rPr>
            </w:r>
            <w:r>
              <w:rPr>
                <w:noProof/>
                <w:webHidden/>
              </w:rPr>
              <w:fldChar w:fldCharType="separate"/>
            </w:r>
            <w:r>
              <w:rPr>
                <w:noProof/>
                <w:webHidden/>
              </w:rPr>
              <w:t>8</w:t>
            </w:r>
            <w:r>
              <w:rPr>
                <w:noProof/>
                <w:webHidden/>
              </w:rPr>
              <w:fldChar w:fldCharType="end"/>
            </w:r>
          </w:hyperlink>
        </w:p>
        <w:p w14:paraId="233DA004" w14:textId="22B5402B"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27" w:history="1">
            <w:r w:rsidRPr="00015B91">
              <w:rPr>
                <w:rStyle w:val="Hipervnculo"/>
                <w:noProof/>
                <w:lang w:val="es-419"/>
              </w:rPr>
              <w:t>4.4.4.</w:t>
            </w:r>
            <w:r>
              <w:rPr>
                <w:rFonts w:asciiTheme="minorHAnsi" w:eastAsiaTheme="minorEastAsia" w:hAnsiTheme="minorHAnsi"/>
                <w:noProof/>
                <w:sz w:val="22"/>
                <w:lang w:val="en-US"/>
              </w:rPr>
              <w:tab/>
            </w:r>
            <w:r w:rsidRPr="00015B91">
              <w:rPr>
                <w:rStyle w:val="Hipervnculo"/>
                <w:noProof/>
                <w:lang w:val="es-419"/>
              </w:rPr>
              <w:t>Bomba de agua</w:t>
            </w:r>
            <w:r>
              <w:rPr>
                <w:noProof/>
                <w:webHidden/>
              </w:rPr>
              <w:tab/>
            </w:r>
            <w:r>
              <w:rPr>
                <w:noProof/>
                <w:webHidden/>
              </w:rPr>
              <w:fldChar w:fldCharType="begin"/>
            </w:r>
            <w:r>
              <w:rPr>
                <w:noProof/>
                <w:webHidden/>
              </w:rPr>
              <w:instrText xml:space="preserve"> PAGEREF _Toc112630327 \h </w:instrText>
            </w:r>
            <w:r>
              <w:rPr>
                <w:noProof/>
                <w:webHidden/>
              </w:rPr>
            </w:r>
            <w:r>
              <w:rPr>
                <w:noProof/>
                <w:webHidden/>
              </w:rPr>
              <w:fldChar w:fldCharType="separate"/>
            </w:r>
            <w:r>
              <w:rPr>
                <w:noProof/>
                <w:webHidden/>
              </w:rPr>
              <w:t>9</w:t>
            </w:r>
            <w:r>
              <w:rPr>
                <w:noProof/>
                <w:webHidden/>
              </w:rPr>
              <w:fldChar w:fldCharType="end"/>
            </w:r>
          </w:hyperlink>
        </w:p>
        <w:p w14:paraId="0E306F41" w14:textId="0BADCFFE"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28" w:history="1">
            <w:r w:rsidRPr="00015B91">
              <w:rPr>
                <w:rStyle w:val="Hipervnculo"/>
                <w:noProof/>
                <w:lang w:val="es-419"/>
              </w:rPr>
              <w:t>4.4.5.</w:t>
            </w:r>
            <w:r>
              <w:rPr>
                <w:rFonts w:asciiTheme="minorHAnsi" w:eastAsiaTheme="minorEastAsia" w:hAnsiTheme="minorHAnsi"/>
                <w:noProof/>
                <w:sz w:val="22"/>
                <w:lang w:val="en-US"/>
              </w:rPr>
              <w:tab/>
            </w:r>
            <w:r w:rsidRPr="00015B91">
              <w:rPr>
                <w:rStyle w:val="Hipervnculo"/>
                <w:noProof/>
                <w:lang w:val="es-419"/>
              </w:rPr>
              <w:t>ESP8266</w:t>
            </w:r>
            <w:r>
              <w:rPr>
                <w:noProof/>
                <w:webHidden/>
              </w:rPr>
              <w:tab/>
            </w:r>
            <w:r>
              <w:rPr>
                <w:noProof/>
                <w:webHidden/>
              </w:rPr>
              <w:fldChar w:fldCharType="begin"/>
            </w:r>
            <w:r>
              <w:rPr>
                <w:noProof/>
                <w:webHidden/>
              </w:rPr>
              <w:instrText xml:space="preserve"> PAGEREF _Toc112630328 \h </w:instrText>
            </w:r>
            <w:r>
              <w:rPr>
                <w:noProof/>
                <w:webHidden/>
              </w:rPr>
            </w:r>
            <w:r>
              <w:rPr>
                <w:noProof/>
                <w:webHidden/>
              </w:rPr>
              <w:fldChar w:fldCharType="separate"/>
            </w:r>
            <w:r>
              <w:rPr>
                <w:noProof/>
                <w:webHidden/>
              </w:rPr>
              <w:t>10</w:t>
            </w:r>
            <w:r>
              <w:rPr>
                <w:noProof/>
                <w:webHidden/>
              </w:rPr>
              <w:fldChar w:fldCharType="end"/>
            </w:r>
          </w:hyperlink>
        </w:p>
        <w:p w14:paraId="7328D41F" w14:textId="41F5D0D7"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29" w:history="1">
            <w:r w:rsidRPr="00015B91">
              <w:rPr>
                <w:rStyle w:val="Hipervnculo"/>
                <w:noProof/>
              </w:rPr>
              <w:t>4.4.6.</w:t>
            </w:r>
            <w:r>
              <w:rPr>
                <w:rFonts w:asciiTheme="minorHAnsi" w:eastAsiaTheme="minorEastAsia" w:hAnsiTheme="minorHAnsi"/>
                <w:noProof/>
                <w:sz w:val="22"/>
                <w:lang w:val="en-US"/>
              </w:rPr>
              <w:tab/>
            </w:r>
            <w:r w:rsidRPr="00015B91">
              <w:rPr>
                <w:rStyle w:val="Hipervnculo"/>
                <w:noProof/>
              </w:rPr>
              <w:t>Placa de desarrollo NodeMCU</w:t>
            </w:r>
            <w:r>
              <w:rPr>
                <w:noProof/>
                <w:webHidden/>
              </w:rPr>
              <w:tab/>
            </w:r>
            <w:r>
              <w:rPr>
                <w:noProof/>
                <w:webHidden/>
              </w:rPr>
              <w:fldChar w:fldCharType="begin"/>
            </w:r>
            <w:r>
              <w:rPr>
                <w:noProof/>
                <w:webHidden/>
              </w:rPr>
              <w:instrText xml:space="preserve"> PAGEREF _Toc112630329 \h </w:instrText>
            </w:r>
            <w:r>
              <w:rPr>
                <w:noProof/>
                <w:webHidden/>
              </w:rPr>
            </w:r>
            <w:r>
              <w:rPr>
                <w:noProof/>
                <w:webHidden/>
              </w:rPr>
              <w:fldChar w:fldCharType="separate"/>
            </w:r>
            <w:r>
              <w:rPr>
                <w:noProof/>
                <w:webHidden/>
              </w:rPr>
              <w:t>11</w:t>
            </w:r>
            <w:r>
              <w:rPr>
                <w:noProof/>
                <w:webHidden/>
              </w:rPr>
              <w:fldChar w:fldCharType="end"/>
            </w:r>
          </w:hyperlink>
        </w:p>
        <w:p w14:paraId="005E9C5B" w14:textId="37A4F6F8"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30" w:history="1">
            <w:r w:rsidRPr="00015B91">
              <w:rPr>
                <w:rStyle w:val="Hipervnculo"/>
                <w:noProof/>
              </w:rPr>
              <w:t>4.4.7.</w:t>
            </w:r>
            <w:r>
              <w:rPr>
                <w:rFonts w:asciiTheme="minorHAnsi" w:eastAsiaTheme="minorEastAsia" w:hAnsiTheme="minorHAnsi"/>
                <w:noProof/>
                <w:sz w:val="22"/>
                <w:lang w:val="en-US"/>
              </w:rPr>
              <w:tab/>
            </w:r>
            <w:r w:rsidRPr="00015B91">
              <w:rPr>
                <w:rStyle w:val="Hipervnculo"/>
                <w:noProof/>
              </w:rPr>
              <w:t>Sensor de humedad de suelo</w:t>
            </w:r>
            <w:r>
              <w:rPr>
                <w:noProof/>
                <w:webHidden/>
              </w:rPr>
              <w:tab/>
            </w:r>
            <w:r>
              <w:rPr>
                <w:noProof/>
                <w:webHidden/>
              </w:rPr>
              <w:fldChar w:fldCharType="begin"/>
            </w:r>
            <w:r>
              <w:rPr>
                <w:noProof/>
                <w:webHidden/>
              </w:rPr>
              <w:instrText xml:space="preserve"> PAGEREF _Toc112630330 \h </w:instrText>
            </w:r>
            <w:r>
              <w:rPr>
                <w:noProof/>
                <w:webHidden/>
              </w:rPr>
            </w:r>
            <w:r>
              <w:rPr>
                <w:noProof/>
                <w:webHidden/>
              </w:rPr>
              <w:fldChar w:fldCharType="separate"/>
            </w:r>
            <w:r>
              <w:rPr>
                <w:noProof/>
                <w:webHidden/>
              </w:rPr>
              <w:t>11</w:t>
            </w:r>
            <w:r>
              <w:rPr>
                <w:noProof/>
                <w:webHidden/>
              </w:rPr>
              <w:fldChar w:fldCharType="end"/>
            </w:r>
          </w:hyperlink>
        </w:p>
        <w:p w14:paraId="48A10289" w14:textId="19E8BC19"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31" w:history="1">
            <w:r w:rsidRPr="00015B91">
              <w:rPr>
                <w:rStyle w:val="Hipervnculo"/>
                <w:noProof/>
                <w:lang w:val="es-419"/>
              </w:rPr>
              <w:t>4.4.8.</w:t>
            </w:r>
            <w:r>
              <w:rPr>
                <w:rFonts w:asciiTheme="minorHAnsi" w:eastAsiaTheme="minorEastAsia" w:hAnsiTheme="minorHAnsi"/>
                <w:noProof/>
                <w:sz w:val="22"/>
                <w:lang w:val="en-US"/>
              </w:rPr>
              <w:tab/>
            </w:r>
            <w:r w:rsidRPr="00015B91">
              <w:rPr>
                <w:rStyle w:val="Hipervnculo"/>
                <w:noProof/>
                <w:lang w:val="es-419"/>
              </w:rPr>
              <w:t>Sensor DHT22</w:t>
            </w:r>
            <w:r>
              <w:rPr>
                <w:noProof/>
                <w:webHidden/>
              </w:rPr>
              <w:tab/>
            </w:r>
            <w:r>
              <w:rPr>
                <w:noProof/>
                <w:webHidden/>
              </w:rPr>
              <w:fldChar w:fldCharType="begin"/>
            </w:r>
            <w:r>
              <w:rPr>
                <w:noProof/>
                <w:webHidden/>
              </w:rPr>
              <w:instrText xml:space="preserve"> PAGEREF _Toc112630331 \h </w:instrText>
            </w:r>
            <w:r>
              <w:rPr>
                <w:noProof/>
                <w:webHidden/>
              </w:rPr>
            </w:r>
            <w:r>
              <w:rPr>
                <w:noProof/>
                <w:webHidden/>
              </w:rPr>
              <w:fldChar w:fldCharType="separate"/>
            </w:r>
            <w:r>
              <w:rPr>
                <w:noProof/>
                <w:webHidden/>
              </w:rPr>
              <w:t>12</w:t>
            </w:r>
            <w:r>
              <w:rPr>
                <w:noProof/>
                <w:webHidden/>
              </w:rPr>
              <w:fldChar w:fldCharType="end"/>
            </w:r>
          </w:hyperlink>
        </w:p>
        <w:p w14:paraId="63EB1371" w14:textId="617B2DB2"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32" w:history="1">
            <w:r w:rsidRPr="00015B91">
              <w:rPr>
                <w:rStyle w:val="Hipervnculo"/>
                <w:noProof/>
                <w:lang w:val="es-419"/>
              </w:rPr>
              <w:t>4.4.9.</w:t>
            </w:r>
            <w:r>
              <w:rPr>
                <w:rFonts w:asciiTheme="minorHAnsi" w:eastAsiaTheme="minorEastAsia" w:hAnsiTheme="minorHAnsi"/>
                <w:noProof/>
                <w:sz w:val="22"/>
                <w:lang w:val="en-US"/>
              </w:rPr>
              <w:tab/>
            </w:r>
            <w:r w:rsidRPr="00015B91">
              <w:rPr>
                <w:rStyle w:val="Hipervnculo"/>
                <w:noProof/>
                <w:lang w:val="es-419"/>
              </w:rPr>
              <w:t>Sensor de ultrasonido HC-SR04</w:t>
            </w:r>
            <w:r>
              <w:rPr>
                <w:noProof/>
                <w:webHidden/>
              </w:rPr>
              <w:tab/>
            </w:r>
            <w:r>
              <w:rPr>
                <w:noProof/>
                <w:webHidden/>
              </w:rPr>
              <w:fldChar w:fldCharType="begin"/>
            </w:r>
            <w:r>
              <w:rPr>
                <w:noProof/>
                <w:webHidden/>
              </w:rPr>
              <w:instrText xml:space="preserve"> PAGEREF _Toc112630332 \h </w:instrText>
            </w:r>
            <w:r>
              <w:rPr>
                <w:noProof/>
                <w:webHidden/>
              </w:rPr>
            </w:r>
            <w:r>
              <w:rPr>
                <w:noProof/>
                <w:webHidden/>
              </w:rPr>
              <w:fldChar w:fldCharType="separate"/>
            </w:r>
            <w:r>
              <w:rPr>
                <w:noProof/>
                <w:webHidden/>
              </w:rPr>
              <w:t>12</w:t>
            </w:r>
            <w:r>
              <w:rPr>
                <w:noProof/>
                <w:webHidden/>
              </w:rPr>
              <w:fldChar w:fldCharType="end"/>
            </w:r>
          </w:hyperlink>
        </w:p>
        <w:p w14:paraId="4C55BDD3" w14:textId="6A34E718" w:rsidR="00E91545" w:rsidRDefault="00E91545">
          <w:pPr>
            <w:pStyle w:val="TDC2"/>
            <w:tabs>
              <w:tab w:val="left" w:pos="880"/>
              <w:tab w:val="right" w:leader="dot" w:pos="9352"/>
            </w:tabs>
            <w:rPr>
              <w:rFonts w:asciiTheme="minorHAnsi" w:eastAsiaTheme="minorEastAsia" w:hAnsiTheme="minorHAnsi"/>
              <w:noProof/>
              <w:sz w:val="22"/>
              <w:lang w:val="en-US"/>
            </w:rPr>
          </w:pPr>
          <w:hyperlink w:anchor="_Toc112630333" w:history="1">
            <w:r w:rsidRPr="00015B91">
              <w:rPr>
                <w:rStyle w:val="Hipervnculo"/>
                <w:noProof/>
              </w:rPr>
              <w:t>4.5.</w:t>
            </w:r>
            <w:r>
              <w:rPr>
                <w:rFonts w:asciiTheme="minorHAnsi" w:eastAsiaTheme="minorEastAsia" w:hAnsiTheme="minorHAnsi"/>
                <w:noProof/>
                <w:sz w:val="22"/>
                <w:lang w:val="en-US"/>
              </w:rPr>
              <w:tab/>
            </w:r>
            <w:r w:rsidRPr="00015B91">
              <w:rPr>
                <w:rStyle w:val="Hipervnculo"/>
                <w:noProof/>
              </w:rPr>
              <w:t>Protocolo de comunicación MQTT</w:t>
            </w:r>
            <w:r>
              <w:rPr>
                <w:noProof/>
                <w:webHidden/>
              </w:rPr>
              <w:tab/>
            </w:r>
            <w:r>
              <w:rPr>
                <w:noProof/>
                <w:webHidden/>
              </w:rPr>
              <w:fldChar w:fldCharType="begin"/>
            </w:r>
            <w:r>
              <w:rPr>
                <w:noProof/>
                <w:webHidden/>
              </w:rPr>
              <w:instrText xml:space="preserve"> PAGEREF _Toc112630333 \h </w:instrText>
            </w:r>
            <w:r>
              <w:rPr>
                <w:noProof/>
                <w:webHidden/>
              </w:rPr>
            </w:r>
            <w:r>
              <w:rPr>
                <w:noProof/>
                <w:webHidden/>
              </w:rPr>
              <w:fldChar w:fldCharType="separate"/>
            </w:r>
            <w:r>
              <w:rPr>
                <w:noProof/>
                <w:webHidden/>
              </w:rPr>
              <w:t>14</w:t>
            </w:r>
            <w:r>
              <w:rPr>
                <w:noProof/>
                <w:webHidden/>
              </w:rPr>
              <w:fldChar w:fldCharType="end"/>
            </w:r>
          </w:hyperlink>
        </w:p>
        <w:p w14:paraId="10603773" w14:textId="45E131F6"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34" w:history="1">
            <w:r w:rsidRPr="00015B91">
              <w:rPr>
                <w:rStyle w:val="Hipervnculo"/>
                <w:noProof/>
              </w:rPr>
              <w:t>4.5.1.</w:t>
            </w:r>
            <w:r>
              <w:rPr>
                <w:rFonts w:asciiTheme="minorHAnsi" w:eastAsiaTheme="minorEastAsia" w:hAnsiTheme="minorHAnsi"/>
                <w:noProof/>
                <w:sz w:val="22"/>
                <w:lang w:val="en-US"/>
              </w:rPr>
              <w:tab/>
            </w:r>
            <w:r w:rsidRPr="00015B91">
              <w:rPr>
                <w:rStyle w:val="Hipervnculo"/>
                <w:noProof/>
              </w:rPr>
              <w:t>Arquitectura</w:t>
            </w:r>
            <w:r>
              <w:rPr>
                <w:noProof/>
                <w:webHidden/>
              </w:rPr>
              <w:tab/>
            </w:r>
            <w:r>
              <w:rPr>
                <w:noProof/>
                <w:webHidden/>
              </w:rPr>
              <w:fldChar w:fldCharType="begin"/>
            </w:r>
            <w:r>
              <w:rPr>
                <w:noProof/>
                <w:webHidden/>
              </w:rPr>
              <w:instrText xml:space="preserve"> PAGEREF _Toc112630334 \h </w:instrText>
            </w:r>
            <w:r>
              <w:rPr>
                <w:noProof/>
                <w:webHidden/>
              </w:rPr>
            </w:r>
            <w:r>
              <w:rPr>
                <w:noProof/>
                <w:webHidden/>
              </w:rPr>
              <w:fldChar w:fldCharType="separate"/>
            </w:r>
            <w:r>
              <w:rPr>
                <w:noProof/>
                <w:webHidden/>
              </w:rPr>
              <w:t>14</w:t>
            </w:r>
            <w:r>
              <w:rPr>
                <w:noProof/>
                <w:webHidden/>
              </w:rPr>
              <w:fldChar w:fldCharType="end"/>
            </w:r>
          </w:hyperlink>
        </w:p>
        <w:p w14:paraId="563BEA8D" w14:textId="2D9D535C"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35" w:history="1">
            <w:r w:rsidRPr="00015B91">
              <w:rPr>
                <w:rStyle w:val="Hipervnculo"/>
                <w:noProof/>
              </w:rPr>
              <w:t>4.5.2.</w:t>
            </w:r>
            <w:r>
              <w:rPr>
                <w:rFonts w:asciiTheme="minorHAnsi" w:eastAsiaTheme="minorEastAsia" w:hAnsiTheme="minorHAnsi"/>
                <w:noProof/>
                <w:sz w:val="22"/>
                <w:lang w:val="en-US"/>
              </w:rPr>
              <w:tab/>
            </w:r>
            <w:r w:rsidRPr="00015B91">
              <w:rPr>
                <w:rStyle w:val="Hipervnculo"/>
                <w:noProof/>
              </w:rPr>
              <w:t>Broker</w:t>
            </w:r>
            <w:r>
              <w:rPr>
                <w:noProof/>
                <w:webHidden/>
              </w:rPr>
              <w:tab/>
            </w:r>
            <w:r>
              <w:rPr>
                <w:noProof/>
                <w:webHidden/>
              </w:rPr>
              <w:fldChar w:fldCharType="begin"/>
            </w:r>
            <w:r>
              <w:rPr>
                <w:noProof/>
                <w:webHidden/>
              </w:rPr>
              <w:instrText xml:space="preserve"> PAGEREF _Toc112630335 \h </w:instrText>
            </w:r>
            <w:r>
              <w:rPr>
                <w:noProof/>
                <w:webHidden/>
              </w:rPr>
            </w:r>
            <w:r>
              <w:rPr>
                <w:noProof/>
                <w:webHidden/>
              </w:rPr>
              <w:fldChar w:fldCharType="separate"/>
            </w:r>
            <w:r>
              <w:rPr>
                <w:noProof/>
                <w:webHidden/>
              </w:rPr>
              <w:t>14</w:t>
            </w:r>
            <w:r>
              <w:rPr>
                <w:noProof/>
                <w:webHidden/>
              </w:rPr>
              <w:fldChar w:fldCharType="end"/>
            </w:r>
          </w:hyperlink>
        </w:p>
        <w:p w14:paraId="53A210C4" w14:textId="48851E9C"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36" w:history="1">
            <w:r w:rsidRPr="00015B91">
              <w:rPr>
                <w:rStyle w:val="Hipervnculo"/>
                <w:noProof/>
              </w:rPr>
              <w:t>4.5.3.</w:t>
            </w:r>
            <w:r>
              <w:rPr>
                <w:rFonts w:asciiTheme="minorHAnsi" w:eastAsiaTheme="minorEastAsia" w:hAnsiTheme="minorHAnsi"/>
                <w:noProof/>
                <w:sz w:val="22"/>
                <w:lang w:val="en-US"/>
              </w:rPr>
              <w:tab/>
            </w:r>
            <w:r w:rsidRPr="00015B91">
              <w:rPr>
                <w:rStyle w:val="Hipervnculo"/>
                <w:noProof/>
              </w:rPr>
              <w:t>Cliente</w:t>
            </w:r>
            <w:r>
              <w:rPr>
                <w:noProof/>
                <w:webHidden/>
              </w:rPr>
              <w:tab/>
            </w:r>
            <w:r>
              <w:rPr>
                <w:noProof/>
                <w:webHidden/>
              </w:rPr>
              <w:fldChar w:fldCharType="begin"/>
            </w:r>
            <w:r>
              <w:rPr>
                <w:noProof/>
                <w:webHidden/>
              </w:rPr>
              <w:instrText xml:space="preserve"> PAGEREF _Toc112630336 \h </w:instrText>
            </w:r>
            <w:r>
              <w:rPr>
                <w:noProof/>
                <w:webHidden/>
              </w:rPr>
            </w:r>
            <w:r>
              <w:rPr>
                <w:noProof/>
                <w:webHidden/>
              </w:rPr>
              <w:fldChar w:fldCharType="separate"/>
            </w:r>
            <w:r>
              <w:rPr>
                <w:noProof/>
                <w:webHidden/>
              </w:rPr>
              <w:t>14</w:t>
            </w:r>
            <w:r>
              <w:rPr>
                <w:noProof/>
                <w:webHidden/>
              </w:rPr>
              <w:fldChar w:fldCharType="end"/>
            </w:r>
          </w:hyperlink>
        </w:p>
        <w:p w14:paraId="0B6A1E7A" w14:textId="225DDBF4" w:rsidR="00E91545" w:rsidRDefault="00E91545">
          <w:pPr>
            <w:pStyle w:val="TDC2"/>
            <w:tabs>
              <w:tab w:val="left" w:pos="880"/>
              <w:tab w:val="right" w:leader="dot" w:pos="9352"/>
            </w:tabs>
            <w:rPr>
              <w:rFonts w:asciiTheme="minorHAnsi" w:eastAsiaTheme="minorEastAsia" w:hAnsiTheme="minorHAnsi"/>
              <w:noProof/>
              <w:sz w:val="22"/>
              <w:lang w:val="en-US"/>
            </w:rPr>
          </w:pPr>
          <w:hyperlink w:anchor="_Toc112630337" w:history="1">
            <w:r w:rsidRPr="00015B91">
              <w:rPr>
                <w:rStyle w:val="Hipervnculo"/>
                <w:noProof/>
              </w:rPr>
              <w:t>4.6.</w:t>
            </w:r>
            <w:r>
              <w:rPr>
                <w:rFonts w:asciiTheme="minorHAnsi" w:eastAsiaTheme="minorEastAsia" w:hAnsiTheme="minorHAnsi"/>
                <w:noProof/>
                <w:sz w:val="22"/>
                <w:lang w:val="en-US"/>
              </w:rPr>
              <w:tab/>
            </w:r>
            <w:r w:rsidRPr="00015B91">
              <w:rPr>
                <w:rStyle w:val="Hipervnculo"/>
                <w:noProof/>
              </w:rPr>
              <w:t>Node – RED</w:t>
            </w:r>
            <w:r>
              <w:rPr>
                <w:noProof/>
                <w:webHidden/>
              </w:rPr>
              <w:tab/>
            </w:r>
            <w:r>
              <w:rPr>
                <w:noProof/>
                <w:webHidden/>
              </w:rPr>
              <w:fldChar w:fldCharType="begin"/>
            </w:r>
            <w:r>
              <w:rPr>
                <w:noProof/>
                <w:webHidden/>
              </w:rPr>
              <w:instrText xml:space="preserve"> PAGEREF _Toc112630337 \h </w:instrText>
            </w:r>
            <w:r>
              <w:rPr>
                <w:noProof/>
                <w:webHidden/>
              </w:rPr>
            </w:r>
            <w:r>
              <w:rPr>
                <w:noProof/>
                <w:webHidden/>
              </w:rPr>
              <w:fldChar w:fldCharType="separate"/>
            </w:r>
            <w:r>
              <w:rPr>
                <w:noProof/>
                <w:webHidden/>
              </w:rPr>
              <w:t>15</w:t>
            </w:r>
            <w:r>
              <w:rPr>
                <w:noProof/>
                <w:webHidden/>
              </w:rPr>
              <w:fldChar w:fldCharType="end"/>
            </w:r>
          </w:hyperlink>
        </w:p>
        <w:p w14:paraId="011FD7AF" w14:textId="51C71A6F" w:rsidR="00E91545" w:rsidRDefault="00E91545">
          <w:pPr>
            <w:pStyle w:val="TDC1"/>
            <w:tabs>
              <w:tab w:val="left" w:pos="480"/>
              <w:tab w:val="right" w:leader="dot" w:pos="9352"/>
            </w:tabs>
            <w:rPr>
              <w:rFonts w:asciiTheme="minorHAnsi" w:eastAsiaTheme="minorEastAsia" w:hAnsiTheme="minorHAnsi"/>
              <w:noProof/>
              <w:sz w:val="22"/>
              <w:lang w:val="en-US"/>
            </w:rPr>
          </w:pPr>
          <w:hyperlink w:anchor="_Toc112630338" w:history="1">
            <w:r w:rsidRPr="00015B91">
              <w:rPr>
                <w:rStyle w:val="Hipervnculo"/>
                <w:noProof/>
              </w:rPr>
              <w:t>5.</w:t>
            </w:r>
            <w:r>
              <w:rPr>
                <w:rFonts w:asciiTheme="minorHAnsi" w:eastAsiaTheme="minorEastAsia" w:hAnsiTheme="minorHAnsi"/>
                <w:noProof/>
                <w:sz w:val="22"/>
                <w:lang w:val="en-US"/>
              </w:rPr>
              <w:tab/>
            </w:r>
            <w:r w:rsidRPr="00015B91">
              <w:rPr>
                <w:rStyle w:val="Hipervnculo"/>
                <w:noProof/>
              </w:rPr>
              <w:t>Componentes del sistema de riego</w:t>
            </w:r>
            <w:r>
              <w:rPr>
                <w:noProof/>
                <w:webHidden/>
              </w:rPr>
              <w:tab/>
            </w:r>
            <w:r>
              <w:rPr>
                <w:noProof/>
                <w:webHidden/>
              </w:rPr>
              <w:fldChar w:fldCharType="begin"/>
            </w:r>
            <w:r>
              <w:rPr>
                <w:noProof/>
                <w:webHidden/>
              </w:rPr>
              <w:instrText xml:space="preserve"> PAGEREF _Toc112630338 \h </w:instrText>
            </w:r>
            <w:r>
              <w:rPr>
                <w:noProof/>
                <w:webHidden/>
              </w:rPr>
            </w:r>
            <w:r>
              <w:rPr>
                <w:noProof/>
                <w:webHidden/>
              </w:rPr>
              <w:fldChar w:fldCharType="separate"/>
            </w:r>
            <w:r>
              <w:rPr>
                <w:noProof/>
                <w:webHidden/>
              </w:rPr>
              <w:t>16</w:t>
            </w:r>
            <w:r>
              <w:rPr>
                <w:noProof/>
                <w:webHidden/>
              </w:rPr>
              <w:fldChar w:fldCharType="end"/>
            </w:r>
          </w:hyperlink>
        </w:p>
        <w:p w14:paraId="3DA2123E" w14:textId="2B2AEBCB" w:rsidR="00E91545" w:rsidRDefault="00E91545">
          <w:pPr>
            <w:pStyle w:val="TDC1"/>
            <w:tabs>
              <w:tab w:val="left" w:pos="480"/>
              <w:tab w:val="right" w:leader="dot" w:pos="9352"/>
            </w:tabs>
            <w:rPr>
              <w:rFonts w:asciiTheme="minorHAnsi" w:eastAsiaTheme="minorEastAsia" w:hAnsiTheme="minorHAnsi"/>
              <w:noProof/>
              <w:sz w:val="22"/>
              <w:lang w:val="en-US"/>
            </w:rPr>
          </w:pPr>
          <w:hyperlink w:anchor="_Toc112630339" w:history="1">
            <w:r w:rsidRPr="00015B91">
              <w:rPr>
                <w:rStyle w:val="Hipervnculo"/>
                <w:noProof/>
              </w:rPr>
              <w:t>6.</w:t>
            </w:r>
            <w:r>
              <w:rPr>
                <w:rFonts w:asciiTheme="minorHAnsi" w:eastAsiaTheme="minorEastAsia" w:hAnsiTheme="minorHAnsi"/>
                <w:noProof/>
                <w:sz w:val="22"/>
                <w:lang w:val="en-US"/>
              </w:rPr>
              <w:tab/>
            </w:r>
            <w:r w:rsidRPr="00015B91">
              <w:rPr>
                <w:rStyle w:val="Hipervnculo"/>
                <w:noProof/>
              </w:rPr>
              <w:t>Implementación del sistema</w:t>
            </w:r>
            <w:r>
              <w:rPr>
                <w:noProof/>
                <w:webHidden/>
              </w:rPr>
              <w:tab/>
            </w:r>
            <w:r>
              <w:rPr>
                <w:noProof/>
                <w:webHidden/>
              </w:rPr>
              <w:fldChar w:fldCharType="begin"/>
            </w:r>
            <w:r>
              <w:rPr>
                <w:noProof/>
                <w:webHidden/>
              </w:rPr>
              <w:instrText xml:space="preserve"> PAGEREF _Toc112630339 \h </w:instrText>
            </w:r>
            <w:r>
              <w:rPr>
                <w:noProof/>
                <w:webHidden/>
              </w:rPr>
            </w:r>
            <w:r>
              <w:rPr>
                <w:noProof/>
                <w:webHidden/>
              </w:rPr>
              <w:fldChar w:fldCharType="separate"/>
            </w:r>
            <w:r>
              <w:rPr>
                <w:noProof/>
                <w:webHidden/>
              </w:rPr>
              <w:t>18</w:t>
            </w:r>
            <w:r>
              <w:rPr>
                <w:noProof/>
                <w:webHidden/>
              </w:rPr>
              <w:fldChar w:fldCharType="end"/>
            </w:r>
          </w:hyperlink>
        </w:p>
        <w:p w14:paraId="0DA29AD0" w14:textId="5F5212E1" w:rsidR="00E91545" w:rsidRDefault="00E91545">
          <w:pPr>
            <w:pStyle w:val="TDC2"/>
            <w:tabs>
              <w:tab w:val="left" w:pos="880"/>
              <w:tab w:val="right" w:leader="dot" w:pos="9352"/>
            </w:tabs>
            <w:rPr>
              <w:rFonts w:asciiTheme="minorHAnsi" w:eastAsiaTheme="minorEastAsia" w:hAnsiTheme="minorHAnsi"/>
              <w:noProof/>
              <w:sz w:val="22"/>
              <w:lang w:val="en-US"/>
            </w:rPr>
          </w:pPr>
          <w:hyperlink w:anchor="_Toc112630340" w:history="1">
            <w:r w:rsidRPr="00015B91">
              <w:rPr>
                <w:rStyle w:val="Hipervnculo"/>
                <w:noProof/>
              </w:rPr>
              <w:t>6.1.</w:t>
            </w:r>
            <w:r>
              <w:rPr>
                <w:rFonts w:asciiTheme="minorHAnsi" w:eastAsiaTheme="minorEastAsia" w:hAnsiTheme="minorHAnsi"/>
                <w:noProof/>
                <w:sz w:val="22"/>
                <w:lang w:val="en-US"/>
              </w:rPr>
              <w:tab/>
            </w:r>
            <w:r w:rsidRPr="00015B91">
              <w:rPr>
                <w:rStyle w:val="Hipervnculo"/>
                <w:noProof/>
              </w:rPr>
              <w:t>Diagrama de conexiones</w:t>
            </w:r>
            <w:r>
              <w:rPr>
                <w:noProof/>
                <w:webHidden/>
              </w:rPr>
              <w:tab/>
            </w:r>
            <w:r>
              <w:rPr>
                <w:noProof/>
                <w:webHidden/>
              </w:rPr>
              <w:fldChar w:fldCharType="begin"/>
            </w:r>
            <w:r>
              <w:rPr>
                <w:noProof/>
                <w:webHidden/>
              </w:rPr>
              <w:instrText xml:space="preserve"> PAGEREF _Toc112630340 \h </w:instrText>
            </w:r>
            <w:r>
              <w:rPr>
                <w:noProof/>
                <w:webHidden/>
              </w:rPr>
            </w:r>
            <w:r>
              <w:rPr>
                <w:noProof/>
                <w:webHidden/>
              </w:rPr>
              <w:fldChar w:fldCharType="separate"/>
            </w:r>
            <w:r>
              <w:rPr>
                <w:noProof/>
                <w:webHidden/>
              </w:rPr>
              <w:t>18</w:t>
            </w:r>
            <w:r>
              <w:rPr>
                <w:noProof/>
                <w:webHidden/>
              </w:rPr>
              <w:fldChar w:fldCharType="end"/>
            </w:r>
          </w:hyperlink>
        </w:p>
        <w:p w14:paraId="3219C4AD" w14:textId="6225E8DE"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41" w:history="1">
            <w:r w:rsidRPr="00015B91">
              <w:rPr>
                <w:rStyle w:val="Hipervnculo"/>
                <w:noProof/>
              </w:rPr>
              <w:t>6.1.1.</w:t>
            </w:r>
            <w:r>
              <w:rPr>
                <w:rFonts w:asciiTheme="minorHAnsi" w:eastAsiaTheme="minorEastAsia" w:hAnsiTheme="minorHAnsi"/>
                <w:noProof/>
                <w:sz w:val="22"/>
                <w:lang w:val="en-US"/>
              </w:rPr>
              <w:tab/>
            </w:r>
            <w:r w:rsidRPr="00015B91">
              <w:rPr>
                <w:rStyle w:val="Hipervnculo"/>
                <w:noProof/>
              </w:rPr>
              <w:t>Sensor de DHT22</w:t>
            </w:r>
            <w:r>
              <w:rPr>
                <w:noProof/>
                <w:webHidden/>
              </w:rPr>
              <w:tab/>
            </w:r>
            <w:r>
              <w:rPr>
                <w:noProof/>
                <w:webHidden/>
              </w:rPr>
              <w:fldChar w:fldCharType="begin"/>
            </w:r>
            <w:r>
              <w:rPr>
                <w:noProof/>
                <w:webHidden/>
              </w:rPr>
              <w:instrText xml:space="preserve"> PAGEREF _Toc112630341 \h </w:instrText>
            </w:r>
            <w:r>
              <w:rPr>
                <w:noProof/>
                <w:webHidden/>
              </w:rPr>
            </w:r>
            <w:r>
              <w:rPr>
                <w:noProof/>
                <w:webHidden/>
              </w:rPr>
              <w:fldChar w:fldCharType="separate"/>
            </w:r>
            <w:r>
              <w:rPr>
                <w:noProof/>
                <w:webHidden/>
              </w:rPr>
              <w:t>18</w:t>
            </w:r>
            <w:r>
              <w:rPr>
                <w:noProof/>
                <w:webHidden/>
              </w:rPr>
              <w:fldChar w:fldCharType="end"/>
            </w:r>
          </w:hyperlink>
        </w:p>
        <w:p w14:paraId="219AF3A5" w14:textId="43C41628"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42" w:history="1">
            <w:r w:rsidRPr="00015B91">
              <w:rPr>
                <w:rStyle w:val="Hipervnculo"/>
                <w:noProof/>
                <w:lang w:val="es-419"/>
              </w:rPr>
              <w:t>6.1.2.</w:t>
            </w:r>
            <w:r>
              <w:rPr>
                <w:rFonts w:asciiTheme="minorHAnsi" w:eastAsiaTheme="minorEastAsia" w:hAnsiTheme="minorHAnsi"/>
                <w:noProof/>
                <w:sz w:val="22"/>
                <w:lang w:val="en-US"/>
              </w:rPr>
              <w:tab/>
            </w:r>
            <w:r w:rsidRPr="00015B91">
              <w:rPr>
                <w:rStyle w:val="Hipervnculo"/>
                <w:noProof/>
                <w:lang w:val="es-419"/>
              </w:rPr>
              <w:t>Sensor de humedad del suelo</w:t>
            </w:r>
            <w:r>
              <w:rPr>
                <w:noProof/>
                <w:webHidden/>
              </w:rPr>
              <w:tab/>
            </w:r>
            <w:r>
              <w:rPr>
                <w:noProof/>
                <w:webHidden/>
              </w:rPr>
              <w:fldChar w:fldCharType="begin"/>
            </w:r>
            <w:r>
              <w:rPr>
                <w:noProof/>
                <w:webHidden/>
              </w:rPr>
              <w:instrText xml:space="preserve"> PAGEREF _Toc112630342 \h </w:instrText>
            </w:r>
            <w:r>
              <w:rPr>
                <w:noProof/>
                <w:webHidden/>
              </w:rPr>
            </w:r>
            <w:r>
              <w:rPr>
                <w:noProof/>
                <w:webHidden/>
              </w:rPr>
              <w:fldChar w:fldCharType="separate"/>
            </w:r>
            <w:r>
              <w:rPr>
                <w:noProof/>
                <w:webHidden/>
              </w:rPr>
              <w:t>18</w:t>
            </w:r>
            <w:r>
              <w:rPr>
                <w:noProof/>
                <w:webHidden/>
              </w:rPr>
              <w:fldChar w:fldCharType="end"/>
            </w:r>
          </w:hyperlink>
        </w:p>
        <w:p w14:paraId="5081CFC4" w14:textId="1B24AFE7"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43" w:history="1">
            <w:r w:rsidRPr="00015B91">
              <w:rPr>
                <w:rStyle w:val="Hipervnculo"/>
                <w:noProof/>
                <w:lang w:val="es-419"/>
              </w:rPr>
              <w:t>6.1.3.</w:t>
            </w:r>
            <w:r>
              <w:rPr>
                <w:rFonts w:asciiTheme="minorHAnsi" w:eastAsiaTheme="minorEastAsia" w:hAnsiTheme="minorHAnsi"/>
                <w:noProof/>
                <w:sz w:val="22"/>
                <w:lang w:val="en-US"/>
              </w:rPr>
              <w:tab/>
            </w:r>
            <w:r w:rsidRPr="00015B91">
              <w:rPr>
                <w:rStyle w:val="Hipervnculo"/>
                <w:noProof/>
                <w:lang w:val="es-419"/>
              </w:rPr>
              <w:t>Sensor ultrasonido HC-SR04</w:t>
            </w:r>
            <w:r>
              <w:rPr>
                <w:noProof/>
                <w:webHidden/>
              </w:rPr>
              <w:tab/>
            </w:r>
            <w:r>
              <w:rPr>
                <w:noProof/>
                <w:webHidden/>
              </w:rPr>
              <w:fldChar w:fldCharType="begin"/>
            </w:r>
            <w:r>
              <w:rPr>
                <w:noProof/>
                <w:webHidden/>
              </w:rPr>
              <w:instrText xml:space="preserve"> PAGEREF _Toc112630343 \h </w:instrText>
            </w:r>
            <w:r>
              <w:rPr>
                <w:noProof/>
                <w:webHidden/>
              </w:rPr>
            </w:r>
            <w:r>
              <w:rPr>
                <w:noProof/>
                <w:webHidden/>
              </w:rPr>
              <w:fldChar w:fldCharType="separate"/>
            </w:r>
            <w:r>
              <w:rPr>
                <w:noProof/>
                <w:webHidden/>
              </w:rPr>
              <w:t>18</w:t>
            </w:r>
            <w:r>
              <w:rPr>
                <w:noProof/>
                <w:webHidden/>
              </w:rPr>
              <w:fldChar w:fldCharType="end"/>
            </w:r>
          </w:hyperlink>
        </w:p>
        <w:p w14:paraId="1F0C6F57" w14:textId="52E8895C"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44" w:history="1">
            <w:r w:rsidRPr="00015B91">
              <w:rPr>
                <w:rStyle w:val="Hipervnculo"/>
                <w:noProof/>
                <w:lang w:val="es-419"/>
              </w:rPr>
              <w:t>6.1.4.</w:t>
            </w:r>
            <w:r>
              <w:rPr>
                <w:rFonts w:asciiTheme="minorHAnsi" w:eastAsiaTheme="minorEastAsia" w:hAnsiTheme="minorHAnsi"/>
                <w:noProof/>
                <w:sz w:val="22"/>
                <w:lang w:val="en-US"/>
              </w:rPr>
              <w:tab/>
            </w:r>
            <w:r w:rsidRPr="00015B91">
              <w:rPr>
                <w:rStyle w:val="Hipervnculo"/>
                <w:noProof/>
                <w:lang w:val="es-419"/>
              </w:rPr>
              <w:t>Leds</w:t>
            </w:r>
            <w:r>
              <w:rPr>
                <w:noProof/>
                <w:webHidden/>
              </w:rPr>
              <w:tab/>
            </w:r>
            <w:r>
              <w:rPr>
                <w:noProof/>
                <w:webHidden/>
              </w:rPr>
              <w:fldChar w:fldCharType="begin"/>
            </w:r>
            <w:r>
              <w:rPr>
                <w:noProof/>
                <w:webHidden/>
              </w:rPr>
              <w:instrText xml:space="preserve"> PAGEREF _Toc112630344 \h </w:instrText>
            </w:r>
            <w:r>
              <w:rPr>
                <w:noProof/>
                <w:webHidden/>
              </w:rPr>
            </w:r>
            <w:r>
              <w:rPr>
                <w:noProof/>
                <w:webHidden/>
              </w:rPr>
              <w:fldChar w:fldCharType="separate"/>
            </w:r>
            <w:r>
              <w:rPr>
                <w:noProof/>
                <w:webHidden/>
              </w:rPr>
              <w:t>18</w:t>
            </w:r>
            <w:r>
              <w:rPr>
                <w:noProof/>
                <w:webHidden/>
              </w:rPr>
              <w:fldChar w:fldCharType="end"/>
            </w:r>
          </w:hyperlink>
        </w:p>
        <w:p w14:paraId="3B182DFA" w14:textId="4D15572B"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45" w:history="1">
            <w:r w:rsidRPr="00015B91">
              <w:rPr>
                <w:rStyle w:val="Hipervnculo"/>
                <w:noProof/>
                <w:lang w:val="es-419"/>
              </w:rPr>
              <w:t>6.1.5.</w:t>
            </w:r>
            <w:r>
              <w:rPr>
                <w:rFonts w:asciiTheme="minorHAnsi" w:eastAsiaTheme="minorEastAsia" w:hAnsiTheme="minorHAnsi"/>
                <w:noProof/>
                <w:sz w:val="22"/>
                <w:lang w:val="en-US"/>
              </w:rPr>
              <w:tab/>
            </w:r>
            <w:r w:rsidRPr="00015B91">
              <w:rPr>
                <w:rStyle w:val="Hipervnculo"/>
                <w:noProof/>
                <w:lang w:val="es-419"/>
              </w:rPr>
              <w:t>Caja Portapilas de 6V</w:t>
            </w:r>
            <w:r>
              <w:rPr>
                <w:noProof/>
                <w:webHidden/>
              </w:rPr>
              <w:tab/>
            </w:r>
            <w:r>
              <w:rPr>
                <w:noProof/>
                <w:webHidden/>
              </w:rPr>
              <w:fldChar w:fldCharType="begin"/>
            </w:r>
            <w:r>
              <w:rPr>
                <w:noProof/>
                <w:webHidden/>
              </w:rPr>
              <w:instrText xml:space="preserve"> PAGEREF _Toc112630345 \h </w:instrText>
            </w:r>
            <w:r>
              <w:rPr>
                <w:noProof/>
                <w:webHidden/>
              </w:rPr>
            </w:r>
            <w:r>
              <w:rPr>
                <w:noProof/>
                <w:webHidden/>
              </w:rPr>
              <w:fldChar w:fldCharType="separate"/>
            </w:r>
            <w:r>
              <w:rPr>
                <w:noProof/>
                <w:webHidden/>
              </w:rPr>
              <w:t>19</w:t>
            </w:r>
            <w:r>
              <w:rPr>
                <w:noProof/>
                <w:webHidden/>
              </w:rPr>
              <w:fldChar w:fldCharType="end"/>
            </w:r>
          </w:hyperlink>
        </w:p>
        <w:p w14:paraId="29A8B3B4" w14:textId="2B736537"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46" w:history="1">
            <w:r w:rsidRPr="00015B91">
              <w:rPr>
                <w:rStyle w:val="Hipervnculo"/>
                <w:noProof/>
                <w:lang w:val="es-419"/>
              </w:rPr>
              <w:t>6.1.6.</w:t>
            </w:r>
            <w:r>
              <w:rPr>
                <w:rFonts w:asciiTheme="minorHAnsi" w:eastAsiaTheme="minorEastAsia" w:hAnsiTheme="minorHAnsi"/>
                <w:noProof/>
                <w:sz w:val="22"/>
                <w:lang w:val="en-US"/>
              </w:rPr>
              <w:tab/>
            </w:r>
            <w:r w:rsidRPr="00015B91">
              <w:rPr>
                <w:rStyle w:val="Hipervnculo"/>
                <w:noProof/>
                <w:lang w:val="es-419"/>
              </w:rPr>
              <w:t>Electrobomba de 5V</w:t>
            </w:r>
            <w:r>
              <w:rPr>
                <w:noProof/>
                <w:webHidden/>
              </w:rPr>
              <w:tab/>
            </w:r>
            <w:r>
              <w:rPr>
                <w:noProof/>
                <w:webHidden/>
              </w:rPr>
              <w:fldChar w:fldCharType="begin"/>
            </w:r>
            <w:r>
              <w:rPr>
                <w:noProof/>
                <w:webHidden/>
              </w:rPr>
              <w:instrText xml:space="preserve"> PAGEREF _Toc112630346 \h </w:instrText>
            </w:r>
            <w:r>
              <w:rPr>
                <w:noProof/>
                <w:webHidden/>
              </w:rPr>
            </w:r>
            <w:r>
              <w:rPr>
                <w:noProof/>
                <w:webHidden/>
              </w:rPr>
              <w:fldChar w:fldCharType="separate"/>
            </w:r>
            <w:r>
              <w:rPr>
                <w:noProof/>
                <w:webHidden/>
              </w:rPr>
              <w:t>19</w:t>
            </w:r>
            <w:r>
              <w:rPr>
                <w:noProof/>
                <w:webHidden/>
              </w:rPr>
              <w:fldChar w:fldCharType="end"/>
            </w:r>
          </w:hyperlink>
        </w:p>
        <w:p w14:paraId="4802B8BD" w14:textId="2575920B"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47" w:history="1">
            <w:r w:rsidRPr="00015B91">
              <w:rPr>
                <w:rStyle w:val="Hipervnculo"/>
                <w:noProof/>
                <w:lang w:val="es-419"/>
              </w:rPr>
              <w:t>6.1.7.</w:t>
            </w:r>
            <w:r>
              <w:rPr>
                <w:rFonts w:asciiTheme="minorHAnsi" w:eastAsiaTheme="minorEastAsia" w:hAnsiTheme="minorHAnsi"/>
                <w:noProof/>
                <w:sz w:val="22"/>
                <w:lang w:val="en-US"/>
              </w:rPr>
              <w:tab/>
            </w:r>
            <w:r w:rsidRPr="00015B91">
              <w:rPr>
                <w:rStyle w:val="Hipervnculo"/>
                <w:noProof/>
                <w:lang w:val="es-419"/>
              </w:rPr>
              <w:t>Módulo relé</w:t>
            </w:r>
            <w:r>
              <w:rPr>
                <w:noProof/>
                <w:webHidden/>
              </w:rPr>
              <w:tab/>
            </w:r>
            <w:r>
              <w:rPr>
                <w:noProof/>
                <w:webHidden/>
              </w:rPr>
              <w:fldChar w:fldCharType="begin"/>
            </w:r>
            <w:r>
              <w:rPr>
                <w:noProof/>
                <w:webHidden/>
              </w:rPr>
              <w:instrText xml:space="preserve"> PAGEREF _Toc112630347 \h </w:instrText>
            </w:r>
            <w:r>
              <w:rPr>
                <w:noProof/>
                <w:webHidden/>
              </w:rPr>
            </w:r>
            <w:r>
              <w:rPr>
                <w:noProof/>
                <w:webHidden/>
              </w:rPr>
              <w:fldChar w:fldCharType="separate"/>
            </w:r>
            <w:r>
              <w:rPr>
                <w:noProof/>
                <w:webHidden/>
              </w:rPr>
              <w:t>19</w:t>
            </w:r>
            <w:r>
              <w:rPr>
                <w:noProof/>
                <w:webHidden/>
              </w:rPr>
              <w:fldChar w:fldCharType="end"/>
            </w:r>
          </w:hyperlink>
        </w:p>
        <w:p w14:paraId="2B75F4EA" w14:textId="40E92118" w:rsidR="00E91545" w:rsidRDefault="00E91545">
          <w:pPr>
            <w:pStyle w:val="TDC2"/>
            <w:tabs>
              <w:tab w:val="left" w:pos="880"/>
              <w:tab w:val="right" w:leader="dot" w:pos="9352"/>
            </w:tabs>
            <w:rPr>
              <w:rFonts w:asciiTheme="minorHAnsi" w:eastAsiaTheme="minorEastAsia" w:hAnsiTheme="minorHAnsi"/>
              <w:noProof/>
              <w:sz w:val="22"/>
              <w:lang w:val="en-US"/>
            </w:rPr>
          </w:pPr>
          <w:hyperlink w:anchor="_Toc112630348" w:history="1">
            <w:r w:rsidRPr="00015B91">
              <w:rPr>
                <w:rStyle w:val="Hipervnculo"/>
                <w:noProof/>
                <w:lang w:val="es-419"/>
              </w:rPr>
              <w:t>6.2.</w:t>
            </w:r>
            <w:r>
              <w:rPr>
                <w:rFonts w:asciiTheme="minorHAnsi" w:eastAsiaTheme="minorEastAsia" w:hAnsiTheme="minorHAnsi"/>
                <w:noProof/>
                <w:sz w:val="22"/>
                <w:lang w:val="en-US"/>
              </w:rPr>
              <w:tab/>
            </w:r>
            <w:r w:rsidRPr="00015B91">
              <w:rPr>
                <w:rStyle w:val="Hipervnculo"/>
                <w:noProof/>
                <w:lang w:val="es-419"/>
              </w:rPr>
              <w:t>Arduino IDE</w:t>
            </w:r>
            <w:r>
              <w:rPr>
                <w:noProof/>
                <w:webHidden/>
              </w:rPr>
              <w:tab/>
            </w:r>
            <w:r>
              <w:rPr>
                <w:noProof/>
                <w:webHidden/>
              </w:rPr>
              <w:fldChar w:fldCharType="begin"/>
            </w:r>
            <w:r>
              <w:rPr>
                <w:noProof/>
                <w:webHidden/>
              </w:rPr>
              <w:instrText xml:space="preserve"> PAGEREF _Toc112630348 \h </w:instrText>
            </w:r>
            <w:r>
              <w:rPr>
                <w:noProof/>
                <w:webHidden/>
              </w:rPr>
            </w:r>
            <w:r>
              <w:rPr>
                <w:noProof/>
                <w:webHidden/>
              </w:rPr>
              <w:fldChar w:fldCharType="separate"/>
            </w:r>
            <w:r>
              <w:rPr>
                <w:noProof/>
                <w:webHidden/>
              </w:rPr>
              <w:t>20</w:t>
            </w:r>
            <w:r>
              <w:rPr>
                <w:noProof/>
                <w:webHidden/>
              </w:rPr>
              <w:fldChar w:fldCharType="end"/>
            </w:r>
          </w:hyperlink>
        </w:p>
        <w:p w14:paraId="67418F12" w14:textId="7D84CE88" w:rsidR="00E91545" w:rsidRDefault="00E91545">
          <w:pPr>
            <w:pStyle w:val="TDC2"/>
            <w:tabs>
              <w:tab w:val="left" w:pos="880"/>
              <w:tab w:val="right" w:leader="dot" w:pos="9352"/>
            </w:tabs>
            <w:rPr>
              <w:rFonts w:asciiTheme="minorHAnsi" w:eastAsiaTheme="minorEastAsia" w:hAnsiTheme="minorHAnsi"/>
              <w:noProof/>
              <w:sz w:val="22"/>
              <w:lang w:val="en-US"/>
            </w:rPr>
          </w:pPr>
          <w:hyperlink w:anchor="_Toc112630349" w:history="1">
            <w:r w:rsidRPr="00015B91">
              <w:rPr>
                <w:rStyle w:val="Hipervnculo"/>
                <w:noProof/>
                <w:lang w:val="es-419"/>
              </w:rPr>
              <w:t>6.3.</w:t>
            </w:r>
            <w:r>
              <w:rPr>
                <w:rFonts w:asciiTheme="minorHAnsi" w:eastAsiaTheme="minorEastAsia" w:hAnsiTheme="minorHAnsi"/>
                <w:noProof/>
                <w:sz w:val="22"/>
                <w:lang w:val="en-US"/>
              </w:rPr>
              <w:tab/>
            </w:r>
            <w:r w:rsidRPr="00015B91">
              <w:rPr>
                <w:rStyle w:val="Hipervnculo"/>
                <w:noProof/>
                <w:lang w:val="es-419"/>
              </w:rPr>
              <w:t>Node-RED</w:t>
            </w:r>
            <w:r>
              <w:rPr>
                <w:noProof/>
                <w:webHidden/>
              </w:rPr>
              <w:tab/>
            </w:r>
            <w:r>
              <w:rPr>
                <w:noProof/>
                <w:webHidden/>
              </w:rPr>
              <w:fldChar w:fldCharType="begin"/>
            </w:r>
            <w:r>
              <w:rPr>
                <w:noProof/>
                <w:webHidden/>
              </w:rPr>
              <w:instrText xml:space="preserve"> PAGEREF _Toc112630349 \h </w:instrText>
            </w:r>
            <w:r>
              <w:rPr>
                <w:noProof/>
                <w:webHidden/>
              </w:rPr>
            </w:r>
            <w:r>
              <w:rPr>
                <w:noProof/>
                <w:webHidden/>
              </w:rPr>
              <w:fldChar w:fldCharType="separate"/>
            </w:r>
            <w:r>
              <w:rPr>
                <w:noProof/>
                <w:webHidden/>
              </w:rPr>
              <w:t>30</w:t>
            </w:r>
            <w:r>
              <w:rPr>
                <w:noProof/>
                <w:webHidden/>
              </w:rPr>
              <w:fldChar w:fldCharType="end"/>
            </w:r>
          </w:hyperlink>
        </w:p>
        <w:p w14:paraId="591A8C1D" w14:textId="1FE8632C"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50" w:history="1">
            <w:r w:rsidRPr="00015B91">
              <w:rPr>
                <w:rStyle w:val="Hipervnculo"/>
                <w:noProof/>
                <w:lang w:val="es-419"/>
              </w:rPr>
              <w:t>6.3.1.</w:t>
            </w:r>
            <w:r>
              <w:rPr>
                <w:rFonts w:asciiTheme="minorHAnsi" w:eastAsiaTheme="minorEastAsia" w:hAnsiTheme="minorHAnsi"/>
                <w:noProof/>
                <w:sz w:val="22"/>
                <w:lang w:val="en-US"/>
              </w:rPr>
              <w:tab/>
            </w:r>
            <w:r w:rsidRPr="00015B91">
              <w:rPr>
                <w:rStyle w:val="Hipervnculo"/>
                <w:noProof/>
                <w:lang w:val="es-419"/>
              </w:rPr>
              <w:t>Dashboard</w:t>
            </w:r>
            <w:r>
              <w:rPr>
                <w:noProof/>
                <w:webHidden/>
              </w:rPr>
              <w:tab/>
            </w:r>
            <w:r>
              <w:rPr>
                <w:noProof/>
                <w:webHidden/>
              </w:rPr>
              <w:fldChar w:fldCharType="begin"/>
            </w:r>
            <w:r>
              <w:rPr>
                <w:noProof/>
                <w:webHidden/>
              </w:rPr>
              <w:instrText xml:space="preserve"> PAGEREF _Toc112630350 \h </w:instrText>
            </w:r>
            <w:r>
              <w:rPr>
                <w:noProof/>
                <w:webHidden/>
              </w:rPr>
            </w:r>
            <w:r>
              <w:rPr>
                <w:noProof/>
                <w:webHidden/>
              </w:rPr>
              <w:fldChar w:fldCharType="separate"/>
            </w:r>
            <w:r>
              <w:rPr>
                <w:noProof/>
                <w:webHidden/>
              </w:rPr>
              <w:t>31</w:t>
            </w:r>
            <w:r>
              <w:rPr>
                <w:noProof/>
                <w:webHidden/>
              </w:rPr>
              <w:fldChar w:fldCharType="end"/>
            </w:r>
          </w:hyperlink>
        </w:p>
        <w:p w14:paraId="6A7E27EC" w14:textId="418D17FD"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51" w:history="1">
            <w:r w:rsidRPr="00015B91">
              <w:rPr>
                <w:rStyle w:val="Hipervnculo"/>
                <w:noProof/>
                <w:lang w:val="es-419"/>
              </w:rPr>
              <w:t>6.3.2.</w:t>
            </w:r>
            <w:r>
              <w:rPr>
                <w:rFonts w:asciiTheme="minorHAnsi" w:eastAsiaTheme="minorEastAsia" w:hAnsiTheme="minorHAnsi"/>
                <w:noProof/>
                <w:sz w:val="22"/>
                <w:lang w:val="en-US"/>
              </w:rPr>
              <w:tab/>
            </w:r>
            <w:r w:rsidRPr="00015B91">
              <w:rPr>
                <w:rStyle w:val="Hipervnculo"/>
                <w:noProof/>
                <w:lang w:val="es-419"/>
              </w:rPr>
              <w:t>Configuración del servidor MQTT</w:t>
            </w:r>
            <w:r>
              <w:rPr>
                <w:noProof/>
                <w:webHidden/>
              </w:rPr>
              <w:tab/>
            </w:r>
            <w:r>
              <w:rPr>
                <w:noProof/>
                <w:webHidden/>
              </w:rPr>
              <w:fldChar w:fldCharType="begin"/>
            </w:r>
            <w:r>
              <w:rPr>
                <w:noProof/>
                <w:webHidden/>
              </w:rPr>
              <w:instrText xml:space="preserve"> PAGEREF _Toc112630351 \h </w:instrText>
            </w:r>
            <w:r>
              <w:rPr>
                <w:noProof/>
                <w:webHidden/>
              </w:rPr>
            </w:r>
            <w:r>
              <w:rPr>
                <w:noProof/>
                <w:webHidden/>
              </w:rPr>
              <w:fldChar w:fldCharType="separate"/>
            </w:r>
            <w:r>
              <w:rPr>
                <w:noProof/>
                <w:webHidden/>
              </w:rPr>
              <w:t>31</w:t>
            </w:r>
            <w:r>
              <w:rPr>
                <w:noProof/>
                <w:webHidden/>
              </w:rPr>
              <w:fldChar w:fldCharType="end"/>
            </w:r>
          </w:hyperlink>
        </w:p>
        <w:p w14:paraId="04CE7E73" w14:textId="3CA09900"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52" w:history="1">
            <w:r w:rsidRPr="00015B91">
              <w:rPr>
                <w:rStyle w:val="Hipervnculo"/>
                <w:noProof/>
                <w:lang w:val="es-419"/>
              </w:rPr>
              <w:t>6.3.3.</w:t>
            </w:r>
            <w:r>
              <w:rPr>
                <w:rFonts w:asciiTheme="minorHAnsi" w:eastAsiaTheme="minorEastAsia" w:hAnsiTheme="minorHAnsi"/>
                <w:noProof/>
                <w:sz w:val="22"/>
                <w:lang w:val="en-US"/>
              </w:rPr>
              <w:tab/>
            </w:r>
            <w:r w:rsidRPr="00015B91">
              <w:rPr>
                <w:rStyle w:val="Hipervnculo"/>
                <w:noProof/>
                <w:lang w:val="es-419"/>
              </w:rPr>
              <w:t>Conexión de los nodos</w:t>
            </w:r>
            <w:r>
              <w:rPr>
                <w:noProof/>
                <w:webHidden/>
              </w:rPr>
              <w:tab/>
            </w:r>
            <w:r>
              <w:rPr>
                <w:noProof/>
                <w:webHidden/>
              </w:rPr>
              <w:fldChar w:fldCharType="begin"/>
            </w:r>
            <w:r>
              <w:rPr>
                <w:noProof/>
                <w:webHidden/>
              </w:rPr>
              <w:instrText xml:space="preserve"> PAGEREF _Toc112630352 \h </w:instrText>
            </w:r>
            <w:r>
              <w:rPr>
                <w:noProof/>
                <w:webHidden/>
              </w:rPr>
            </w:r>
            <w:r>
              <w:rPr>
                <w:noProof/>
                <w:webHidden/>
              </w:rPr>
              <w:fldChar w:fldCharType="separate"/>
            </w:r>
            <w:r>
              <w:rPr>
                <w:noProof/>
                <w:webHidden/>
              </w:rPr>
              <w:t>33</w:t>
            </w:r>
            <w:r>
              <w:rPr>
                <w:noProof/>
                <w:webHidden/>
              </w:rPr>
              <w:fldChar w:fldCharType="end"/>
            </w:r>
          </w:hyperlink>
        </w:p>
        <w:p w14:paraId="00D5C2F8" w14:textId="786DD2B1" w:rsidR="00E91545" w:rsidRDefault="00E91545">
          <w:pPr>
            <w:pStyle w:val="TDC3"/>
            <w:tabs>
              <w:tab w:val="left" w:pos="1320"/>
              <w:tab w:val="right" w:leader="dot" w:pos="9352"/>
            </w:tabs>
            <w:rPr>
              <w:rFonts w:asciiTheme="minorHAnsi" w:eastAsiaTheme="minorEastAsia" w:hAnsiTheme="minorHAnsi"/>
              <w:noProof/>
              <w:sz w:val="22"/>
              <w:lang w:val="en-US"/>
            </w:rPr>
          </w:pPr>
          <w:hyperlink w:anchor="_Toc112630353" w:history="1">
            <w:r w:rsidRPr="00015B91">
              <w:rPr>
                <w:rStyle w:val="Hipervnculo"/>
                <w:noProof/>
                <w:lang w:val="es-419"/>
              </w:rPr>
              <w:t>6.3.4.</w:t>
            </w:r>
            <w:r>
              <w:rPr>
                <w:rFonts w:asciiTheme="minorHAnsi" w:eastAsiaTheme="minorEastAsia" w:hAnsiTheme="minorHAnsi"/>
                <w:noProof/>
                <w:sz w:val="22"/>
                <w:lang w:val="en-US"/>
              </w:rPr>
              <w:tab/>
            </w:r>
            <w:r w:rsidRPr="00015B91">
              <w:rPr>
                <w:rStyle w:val="Hipervnculo"/>
                <w:noProof/>
                <w:lang w:val="es-419"/>
              </w:rPr>
              <w:t>Leds como avisos</w:t>
            </w:r>
            <w:r>
              <w:rPr>
                <w:noProof/>
                <w:webHidden/>
              </w:rPr>
              <w:tab/>
            </w:r>
            <w:r>
              <w:rPr>
                <w:noProof/>
                <w:webHidden/>
              </w:rPr>
              <w:fldChar w:fldCharType="begin"/>
            </w:r>
            <w:r>
              <w:rPr>
                <w:noProof/>
                <w:webHidden/>
              </w:rPr>
              <w:instrText xml:space="preserve"> PAGEREF _Toc112630353 \h </w:instrText>
            </w:r>
            <w:r>
              <w:rPr>
                <w:noProof/>
                <w:webHidden/>
              </w:rPr>
            </w:r>
            <w:r>
              <w:rPr>
                <w:noProof/>
                <w:webHidden/>
              </w:rPr>
              <w:fldChar w:fldCharType="separate"/>
            </w:r>
            <w:r>
              <w:rPr>
                <w:noProof/>
                <w:webHidden/>
              </w:rPr>
              <w:t>35</w:t>
            </w:r>
            <w:r>
              <w:rPr>
                <w:noProof/>
                <w:webHidden/>
              </w:rPr>
              <w:fldChar w:fldCharType="end"/>
            </w:r>
          </w:hyperlink>
        </w:p>
        <w:p w14:paraId="23A5589F" w14:textId="66BC96D5" w:rsidR="00E91545" w:rsidRDefault="00E91545">
          <w:pPr>
            <w:pStyle w:val="TDC2"/>
            <w:tabs>
              <w:tab w:val="left" w:pos="880"/>
              <w:tab w:val="right" w:leader="dot" w:pos="9352"/>
            </w:tabs>
            <w:rPr>
              <w:rFonts w:asciiTheme="minorHAnsi" w:eastAsiaTheme="minorEastAsia" w:hAnsiTheme="minorHAnsi"/>
              <w:noProof/>
              <w:sz w:val="22"/>
              <w:lang w:val="en-US"/>
            </w:rPr>
          </w:pPr>
          <w:hyperlink w:anchor="_Toc112630354" w:history="1">
            <w:r w:rsidRPr="00015B91">
              <w:rPr>
                <w:rStyle w:val="Hipervnculo"/>
                <w:noProof/>
              </w:rPr>
              <w:t>6.4.</w:t>
            </w:r>
            <w:r>
              <w:rPr>
                <w:rFonts w:asciiTheme="minorHAnsi" w:eastAsiaTheme="minorEastAsia" w:hAnsiTheme="minorHAnsi"/>
                <w:noProof/>
                <w:sz w:val="22"/>
                <w:lang w:val="en-US"/>
              </w:rPr>
              <w:tab/>
            </w:r>
            <w:r w:rsidRPr="00015B91">
              <w:rPr>
                <w:rStyle w:val="Hipervnculo"/>
                <w:noProof/>
              </w:rPr>
              <w:t>Base de datos</w:t>
            </w:r>
            <w:r>
              <w:rPr>
                <w:noProof/>
                <w:webHidden/>
              </w:rPr>
              <w:tab/>
            </w:r>
            <w:r>
              <w:rPr>
                <w:noProof/>
                <w:webHidden/>
              </w:rPr>
              <w:fldChar w:fldCharType="begin"/>
            </w:r>
            <w:r>
              <w:rPr>
                <w:noProof/>
                <w:webHidden/>
              </w:rPr>
              <w:instrText xml:space="preserve"> PAGEREF _Toc112630354 \h </w:instrText>
            </w:r>
            <w:r>
              <w:rPr>
                <w:noProof/>
                <w:webHidden/>
              </w:rPr>
            </w:r>
            <w:r>
              <w:rPr>
                <w:noProof/>
                <w:webHidden/>
              </w:rPr>
              <w:fldChar w:fldCharType="separate"/>
            </w:r>
            <w:r>
              <w:rPr>
                <w:noProof/>
                <w:webHidden/>
              </w:rPr>
              <w:t>37</w:t>
            </w:r>
            <w:r>
              <w:rPr>
                <w:noProof/>
                <w:webHidden/>
              </w:rPr>
              <w:fldChar w:fldCharType="end"/>
            </w:r>
          </w:hyperlink>
        </w:p>
        <w:p w14:paraId="19458BE7" w14:textId="0D6F4FEF" w:rsidR="00E91545" w:rsidRDefault="00E91545">
          <w:pPr>
            <w:pStyle w:val="TDC1"/>
            <w:tabs>
              <w:tab w:val="left" w:pos="480"/>
              <w:tab w:val="right" w:leader="dot" w:pos="9352"/>
            </w:tabs>
            <w:rPr>
              <w:rFonts w:asciiTheme="minorHAnsi" w:eastAsiaTheme="minorEastAsia" w:hAnsiTheme="minorHAnsi"/>
              <w:noProof/>
              <w:sz w:val="22"/>
              <w:lang w:val="en-US"/>
            </w:rPr>
          </w:pPr>
          <w:hyperlink w:anchor="_Toc112630355" w:history="1">
            <w:r w:rsidRPr="00015B91">
              <w:rPr>
                <w:rStyle w:val="Hipervnculo"/>
                <w:noProof/>
              </w:rPr>
              <w:t>7.</w:t>
            </w:r>
            <w:r>
              <w:rPr>
                <w:rFonts w:asciiTheme="minorHAnsi" w:eastAsiaTheme="minorEastAsia" w:hAnsiTheme="minorHAnsi"/>
                <w:noProof/>
                <w:sz w:val="22"/>
                <w:lang w:val="en-US"/>
              </w:rPr>
              <w:tab/>
            </w:r>
            <w:r w:rsidRPr="00015B91">
              <w:rPr>
                <w:rStyle w:val="Hipervnculo"/>
                <w:noProof/>
              </w:rPr>
              <w:t>Resultados</w:t>
            </w:r>
            <w:r>
              <w:rPr>
                <w:noProof/>
                <w:webHidden/>
              </w:rPr>
              <w:tab/>
            </w:r>
            <w:r>
              <w:rPr>
                <w:noProof/>
                <w:webHidden/>
              </w:rPr>
              <w:fldChar w:fldCharType="begin"/>
            </w:r>
            <w:r>
              <w:rPr>
                <w:noProof/>
                <w:webHidden/>
              </w:rPr>
              <w:instrText xml:space="preserve"> PAGEREF _Toc112630355 \h </w:instrText>
            </w:r>
            <w:r>
              <w:rPr>
                <w:noProof/>
                <w:webHidden/>
              </w:rPr>
            </w:r>
            <w:r>
              <w:rPr>
                <w:noProof/>
                <w:webHidden/>
              </w:rPr>
              <w:fldChar w:fldCharType="separate"/>
            </w:r>
            <w:r>
              <w:rPr>
                <w:noProof/>
                <w:webHidden/>
              </w:rPr>
              <w:t>40</w:t>
            </w:r>
            <w:r>
              <w:rPr>
                <w:noProof/>
                <w:webHidden/>
              </w:rPr>
              <w:fldChar w:fldCharType="end"/>
            </w:r>
          </w:hyperlink>
        </w:p>
        <w:p w14:paraId="1C14EE7B" w14:textId="36F2CC42" w:rsidR="00E91545" w:rsidRDefault="00E91545">
          <w:pPr>
            <w:pStyle w:val="TDC2"/>
            <w:tabs>
              <w:tab w:val="left" w:pos="880"/>
              <w:tab w:val="right" w:leader="dot" w:pos="9352"/>
            </w:tabs>
            <w:rPr>
              <w:rFonts w:asciiTheme="minorHAnsi" w:eastAsiaTheme="minorEastAsia" w:hAnsiTheme="minorHAnsi"/>
              <w:noProof/>
              <w:sz w:val="22"/>
              <w:lang w:val="en-US"/>
            </w:rPr>
          </w:pPr>
          <w:hyperlink w:anchor="_Toc112630356" w:history="1">
            <w:r w:rsidRPr="00015B91">
              <w:rPr>
                <w:rStyle w:val="Hipervnculo"/>
                <w:noProof/>
              </w:rPr>
              <w:t>7.1.</w:t>
            </w:r>
            <w:r>
              <w:rPr>
                <w:rFonts w:asciiTheme="minorHAnsi" w:eastAsiaTheme="minorEastAsia" w:hAnsiTheme="minorHAnsi"/>
                <w:noProof/>
                <w:sz w:val="22"/>
                <w:lang w:val="en-US"/>
              </w:rPr>
              <w:tab/>
            </w:r>
            <w:r w:rsidRPr="00015B91">
              <w:rPr>
                <w:rStyle w:val="Hipervnculo"/>
                <w:noProof/>
              </w:rPr>
              <w:t>Grupo DHT22</w:t>
            </w:r>
            <w:r>
              <w:rPr>
                <w:noProof/>
                <w:webHidden/>
              </w:rPr>
              <w:tab/>
            </w:r>
            <w:r>
              <w:rPr>
                <w:noProof/>
                <w:webHidden/>
              </w:rPr>
              <w:fldChar w:fldCharType="begin"/>
            </w:r>
            <w:r>
              <w:rPr>
                <w:noProof/>
                <w:webHidden/>
              </w:rPr>
              <w:instrText xml:space="preserve"> PAGEREF _Toc112630356 \h </w:instrText>
            </w:r>
            <w:r>
              <w:rPr>
                <w:noProof/>
                <w:webHidden/>
              </w:rPr>
            </w:r>
            <w:r>
              <w:rPr>
                <w:noProof/>
                <w:webHidden/>
              </w:rPr>
              <w:fldChar w:fldCharType="separate"/>
            </w:r>
            <w:r>
              <w:rPr>
                <w:noProof/>
                <w:webHidden/>
              </w:rPr>
              <w:t>40</w:t>
            </w:r>
            <w:r>
              <w:rPr>
                <w:noProof/>
                <w:webHidden/>
              </w:rPr>
              <w:fldChar w:fldCharType="end"/>
            </w:r>
          </w:hyperlink>
        </w:p>
        <w:p w14:paraId="6A0DA070" w14:textId="3AA14CC8" w:rsidR="00E91545" w:rsidRDefault="00E91545">
          <w:pPr>
            <w:pStyle w:val="TDC2"/>
            <w:tabs>
              <w:tab w:val="left" w:pos="880"/>
              <w:tab w:val="right" w:leader="dot" w:pos="9352"/>
            </w:tabs>
            <w:rPr>
              <w:rFonts w:asciiTheme="minorHAnsi" w:eastAsiaTheme="minorEastAsia" w:hAnsiTheme="minorHAnsi"/>
              <w:noProof/>
              <w:sz w:val="22"/>
              <w:lang w:val="en-US"/>
            </w:rPr>
          </w:pPr>
          <w:hyperlink w:anchor="_Toc112630357" w:history="1">
            <w:r w:rsidRPr="00015B91">
              <w:rPr>
                <w:rStyle w:val="Hipervnculo"/>
                <w:noProof/>
              </w:rPr>
              <w:t>7.2.</w:t>
            </w:r>
            <w:r>
              <w:rPr>
                <w:rFonts w:asciiTheme="minorHAnsi" w:eastAsiaTheme="minorEastAsia" w:hAnsiTheme="minorHAnsi"/>
                <w:noProof/>
                <w:sz w:val="22"/>
                <w:lang w:val="en-US"/>
              </w:rPr>
              <w:tab/>
            </w:r>
            <w:r w:rsidRPr="00015B91">
              <w:rPr>
                <w:rStyle w:val="Hipervnculo"/>
                <w:noProof/>
              </w:rPr>
              <w:t>Grupo Sensor de humedad del suelo</w:t>
            </w:r>
            <w:r>
              <w:rPr>
                <w:noProof/>
                <w:webHidden/>
              </w:rPr>
              <w:tab/>
            </w:r>
            <w:r>
              <w:rPr>
                <w:noProof/>
                <w:webHidden/>
              </w:rPr>
              <w:fldChar w:fldCharType="begin"/>
            </w:r>
            <w:r>
              <w:rPr>
                <w:noProof/>
                <w:webHidden/>
              </w:rPr>
              <w:instrText xml:space="preserve"> PAGEREF _Toc112630357 \h </w:instrText>
            </w:r>
            <w:r>
              <w:rPr>
                <w:noProof/>
                <w:webHidden/>
              </w:rPr>
            </w:r>
            <w:r>
              <w:rPr>
                <w:noProof/>
                <w:webHidden/>
              </w:rPr>
              <w:fldChar w:fldCharType="separate"/>
            </w:r>
            <w:r>
              <w:rPr>
                <w:noProof/>
                <w:webHidden/>
              </w:rPr>
              <w:t>41</w:t>
            </w:r>
            <w:r>
              <w:rPr>
                <w:noProof/>
                <w:webHidden/>
              </w:rPr>
              <w:fldChar w:fldCharType="end"/>
            </w:r>
          </w:hyperlink>
        </w:p>
        <w:p w14:paraId="27D0D047" w14:textId="232242AA" w:rsidR="00E91545" w:rsidRDefault="00E91545">
          <w:pPr>
            <w:pStyle w:val="TDC2"/>
            <w:tabs>
              <w:tab w:val="left" w:pos="880"/>
              <w:tab w:val="right" w:leader="dot" w:pos="9352"/>
            </w:tabs>
            <w:rPr>
              <w:rFonts w:asciiTheme="minorHAnsi" w:eastAsiaTheme="minorEastAsia" w:hAnsiTheme="minorHAnsi"/>
              <w:noProof/>
              <w:sz w:val="22"/>
              <w:lang w:val="en-US"/>
            </w:rPr>
          </w:pPr>
          <w:hyperlink w:anchor="_Toc112630358" w:history="1">
            <w:r w:rsidRPr="00015B91">
              <w:rPr>
                <w:rStyle w:val="Hipervnculo"/>
                <w:noProof/>
              </w:rPr>
              <w:t>7.3.</w:t>
            </w:r>
            <w:r>
              <w:rPr>
                <w:rFonts w:asciiTheme="minorHAnsi" w:eastAsiaTheme="minorEastAsia" w:hAnsiTheme="minorHAnsi"/>
                <w:noProof/>
                <w:sz w:val="22"/>
                <w:lang w:val="en-US"/>
              </w:rPr>
              <w:tab/>
            </w:r>
            <w:r w:rsidRPr="00015B91">
              <w:rPr>
                <w:rStyle w:val="Hipervnculo"/>
                <w:noProof/>
              </w:rPr>
              <w:t>Grupo Control Riego</w:t>
            </w:r>
            <w:r>
              <w:rPr>
                <w:noProof/>
                <w:webHidden/>
              </w:rPr>
              <w:tab/>
            </w:r>
            <w:r>
              <w:rPr>
                <w:noProof/>
                <w:webHidden/>
              </w:rPr>
              <w:fldChar w:fldCharType="begin"/>
            </w:r>
            <w:r>
              <w:rPr>
                <w:noProof/>
                <w:webHidden/>
              </w:rPr>
              <w:instrText xml:space="preserve"> PAGEREF _Toc112630358 \h </w:instrText>
            </w:r>
            <w:r>
              <w:rPr>
                <w:noProof/>
                <w:webHidden/>
              </w:rPr>
            </w:r>
            <w:r>
              <w:rPr>
                <w:noProof/>
                <w:webHidden/>
              </w:rPr>
              <w:fldChar w:fldCharType="separate"/>
            </w:r>
            <w:r>
              <w:rPr>
                <w:noProof/>
                <w:webHidden/>
              </w:rPr>
              <w:t>42</w:t>
            </w:r>
            <w:r>
              <w:rPr>
                <w:noProof/>
                <w:webHidden/>
              </w:rPr>
              <w:fldChar w:fldCharType="end"/>
            </w:r>
          </w:hyperlink>
        </w:p>
        <w:p w14:paraId="10D2FF06" w14:textId="4F3ED210" w:rsidR="00E91545" w:rsidRDefault="00E91545">
          <w:pPr>
            <w:pStyle w:val="TDC2"/>
            <w:tabs>
              <w:tab w:val="left" w:pos="880"/>
              <w:tab w:val="right" w:leader="dot" w:pos="9352"/>
            </w:tabs>
            <w:rPr>
              <w:rFonts w:asciiTheme="minorHAnsi" w:eastAsiaTheme="minorEastAsia" w:hAnsiTheme="minorHAnsi"/>
              <w:noProof/>
              <w:sz w:val="22"/>
              <w:lang w:val="en-US"/>
            </w:rPr>
          </w:pPr>
          <w:hyperlink w:anchor="_Toc112630359" w:history="1">
            <w:r w:rsidRPr="00015B91">
              <w:rPr>
                <w:rStyle w:val="Hipervnculo"/>
                <w:noProof/>
              </w:rPr>
              <w:t>7.4.</w:t>
            </w:r>
            <w:r>
              <w:rPr>
                <w:rFonts w:asciiTheme="minorHAnsi" w:eastAsiaTheme="minorEastAsia" w:hAnsiTheme="minorHAnsi"/>
                <w:noProof/>
                <w:sz w:val="22"/>
                <w:lang w:val="en-US"/>
              </w:rPr>
              <w:tab/>
            </w:r>
            <w:r w:rsidRPr="00015B91">
              <w:rPr>
                <w:rStyle w:val="Hipervnculo"/>
                <w:noProof/>
              </w:rPr>
              <w:t>Grupo Sensor ultrasonido HC-SR04</w:t>
            </w:r>
            <w:r>
              <w:rPr>
                <w:noProof/>
                <w:webHidden/>
              </w:rPr>
              <w:tab/>
            </w:r>
            <w:r>
              <w:rPr>
                <w:noProof/>
                <w:webHidden/>
              </w:rPr>
              <w:fldChar w:fldCharType="begin"/>
            </w:r>
            <w:r>
              <w:rPr>
                <w:noProof/>
                <w:webHidden/>
              </w:rPr>
              <w:instrText xml:space="preserve"> PAGEREF _Toc112630359 \h </w:instrText>
            </w:r>
            <w:r>
              <w:rPr>
                <w:noProof/>
                <w:webHidden/>
              </w:rPr>
            </w:r>
            <w:r>
              <w:rPr>
                <w:noProof/>
                <w:webHidden/>
              </w:rPr>
              <w:fldChar w:fldCharType="separate"/>
            </w:r>
            <w:r>
              <w:rPr>
                <w:noProof/>
                <w:webHidden/>
              </w:rPr>
              <w:t>42</w:t>
            </w:r>
            <w:r>
              <w:rPr>
                <w:noProof/>
                <w:webHidden/>
              </w:rPr>
              <w:fldChar w:fldCharType="end"/>
            </w:r>
          </w:hyperlink>
        </w:p>
        <w:p w14:paraId="098E4ABF" w14:textId="1079B4BA" w:rsidR="00E91545" w:rsidRDefault="00E91545">
          <w:pPr>
            <w:pStyle w:val="TDC1"/>
            <w:tabs>
              <w:tab w:val="left" w:pos="480"/>
              <w:tab w:val="right" w:leader="dot" w:pos="9352"/>
            </w:tabs>
            <w:rPr>
              <w:rFonts w:asciiTheme="minorHAnsi" w:eastAsiaTheme="minorEastAsia" w:hAnsiTheme="minorHAnsi"/>
              <w:noProof/>
              <w:sz w:val="22"/>
              <w:lang w:val="en-US"/>
            </w:rPr>
          </w:pPr>
          <w:hyperlink w:anchor="_Toc112630360" w:history="1">
            <w:r w:rsidRPr="00015B91">
              <w:rPr>
                <w:rStyle w:val="Hipervnculo"/>
                <w:noProof/>
              </w:rPr>
              <w:t>8.</w:t>
            </w:r>
            <w:r>
              <w:rPr>
                <w:rFonts w:asciiTheme="minorHAnsi" w:eastAsiaTheme="minorEastAsia" w:hAnsiTheme="minorHAnsi"/>
                <w:noProof/>
                <w:sz w:val="22"/>
                <w:lang w:val="en-US"/>
              </w:rPr>
              <w:tab/>
            </w:r>
            <w:r w:rsidRPr="00015B91">
              <w:rPr>
                <w:rStyle w:val="Hipervnculo"/>
                <w:noProof/>
              </w:rPr>
              <w:t>Conclusiones</w:t>
            </w:r>
            <w:r>
              <w:rPr>
                <w:noProof/>
                <w:webHidden/>
              </w:rPr>
              <w:tab/>
            </w:r>
            <w:r>
              <w:rPr>
                <w:noProof/>
                <w:webHidden/>
              </w:rPr>
              <w:fldChar w:fldCharType="begin"/>
            </w:r>
            <w:r>
              <w:rPr>
                <w:noProof/>
                <w:webHidden/>
              </w:rPr>
              <w:instrText xml:space="preserve"> PAGEREF _Toc112630360 \h </w:instrText>
            </w:r>
            <w:r>
              <w:rPr>
                <w:noProof/>
                <w:webHidden/>
              </w:rPr>
            </w:r>
            <w:r>
              <w:rPr>
                <w:noProof/>
                <w:webHidden/>
              </w:rPr>
              <w:fldChar w:fldCharType="separate"/>
            </w:r>
            <w:r>
              <w:rPr>
                <w:noProof/>
                <w:webHidden/>
              </w:rPr>
              <w:t>44</w:t>
            </w:r>
            <w:r>
              <w:rPr>
                <w:noProof/>
                <w:webHidden/>
              </w:rPr>
              <w:fldChar w:fldCharType="end"/>
            </w:r>
          </w:hyperlink>
        </w:p>
        <w:p w14:paraId="32D63264" w14:textId="147B525E" w:rsidR="00E91545" w:rsidRDefault="00E91545">
          <w:pPr>
            <w:pStyle w:val="TDC1"/>
            <w:tabs>
              <w:tab w:val="left" w:pos="480"/>
              <w:tab w:val="right" w:leader="dot" w:pos="9352"/>
            </w:tabs>
            <w:rPr>
              <w:rFonts w:asciiTheme="minorHAnsi" w:eastAsiaTheme="minorEastAsia" w:hAnsiTheme="minorHAnsi"/>
              <w:noProof/>
              <w:sz w:val="22"/>
              <w:lang w:val="en-US"/>
            </w:rPr>
          </w:pPr>
          <w:hyperlink w:anchor="_Toc112630361" w:history="1">
            <w:r w:rsidRPr="00015B91">
              <w:rPr>
                <w:rStyle w:val="Hipervnculo"/>
                <w:noProof/>
              </w:rPr>
              <w:t>9.</w:t>
            </w:r>
            <w:r>
              <w:rPr>
                <w:rFonts w:asciiTheme="minorHAnsi" w:eastAsiaTheme="minorEastAsia" w:hAnsiTheme="minorHAnsi"/>
                <w:noProof/>
                <w:sz w:val="22"/>
                <w:lang w:val="en-US"/>
              </w:rPr>
              <w:tab/>
            </w:r>
            <w:r w:rsidRPr="00015B91">
              <w:rPr>
                <w:rStyle w:val="Hipervnculo"/>
                <w:noProof/>
              </w:rPr>
              <w:t>Bibliografía</w:t>
            </w:r>
            <w:r>
              <w:rPr>
                <w:noProof/>
                <w:webHidden/>
              </w:rPr>
              <w:tab/>
            </w:r>
            <w:r>
              <w:rPr>
                <w:noProof/>
                <w:webHidden/>
              </w:rPr>
              <w:fldChar w:fldCharType="begin"/>
            </w:r>
            <w:r>
              <w:rPr>
                <w:noProof/>
                <w:webHidden/>
              </w:rPr>
              <w:instrText xml:space="preserve"> PAGEREF _Toc112630361 \h </w:instrText>
            </w:r>
            <w:r>
              <w:rPr>
                <w:noProof/>
                <w:webHidden/>
              </w:rPr>
            </w:r>
            <w:r>
              <w:rPr>
                <w:noProof/>
                <w:webHidden/>
              </w:rPr>
              <w:fldChar w:fldCharType="separate"/>
            </w:r>
            <w:r>
              <w:rPr>
                <w:noProof/>
                <w:webHidden/>
              </w:rPr>
              <w:t>45</w:t>
            </w:r>
            <w:r>
              <w:rPr>
                <w:noProof/>
                <w:webHidden/>
              </w:rPr>
              <w:fldChar w:fldCharType="end"/>
            </w:r>
          </w:hyperlink>
        </w:p>
        <w:p w14:paraId="5E57F839" w14:textId="2E01CAE2" w:rsidR="00E91545" w:rsidRDefault="00E91545">
          <w:pPr>
            <w:pStyle w:val="TDC1"/>
            <w:tabs>
              <w:tab w:val="left" w:pos="660"/>
              <w:tab w:val="right" w:leader="dot" w:pos="9352"/>
            </w:tabs>
            <w:rPr>
              <w:rFonts w:asciiTheme="minorHAnsi" w:eastAsiaTheme="minorEastAsia" w:hAnsiTheme="minorHAnsi"/>
              <w:noProof/>
              <w:sz w:val="22"/>
              <w:lang w:val="en-US"/>
            </w:rPr>
          </w:pPr>
          <w:hyperlink w:anchor="_Toc112630362" w:history="1">
            <w:r w:rsidRPr="00015B91">
              <w:rPr>
                <w:rStyle w:val="Hipervnculo"/>
                <w:noProof/>
              </w:rPr>
              <w:t>10.</w:t>
            </w:r>
            <w:r>
              <w:rPr>
                <w:rFonts w:asciiTheme="minorHAnsi" w:eastAsiaTheme="minorEastAsia" w:hAnsiTheme="minorHAnsi"/>
                <w:noProof/>
                <w:sz w:val="22"/>
                <w:lang w:val="en-US"/>
              </w:rPr>
              <w:tab/>
            </w:r>
            <w:r w:rsidRPr="00015B91">
              <w:rPr>
                <w:rStyle w:val="Hipervnculo"/>
                <w:noProof/>
              </w:rPr>
              <w:t>Anexos</w:t>
            </w:r>
            <w:r>
              <w:rPr>
                <w:noProof/>
                <w:webHidden/>
              </w:rPr>
              <w:tab/>
            </w:r>
            <w:r>
              <w:rPr>
                <w:noProof/>
                <w:webHidden/>
              </w:rPr>
              <w:fldChar w:fldCharType="begin"/>
            </w:r>
            <w:r>
              <w:rPr>
                <w:noProof/>
                <w:webHidden/>
              </w:rPr>
              <w:instrText xml:space="preserve"> PAGEREF _Toc112630362 \h </w:instrText>
            </w:r>
            <w:r>
              <w:rPr>
                <w:noProof/>
                <w:webHidden/>
              </w:rPr>
            </w:r>
            <w:r>
              <w:rPr>
                <w:noProof/>
                <w:webHidden/>
              </w:rPr>
              <w:fldChar w:fldCharType="separate"/>
            </w:r>
            <w:r>
              <w:rPr>
                <w:noProof/>
                <w:webHidden/>
              </w:rPr>
              <w:t>48</w:t>
            </w:r>
            <w:r>
              <w:rPr>
                <w:noProof/>
                <w:webHidden/>
              </w:rPr>
              <w:fldChar w:fldCharType="end"/>
            </w:r>
          </w:hyperlink>
        </w:p>
        <w:p w14:paraId="6FDA9100" w14:textId="65B5BEFF" w:rsidR="00E91545" w:rsidRDefault="00E91545">
          <w:pPr>
            <w:pStyle w:val="TDC2"/>
            <w:tabs>
              <w:tab w:val="left" w:pos="1100"/>
              <w:tab w:val="right" w:leader="dot" w:pos="9352"/>
            </w:tabs>
            <w:rPr>
              <w:rFonts w:asciiTheme="minorHAnsi" w:eastAsiaTheme="minorEastAsia" w:hAnsiTheme="minorHAnsi"/>
              <w:noProof/>
              <w:sz w:val="22"/>
              <w:lang w:val="en-US"/>
            </w:rPr>
          </w:pPr>
          <w:hyperlink w:anchor="_Toc112630363" w:history="1">
            <w:r w:rsidRPr="00015B91">
              <w:rPr>
                <w:rStyle w:val="Hipervnculo"/>
                <w:noProof/>
              </w:rPr>
              <w:t>10.1.</w:t>
            </w:r>
            <w:r>
              <w:rPr>
                <w:rFonts w:asciiTheme="minorHAnsi" w:eastAsiaTheme="minorEastAsia" w:hAnsiTheme="minorHAnsi"/>
                <w:noProof/>
                <w:sz w:val="22"/>
                <w:lang w:val="en-US"/>
              </w:rPr>
              <w:tab/>
            </w:r>
            <w:r w:rsidRPr="00015B91">
              <w:rPr>
                <w:rStyle w:val="Hipervnculo"/>
                <w:noProof/>
              </w:rPr>
              <w:t>Código en Arduino IDE</w:t>
            </w:r>
            <w:r>
              <w:rPr>
                <w:noProof/>
                <w:webHidden/>
              </w:rPr>
              <w:tab/>
            </w:r>
            <w:r>
              <w:rPr>
                <w:noProof/>
                <w:webHidden/>
              </w:rPr>
              <w:fldChar w:fldCharType="begin"/>
            </w:r>
            <w:r>
              <w:rPr>
                <w:noProof/>
                <w:webHidden/>
              </w:rPr>
              <w:instrText xml:space="preserve"> PAGEREF _Toc112630363 \h </w:instrText>
            </w:r>
            <w:r>
              <w:rPr>
                <w:noProof/>
                <w:webHidden/>
              </w:rPr>
            </w:r>
            <w:r>
              <w:rPr>
                <w:noProof/>
                <w:webHidden/>
              </w:rPr>
              <w:fldChar w:fldCharType="separate"/>
            </w:r>
            <w:r>
              <w:rPr>
                <w:noProof/>
                <w:webHidden/>
              </w:rPr>
              <w:t>48</w:t>
            </w:r>
            <w:r>
              <w:rPr>
                <w:noProof/>
                <w:webHidden/>
              </w:rPr>
              <w:fldChar w:fldCharType="end"/>
            </w:r>
          </w:hyperlink>
        </w:p>
        <w:p w14:paraId="2EF9953A" w14:textId="53AF6DC7" w:rsidR="00E91545" w:rsidRDefault="00E91545">
          <w:pPr>
            <w:pStyle w:val="TDC2"/>
            <w:tabs>
              <w:tab w:val="left" w:pos="1100"/>
              <w:tab w:val="right" w:leader="dot" w:pos="9352"/>
            </w:tabs>
            <w:rPr>
              <w:rFonts w:asciiTheme="minorHAnsi" w:eastAsiaTheme="minorEastAsia" w:hAnsiTheme="minorHAnsi"/>
              <w:noProof/>
              <w:sz w:val="22"/>
              <w:lang w:val="en-US"/>
            </w:rPr>
          </w:pPr>
          <w:hyperlink w:anchor="_Toc112630364" w:history="1">
            <w:r w:rsidRPr="00015B91">
              <w:rPr>
                <w:rStyle w:val="Hipervnculo"/>
                <w:noProof/>
              </w:rPr>
              <w:t>10.2.</w:t>
            </w:r>
            <w:r>
              <w:rPr>
                <w:rFonts w:asciiTheme="minorHAnsi" w:eastAsiaTheme="minorEastAsia" w:hAnsiTheme="minorHAnsi"/>
                <w:noProof/>
                <w:sz w:val="22"/>
                <w:lang w:val="en-US"/>
              </w:rPr>
              <w:tab/>
            </w:r>
            <w:r w:rsidRPr="00015B91">
              <w:rPr>
                <w:rStyle w:val="Hipervnculo"/>
                <w:noProof/>
              </w:rPr>
              <w:t>Estructuración de los datos</w:t>
            </w:r>
            <w:r>
              <w:rPr>
                <w:noProof/>
                <w:webHidden/>
              </w:rPr>
              <w:tab/>
            </w:r>
            <w:r>
              <w:rPr>
                <w:noProof/>
                <w:webHidden/>
              </w:rPr>
              <w:fldChar w:fldCharType="begin"/>
            </w:r>
            <w:r>
              <w:rPr>
                <w:noProof/>
                <w:webHidden/>
              </w:rPr>
              <w:instrText xml:space="preserve"> PAGEREF _Toc112630364 \h </w:instrText>
            </w:r>
            <w:r>
              <w:rPr>
                <w:noProof/>
                <w:webHidden/>
              </w:rPr>
            </w:r>
            <w:r>
              <w:rPr>
                <w:noProof/>
                <w:webHidden/>
              </w:rPr>
              <w:fldChar w:fldCharType="separate"/>
            </w:r>
            <w:r>
              <w:rPr>
                <w:noProof/>
                <w:webHidden/>
              </w:rPr>
              <w:t>54</w:t>
            </w:r>
            <w:r>
              <w:rPr>
                <w:noProof/>
                <w:webHidden/>
              </w:rPr>
              <w:fldChar w:fldCharType="end"/>
            </w:r>
          </w:hyperlink>
        </w:p>
        <w:p w14:paraId="37DE9F06" w14:textId="5BB7FBC9" w:rsidR="00E91545" w:rsidRDefault="00E91545">
          <w:pPr>
            <w:pStyle w:val="TDC2"/>
            <w:tabs>
              <w:tab w:val="left" w:pos="1100"/>
              <w:tab w:val="right" w:leader="dot" w:pos="9352"/>
            </w:tabs>
            <w:rPr>
              <w:rFonts w:asciiTheme="minorHAnsi" w:eastAsiaTheme="minorEastAsia" w:hAnsiTheme="minorHAnsi"/>
              <w:noProof/>
              <w:sz w:val="22"/>
              <w:lang w:val="en-US"/>
            </w:rPr>
          </w:pPr>
          <w:hyperlink w:anchor="_Toc112630365" w:history="1">
            <w:r w:rsidRPr="00015B91">
              <w:rPr>
                <w:rStyle w:val="Hipervnculo"/>
                <w:noProof/>
              </w:rPr>
              <w:t>10.3.</w:t>
            </w:r>
            <w:r>
              <w:rPr>
                <w:rFonts w:asciiTheme="minorHAnsi" w:eastAsiaTheme="minorEastAsia" w:hAnsiTheme="minorHAnsi"/>
                <w:noProof/>
                <w:sz w:val="22"/>
                <w:lang w:val="en-US"/>
              </w:rPr>
              <w:tab/>
            </w:r>
            <w:r w:rsidRPr="00015B91">
              <w:rPr>
                <w:rStyle w:val="Hipervnculo"/>
                <w:noProof/>
              </w:rPr>
              <w:t>Imágenes del sistema de riego</w:t>
            </w:r>
            <w:r>
              <w:rPr>
                <w:noProof/>
                <w:webHidden/>
              </w:rPr>
              <w:tab/>
            </w:r>
            <w:r>
              <w:rPr>
                <w:noProof/>
                <w:webHidden/>
              </w:rPr>
              <w:fldChar w:fldCharType="begin"/>
            </w:r>
            <w:r>
              <w:rPr>
                <w:noProof/>
                <w:webHidden/>
              </w:rPr>
              <w:instrText xml:space="preserve"> PAGEREF _Toc112630365 \h </w:instrText>
            </w:r>
            <w:r>
              <w:rPr>
                <w:noProof/>
                <w:webHidden/>
              </w:rPr>
            </w:r>
            <w:r>
              <w:rPr>
                <w:noProof/>
                <w:webHidden/>
              </w:rPr>
              <w:fldChar w:fldCharType="separate"/>
            </w:r>
            <w:r>
              <w:rPr>
                <w:noProof/>
                <w:webHidden/>
              </w:rPr>
              <w:t>55</w:t>
            </w:r>
            <w:r>
              <w:rPr>
                <w:noProof/>
                <w:webHidden/>
              </w:rPr>
              <w:fldChar w:fldCharType="end"/>
            </w:r>
          </w:hyperlink>
        </w:p>
        <w:p w14:paraId="15C26356" w14:textId="7287718F" w:rsidR="004515E8" w:rsidRDefault="004515E8">
          <w:r>
            <w:rPr>
              <w:b/>
              <w:bCs/>
              <w:lang w:val="es-ES"/>
            </w:rPr>
            <w:fldChar w:fldCharType="end"/>
          </w:r>
        </w:p>
      </w:sdtContent>
    </w:sdt>
    <w:p w14:paraId="77A2D43C" w14:textId="77777777" w:rsidR="00C15F7D" w:rsidRDefault="00C15F7D">
      <w:pPr>
        <w:spacing w:after="160" w:line="259" w:lineRule="auto"/>
        <w:rPr>
          <w:b/>
          <w:bCs/>
        </w:rPr>
      </w:pPr>
      <w:r>
        <w:rPr>
          <w:b/>
          <w:bCs/>
        </w:rPr>
        <w:br w:type="page"/>
      </w:r>
    </w:p>
    <w:p w14:paraId="3E751C2E" w14:textId="77777777" w:rsidR="00501BF5" w:rsidRDefault="00501BF5" w:rsidP="00FA0F59">
      <w:pPr>
        <w:pStyle w:val="Ttulo1"/>
        <w:sectPr w:rsidR="00501BF5" w:rsidSect="00527D98">
          <w:headerReference w:type="default" r:id="rId13"/>
          <w:pgSz w:w="12242" w:h="15842" w:code="1"/>
          <w:pgMar w:top="1440" w:right="1440" w:bottom="1440" w:left="1440" w:header="709" w:footer="709" w:gutter="0"/>
          <w:pgNumType w:fmt="upperRoman" w:start="2"/>
          <w:cols w:space="708"/>
          <w:docGrid w:linePitch="360"/>
        </w:sectPr>
      </w:pPr>
    </w:p>
    <w:p w14:paraId="2DC6E096" w14:textId="611AD17A" w:rsidR="00FA0F59" w:rsidRDefault="00557DCF" w:rsidP="007F0E8A">
      <w:pPr>
        <w:pStyle w:val="Ttulo1"/>
      </w:pPr>
      <w:bookmarkStart w:id="1" w:name="_Toc112630304"/>
      <w:r>
        <w:lastRenderedPageBreak/>
        <w:t>Introducción</w:t>
      </w:r>
      <w:bookmarkEnd w:id="1"/>
      <w:r>
        <w:t xml:space="preserve"> </w:t>
      </w:r>
    </w:p>
    <w:p w14:paraId="4F5D00F4" w14:textId="490043F2" w:rsidR="1DD842F6" w:rsidRDefault="1DD842F6" w:rsidP="00D03793">
      <w:pPr>
        <w:pStyle w:val="APAPrrado"/>
      </w:pPr>
      <w:r w:rsidRPr="066E919A">
        <w:t xml:space="preserve">En el presente informe buscamos armar un sistema de riego autónomo, que </w:t>
      </w:r>
      <w:r w:rsidR="00D03793">
        <w:t xml:space="preserve">en función de los valores que sean obtenidos por </w:t>
      </w:r>
      <w:r w:rsidR="00BE57D3">
        <w:t>medio de los</w:t>
      </w:r>
      <w:r w:rsidR="00D03793">
        <w:t xml:space="preserve"> sensores</w:t>
      </w:r>
      <w:r w:rsidR="00BE57D3">
        <w:t xml:space="preserve"> se </w:t>
      </w:r>
      <w:r w:rsidRPr="066E919A">
        <w:t xml:space="preserve">pueda </w:t>
      </w:r>
      <w:r w:rsidR="00BE57D3">
        <w:t>iniciar</w:t>
      </w:r>
      <w:r w:rsidRPr="066E919A">
        <w:t xml:space="preserve"> el riego</w:t>
      </w:r>
      <w:r w:rsidR="000137E1">
        <w:t xml:space="preserve"> o encenderlo de forma manual si lo queremos</w:t>
      </w:r>
      <w:r w:rsidRPr="066E919A">
        <w:t xml:space="preserve">, </w:t>
      </w:r>
      <w:r w:rsidR="002A0DA5">
        <w:t>determinar el porcentaje de agua que tengamos en un recipiente o tanque</w:t>
      </w:r>
      <w:r w:rsidRPr="066E919A">
        <w:t>,</w:t>
      </w:r>
      <w:r w:rsidR="002A0DA5">
        <w:t xml:space="preserve"> y avisarnos en caso de que este porcentaje sea demasiado bajo</w:t>
      </w:r>
      <w:r w:rsidRPr="066E919A">
        <w:t xml:space="preserve">, </w:t>
      </w:r>
      <w:r w:rsidR="00007A10">
        <w:t xml:space="preserve">todo esto se podrá visualizar en </w:t>
      </w:r>
      <w:r w:rsidR="000137E1">
        <w:t>la interfaz que sea ha creado con la ayuda de Node-RED</w:t>
      </w:r>
      <w:r w:rsidRPr="066E919A">
        <w:t xml:space="preserve"> que nos </w:t>
      </w:r>
      <w:r w:rsidR="000137E1">
        <w:t>mostrara</w:t>
      </w:r>
      <w:r w:rsidRPr="066E919A">
        <w:t xml:space="preserve"> las lecturas de los sensores y el estado de nuestro sistema.</w:t>
      </w:r>
    </w:p>
    <w:p w14:paraId="2286D261" w14:textId="641B1138" w:rsidR="1DD842F6" w:rsidRDefault="1DD842F6" w:rsidP="00D03793">
      <w:pPr>
        <w:pStyle w:val="APAPrrado"/>
      </w:pPr>
      <w:r w:rsidRPr="066E919A">
        <w:t xml:space="preserve">Nuestro proyecto utiliza los siguientes componentes: un módulo </w:t>
      </w:r>
      <w:r w:rsidR="00B14C0B" w:rsidRPr="066E919A">
        <w:t>relé</w:t>
      </w:r>
      <w:r w:rsidRPr="066E919A">
        <w:t xml:space="preserve"> de un canal, una bomba de agua, </w:t>
      </w:r>
      <w:proofErr w:type="spellStart"/>
      <w:r w:rsidRPr="066E919A">
        <w:t>NodeMCU</w:t>
      </w:r>
      <w:proofErr w:type="spellEnd"/>
      <w:r w:rsidRPr="066E919A">
        <w:t xml:space="preserve"> con </w:t>
      </w:r>
      <w:r w:rsidR="000137E1">
        <w:t>ESP</w:t>
      </w:r>
      <w:r w:rsidRPr="066E919A">
        <w:t xml:space="preserve">8266, sensor de humedad de agua, DHT22, un sensor ultrasónico HC-SR04, además nos apoyamos sobre dos </w:t>
      </w:r>
      <w:proofErr w:type="spellStart"/>
      <w:r w:rsidRPr="066E919A">
        <w:t>protoboards</w:t>
      </w:r>
      <w:proofErr w:type="spellEnd"/>
      <w:r w:rsidRPr="066E919A">
        <w:t xml:space="preserve"> para el manejo del circuito y para la creación de </w:t>
      </w:r>
      <w:proofErr w:type="spellStart"/>
      <w:r w:rsidRPr="066E919A">
        <w:t>dashboard</w:t>
      </w:r>
      <w:proofErr w:type="spellEnd"/>
      <w:r w:rsidRPr="066E919A">
        <w:t xml:space="preserve"> usamos Node</w:t>
      </w:r>
      <w:r w:rsidR="000137E1">
        <w:t>-RED</w:t>
      </w:r>
      <w:r w:rsidRPr="066E919A">
        <w:t xml:space="preserve">, a través del protocolo MQTT podemos obtener la información de nuestros sensores y </w:t>
      </w:r>
      <w:r w:rsidR="000137E1">
        <w:t>mostrarlos en</w:t>
      </w:r>
      <w:r w:rsidRPr="066E919A">
        <w:t xml:space="preserve"> la interfaz.</w:t>
      </w:r>
    </w:p>
    <w:p w14:paraId="449E6C66" w14:textId="6BF7E4C9" w:rsidR="000137E1" w:rsidRDefault="1DD842F6" w:rsidP="00717F47">
      <w:pPr>
        <w:pStyle w:val="APAPrrado"/>
      </w:pPr>
      <w:r w:rsidRPr="3EA45B3D">
        <w:t xml:space="preserve">Hay que resaltar que nuestro proyecto se limita </w:t>
      </w:r>
      <w:r w:rsidR="41478B3B" w:rsidRPr="3EA45B3D">
        <w:t>a</w:t>
      </w:r>
      <w:r w:rsidRPr="3EA45B3D">
        <w:t xml:space="preserve"> realizar pruebas sobre una ma</w:t>
      </w:r>
      <w:r w:rsidR="00717F47">
        <w:t>c</w:t>
      </w:r>
      <w:r w:rsidRPr="3EA45B3D">
        <w:t>eta, ya que tiene como finalidad integrar todos los conocimientos y realizar un primer acercamiento a lo que sería un sistema de riego para zonas más extensas, logrando así, tener un riego inteligente y autónomo</w:t>
      </w:r>
      <w:r w:rsidR="000137E1">
        <w:t>.</w:t>
      </w:r>
    </w:p>
    <w:p w14:paraId="41A2A618" w14:textId="77777777" w:rsidR="00FA0F59" w:rsidRDefault="00FA0F59" w:rsidP="00FA0F59">
      <w:r>
        <w:br w:type="page"/>
      </w:r>
    </w:p>
    <w:p w14:paraId="257D4ED2" w14:textId="176BFD40" w:rsidR="00557DCF" w:rsidRDefault="0054087D" w:rsidP="00557DCF">
      <w:pPr>
        <w:pStyle w:val="Ttulo1"/>
      </w:pPr>
      <w:bookmarkStart w:id="2" w:name="_Toc112630305"/>
      <w:r>
        <w:lastRenderedPageBreak/>
        <w:t xml:space="preserve">Planteamiento del </w:t>
      </w:r>
      <w:r w:rsidR="00163C54">
        <w:t>estudio</w:t>
      </w:r>
      <w:bookmarkEnd w:id="2"/>
    </w:p>
    <w:p w14:paraId="77B89316" w14:textId="3DEB7832" w:rsidR="0054087D" w:rsidRDefault="00163C54" w:rsidP="0054087D">
      <w:pPr>
        <w:pStyle w:val="Ttulo2"/>
      </w:pPr>
      <w:bookmarkStart w:id="3" w:name="_Toc112630306"/>
      <w:r>
        <w:t>Planteamiento de</w:t>
      </w:r>
      <w:r w:rsidR="00833E1F">
        <w:t>l problema</w:t>
      </w:r>
      <w:bookmarkEnd w:id="3"/>
    </w:p>
    <w:p w14:paraId="4C333CEA" w14:textId="10945066" w:rsidR="0054087D" w:rsidRDefault="0054087D" w:rsidP="00CD73E9">
      <w:pPr>
        <w:pStyle w:val="Ttulo3"/>
      </w:pPr>
      <w:bookmarkStart w:id="4" w:name="_Toc112630307"/>
      <w:r>
        <w:t>Problema general</w:t>
      </w:r>
      <w:bookmarkEnd w:id="4"/>
    </w:p>
    <w:p w14:paraId="4DE07E78" w14:textId="3CAC6CDF" w:rsidR="00CD73E9" w:rsidRPr="00CD73E9" w:rsidRDefault="00BB490F" w:rsidP="00DF767F">
      <w:pPr>
        <w:ind w:firstLine="720"/>
      </w:pPr>
      <w:r w:rsidRPr="00BB490F">
        <w:t>¿Es posible realizar un sistema de riego autónomo inteligente con los conocimientos adquiridos sobre el Internet de las Cosas?</w:t>
      </w:r>
    </w:p>
    <w:p w14:paraId="02D584D8" w14:textId="7A35664F" w:rsidR="0054087D" w:rsidRDefault="0054087D" w:rsidP="00CD73E9">
      <w:pPr>
        <w:pStyle w:val="Ttulo3"/>
      </w:pPr>
      <w:bookmarkStart w:id="5" w:name="_Toc112630308"/>
      <w:r>
        <w:t>Problemas específicos</w:t>
      </w:r>
      <w:bookmarkEnd w:id="5"/>
    </w:p>
    <w:p w14:paraId="20F1A268" w14:textId="4E5683DE" w:rsidR="00DF767F" w:rsidRDefault="00DF767F" w:rsidP="00DF767F">
      <w:pPr>
        <w:pStyle w:val="Prrafodelista"/>
        <w:numPr>
          <w:ilvl w:val="0"/>
          <w:numId w:val="8"/>
        </w:numPr>
      </w:pPr>
      <w:r>
        <w:t>¿Cómo conectar los componentes que se necesitan para aplicar un sistema de riego autónomo inteligente?</w:t>
      </w:r>
    </w:p>
    <w:p w14:paraId="70F02DE5" w14:textId="680DB722" w:rsidR="00DF767F" w:rsidRDefault="00DF767F" w:rsidP="00DF767F">
      <w:pPr>
        <w:pStyle w:val="Prrafodelista"/>
        <w:numPr>
          <w:ilvl w:val="0"/>
          <w:numId w:val="8"/>
        </w:numPr>
      </w:pPr>
      <w:r>
        <w:t>¿A través de qué plataforma de electrónica se puede programar los componentes para un sistema de riego autónomo inteligente?</w:t>
      </w:r>
    </w:p>
    <w:p w14:paraId="4BB374FF" w14:textId="71378B3C" w:rsidR="00CD73E9" w:rsidRPr="00CD73E9" w:rsidRDefault="00DF767F" w:rsidP="00DF767F">
      <w:pPr>
        <w:pStyle w:val="Prrafodelista"/>
        <w:numPr>
          <w:ilvl w:val="0"/>
          <w:numId w:val="8"/>
        </w:numPr>
      </w:pPr>
      <w:r>
        <w:t>¿Es posible comunicar hardware para mostrar información de los componentes usados en la aplicación de un sistema de riego autónomo inteligente?</w:t>
      </w:r>
    </w:p>
    <w:p w14:paraId="0410F1EC" w14:textId="7FBB010D" w:rsidR="0054087D" w:rsidRDefault="00CD73E9" w:rsidP="00CD73E9">
      <w:pPr>
        <w:pStyle w:val="Ttulo2"/>
      </w:pPr>
      <w:bookmarkStart w:id="6" w:name="_Toc112630309"/>
      <w:r>
        <w:t>Objetivos</w:t>
      </w:r>
      <w:bookmarkEnd w:id="6"/>
      <w:r>
        <w:t xml:space="preserve"> </w:t>
      </w:r>
    </w:p>
    <w:p w14:paraId="1D1A704C" w14:textId="4ADAC75F" w:rsidR="0054087D" w:rsidRDefault="0054087D" w:rsidP="00CD73E9">
      <w:pPr>
        <w:pStyle w:val="Ttulo3"/>
      </w:pPr>
      <w:bookmarkStart w:id="7" w:name="_Toc112630310"/>
      <w:r>
        <w:t>Objetivo general</w:t>
      </w:r>
      <w:bookmarkEnd w:id="7"/>
    </w:p>
    <w:p w14:paraId="1F5F99E5" w14:textId="7BFCED6B" w:rsidR="0054087D" w:rsidRDefault="00DF767F" w:rsidP="00DF767F">
      <w:pPr>
        <w:ind w:firstLine="720"/>
      </w:pPr>
      <w:r w:rsidRPr="00DF767F">
        <w:t>Emplear conocimientos para desarrollar una aplicación en Internet de las Cosas para un sistema de riego autónomo inteligente con cierto nivel de complejidad.</w:t>
      </w:r>
    </w:p>
    <w:p w14:paraId="3EACB6EF" w14:textId="671751E0" w:rsidR="0054087D" w:rsidRDefault="0054087D" w:rsidP="00CD73E9">
      <w:pPr>
        <w:pStyle w:val="Ttulo3"/>
      </w:pPr>
      <w:bookmarkStart w:id="8" w:name="_Toc112630311"/>
      <w:r>
        <w:t>Objetivos específicos</w:t>
      </w:r>
      <w:bookmarkEnd w:id="8"/>
    </w:p>
    <w:p w14:paraId="7C92B93D" w14:textId="7AE56E9C" w:rsidR="00DF767F" w:rsidRDefault="00DF767F" w:rsidP="00DF767F">
      <w:pPr>
        <w:pStyle w:val="Prrafodelista"/>
        <w:numPr>
          <w:ilvl w:val="0"/>
          <w:numId w:val="7"/>
        </w:numPr>
      </w:pPr>
      <w:r>
        <w:t>Conocer el funcionamiento de los componentes que se usarán en el sistema de riego autónomo.</w:t>
      </w:r>
    </w:p>
    <w:p w14:paraId="23D95A43" w14:textId="4F8026D0" w:rsidR="00DF767F" w:rsidRDefault="00DF767F" w:rsidP="00DF767F">
      <w:pPr>
        <w:pStyle w:val="Prrafodelista"/>
        <w:numPr>
          <w:ilvl w:val="0"/>
          <w:numId w:val="7"/>
        </w:numPr>
      </w:pPr>
      <w:r>
        <w:t>Programar componentes que se deben usar para de sistema de riego autónomo inteligente</w:t>
      </w:r>
      <w:r w:rsidR="00C060E4">
        <w:t>.</w:t>
      </w:r>
    </w:p>
    <w:p w14:paraId="576BD207" w14:textId="3BB6BF66" w:rsidR="0054087D" w:rsidRDefault="00DF767F" w:rsidP="00DF767F">
      <w:pPr>
        <w:pStyle w:val="Prrafodelista"/>
        <w:numPr>
          <w:ilvl w:val="0"/>
          <w:numId w:val="7"/>
        </w:numPr>
      </w:pPr>
      <w:r>
        <w:t xml:space="preserve">Manejar la herramienta </w:t>
      </w:r>
      <w:proofErr w:type="spellStart"/>
      <w:r w:rsidR="007E3DD4">
        <w:t>Node</w:t>
      </w:r>
      <w:proofErr w:type="spellEnd"/>
      <w:r w:rsidR="007E3DD4">
        <w:t>-RED</w:t>
      </w:r>
      <w:r>
        <w:t xml:space="preserve"> para comunicar hardware y mostrar información al probar los componentes usados en la aplicación.</w:t>
      </w:r>
    </w:p>
    <w:p w14:paraId="5FE8CB09" w14:textId="0D9ABABC" w:rsidR="0054087D" w:rsidRDefault="0054087D" w:rsidP="0054087D">
      <w:pPr>
        <w:pStyle w:val="Ttulo1"/>
      </w:pPr>
      <w:bookmarkStart w:id="9" w:name="_Toc112630312"/>
      <w:r>
        <w:lastRenderedPageBreak/>
        <w:t>Marco teórico</w:t>
      </w:r>
      <w:bookmarkEnd w:id="9"/>
    </w:p>
    <w:p w14:paraId="387E7B07" w14:textId="3A8009F4" w:rsidR="00674E6F" w:rsidRDefault="00807F76" w:rsidP="00CD73E9">
      <w:pPr>
        <w:pStyle w:val="Ttulo2"/>
      </w:pPr>
      <w:bookmarkStart w:id="10" w:name="_Toc112630313"/>
      <w:r>
        <w:t>Antecedentes</w:t>
      </w:r>
      <w:bookmarkEnd w:id="10"/>
    </w:p>
    <w:p w14:paraId="6C9A02E8" w14:textId="04BFFA6E" w:rsidR="2C38F4AB" w:rsidRDefault="2C38F4AB" w:rsidP="004D2560">
      <w:pPr>
        <w:pStyle w:val="APAPrrado"/>
      </w:pPr>
      <w:r>
        <w:t xml:space="preserve">La agricultura en el Perú es uno de los sectores que más aportan </w:t>
      </w:r>
      <w:r w:rsidR="23BC85CD">
        <w:t xml:space="preserve">a la economía </w:t>
      </w:r>
      <w:r w:rsidR="2FBC7CC8">
        <w:t>del País, representa un 6% del PBI nacional, aproximadamente 228 mil millones USD</w:t>
      </w:r>
      <w:r w:rsidR="25B955DE">
        <w:t xml:space="preserve">, es por ello </w:t>
      </w:r>
      <w:proofErr w:type="gramStart"/>
      <w:r w:rsidR="25B955DE">
        <w:t>que</w:t>
      </w:r>
      <w:proofErr w:type="gramEnd"/>
      <w:r w:rsidR="18B9D1E7">
        <w:t>,</w:t>
      </w:r>
      <w:r w:rsidR="25B955DE">
        <w:t xml:space="preserve"> desde sus inicios, en la agricultura se han implementado diversas </w:t>
      </w:r>
      <w:r w:rsidR="5C6BEB9A">
        <w:t>técnicas</w:t>
      </w:r>
      <w:r w:rsidR="25B955DE">
        <w:t xml:space="preserve"> de riego hasta llegar a la actualidad la cual se apoya en </w:t>
      </w:r>
      <w:r w:rsidR="1DEC01FF">
        <w:t>la automatización de los procesos.</w:t>
      </w:r>
    </w:p>
    <w:p w14:paraId="7DD1D15F" w14:textId="04A1F317" w:rsidR="69FCB87C" w:rsidRDefault="24C6CA5C" w:rsidP="007F271B">
      <w:pPr>
        <w:pStyle w:val="APAPrrado"/>
      </w:pPr>
      <w:r w:rsidRPr="69FCB87C">
        <w:rPr>
          <w:szCs w:val="24"/>
          <w:lang w:val="es"/>
        </w:rPr>
        <w:t xml:space="preserve">Chiquito </w:t>
      </w:r>
      <w:r w:rsidR="00B35881">
        <w:rPr>
          <w:szCs w:val="24"/>
          <w:lang w:val="es"/>
        </w:rPr>
        <w:t>y</w:t>
      </w:r>
      <w:r w:rsidRPr="69FCB87C">
        <w:rPr>
          <w:szCs w:val="24"/>
          <w:lang w:val="es"/>
        </w:rPr>
        <w:t xml:space="preserve"> Paguay</w:t>
      </w:r>
      <w:r w:rsidR="00B35881">
        <w:rPr>
          <w:szCs w:val="24"/>
          <w:lang w:val="es"/>
        </w:rPr>
        <w:t xml:space="preserve"> (</w:t>
      </w:r>
      <w:r w:rsidRPr="69FCB87C">
        <w:rPr>
          <w:szCs w:val="24"/>
          <w:lang w:val="es"/>
        </w:rPr>
        <w:t>2020</w:t>
      </w:r>
      <w:r w:rsidR="00B35881">
        <w:rPr>
          <w:szCs w:val="24"/>
          <w:lang w:val="es"/>
        </w:rPr>
        <w:t>)</w:t>
      </w:r>
      <w:r w:rsidRPr="69FCB87C">
        <w:rPr>
          <w:szCs w:val="24"/>
        </w:rPr>
        <w:t xml:space="preserve"> realizaron un proyecto de titulación titulada “Diseño de un prototipo de sistema de riego automatizado mediante una red de sensores que mida la humedad del suelo en los campos agrícolas y permita controlar el consumo del agua” para optar por el </w:t>
      </w:r>
      <w:r w:rsidRPr="29C6BF0F">
        <w:rPr>
          <w:szCs w:val="24"/>
        </w:rPr>
        <w:t>título</w:t>
      </w:r>
      <w:r w:rsidRPr="69FCB87C">
        <w:rPr>
          <w:szCs w:val="24"/>
        </w:rPr>
        <w:t xml:space="preserve"> de Ingeniero en </w:t>
      </w:r>
      <w:proofErr w:type="spellStart"/>
      <w:r w:rsidRPr="69FCB87C">
        <w:rPr>
          <w:szCs w:val="24"/>
        </w:rPr>
        <w:t>Networking</w:t>
      </w:r>
      <w:proofErr w:type="spellEnd"/>
      <w:r w:rsidRPr="69FCB87C">
        <w:rPr>
          <w:szCs w:val="24"/>
        </w:rPr>
        <w:t xml:space="preserve"> y Telecomunicaciones de la Universidad de Guayaquil, proyecto que tuvo como objetivo diseñar e implementar un prototipo de sistema de riego automatizado que sustituya el método tradicional de riego que empleaba la hacienda “Katty Lucy”. </w:t>
      </w:r>
      <w:r w:rsidRPr="427D9865">
        <w:rPr>
          <w:szCs w:val="24"/>
        </w:rPr>
        <w:t>La investigación</w:t>
      </w:r>
      <w:r w:rsidRPr="69FCB87C">
        <w:rPr>
          <w:szCs w:val="24"/>
        </w:rPr>
        <w:t xml:space="preserve"> empleo la metodología SCRUM, el proyecto concluye que la implementación de un sistema de irrigación inteligente, bajo parámetros, permitirá regar de forma precisa los cultivos, además de tener un uso adecuado de los recursos.</w:t>
      </w:r>
    </w:p>
    <w:p w14:paraId="51DD3E90" w14:textId="13A6F20B" w:rsidR="24BA5C3D" w:rsidRPr="007F271B" w:rsidRDefault="4F311412" w:rsidP="007F271B">
      <w:pPr>
        <w:pStyle w:val="APAPrrado"/>
      </w:pPr>
      <w:r w:rsidRPr="363F5D7E">
        <w:rPr>
          <w:szCs w:val="24"/>
          <w:lang w:val="es"/>
        </w:rPr>
        <w:t xml:space="preserve">Camino </w:t>
      </w:r>
      <w:r w:rsidR="00B35881">
        <w:rPr>
          <w:szCs w:val="24"/>
          <w:lang w:val="es"/>
        </w:rPr>
        <w:t>(</w:t>
      </w:r>
      <w:r w:rsidRPr="363F5D7E">
        <w:rPr>
          <w:szCs w:val="24"/>
          <w:lang w:val="es"/>
        </w:rPr>
        <w:t>2020)</w:t>
      </w:r>
      <w:r w:rsidRPr="363F5D7E">
        <w:rPr>
          <w:szCs w:val="24"/>
        </w:rPr>
        <w:t xml:space="preserve"> realizó un proyecto de titulación, titulada “Análisis y diseño de un prototipo para un sistema de control de riego automatizado con monitoreo y alertas a dispositivos móviles utilizando </w:t>
      </w:r>
      <w:r w:rsidRPr="7CE3898C">
        <w:rPr>
          <w:szCs w:val="24"/>
        </w:rPr>
        <w:t>Arduino</w:t>
      </w:r>
      <w:r w:rsidRPr="363F5D7E">
        <w:rPr>
          <w:szCs w:val="24"/>
        </w:rPr>
        <w:t xml:space="preserve">, conectividad BLE y SOFTWARE OPEN </w:t>
      </w:r>
      <w:proofErr w:type="spellStart"/>
      <w:r w:rsidRPr="363F5D7E">
        <w:rPr>
          <w:szCs w:val="24"/>
        </w:rPr>
        <w:t>source</w:t>
      </w:r>
      <w:proofErr w:type="spellEnd"/>
      <w:r w:rsidRPr="363F5D7E">
        <w:rPr>
          <w:szCs w:val="24"/>
        </w:rPr>
        <w:t xml:space="preserve"> para los diferentes cultivos en el Cantón Daule Provincia De Guayas” para optar por el título de Ingeniero en </w:t>
      </w:r>
      <w:proofErr w:type="spellStart"/>
      <w:r w:rsidRPr="363F5D7E">
        <w:rPr>
          <w:szCs w:val="24"/>
        </w:rPr>
        <w:t>Networking</w:t>
      </w:r>
      <w:proofErr w:type="spellEnd"/>
      <w:r w:rsidRPr="363F5D7E">
        <w:rPr>
          <w:szCs w:val="24"/>
        </w:rPr>
        <w:t xml:space="preserve"> y </w:t>
      </w:r>
      <w:r w:rsidRPr="7CE3898C">
        <w:rPr>
          <w:szCs w:val="24"/>
        </w:rPr>
        <w:t>Telecomunicaciones</w:t>
      </w:r>
      <w:r w:rsidRPr="363F5D7E">
        <w:rPr>
          <w:szCs w:val="24"/>
        </w:rPr>
        <w:t xml:space="preserve">, proyecto que tuvo como objetivo realizar un </w:t>
      </w:r>
      <w:r w:rsidRPr="71750853">
        <w:rPr>
          <w:szCs w:val="24"/>
        </w:rPr>
        <w:t>prototipo</w:t>
      </w:r>
      <w:r w:rsidRPr="363F5D7E">
        <w:rPr>
          <w:szCs w:val="24"/>
        </w:rPr>
        <w:t xml:space="preserve"> del proceso de riego automatizado el cual incluirá un sistema de monitoreo con BLE y alertas móviles para diferentes cultivos en el cantón Daule, el proyecto utilizó la metodología Cascada. </w:t>
      </w:r>
      <w:r w:rsidRPr="363F5D7E">
        <w:rPr>
          <w:szCs w:val="24"/>
        </w:rPr>
        <w:lastRenderedPageBreak/>
        <w:t>El proyecto concluye que al emplear el prototipo se confirma un considerable ahorro de los recursos de tiempo y de mano de obra, garantizando un riego óptimo.</w:t>
      </w:r>
    </w:p>
    <w:p w14:paraId="6B596635" w14:textId="455BD369" w:rsidR="50CBF739" w:rsidRDefault="50CBF739" w:rsidP="78EBD757">
      <w:pPr>
        <w:rPr>
          <w:rFonts w:eastAsia="Calibri" w:cs="Arial"/>
          <w:szCs w:val="24"/>
        </w:rPr>
      </w:pPr>
      <w:r w:rsidRPr="045A5891">
        <w:rPr>
          <w:rFonts w:eastAsia="Calibri" w:cs="Arial"/>
          <w:szCs w:val="24"/>
          <w:lang w:val="es"/>
        </w:rPr>
        <w:t xml:space="preserve">Cortes </w:t>
      </w:r>
      <w:r w:rsidR="00B35881">
        <w:rPr>
          <w:rFonts w:eastAsia="Calibri" w:cs="Arial"/>
          <w:szCs w:val="24"/>
          <w:lang w:val="es"/>
        </w:rPr>
        <w:t>y</w:t>
      </w:r>
      <w:r w:rsidRPr="045A5891">
        <w:rPr>
          <w:rFonts w:eastAsia="Calibri" w:cs="Arial"/>
          <w:szCs w:val="24"/>
          <w:lang w:val="es"/>
        </w:rPr>
        <w:t xml:space="preserve"> Vargas </w:t>
      </w:r>
      <w:r w:rsidR="00B35881">
        <w:rPr>
          <w:rFonts w:eastAsia="Calibri" w:cs="Arial"/>
          <w:szCs w:val="24"/>
          <w:lang w:val="es"/>
        </w:rPr>
        <w:t>(</w:t>
      </w:r>
      <w:r w:rsidRPr="045A5891">
        <w:rPr>
          <w:rFonts w:eastAsia="Calibri" w:cs="Arial"/>
          <w:szCs w:val="24"/>
          <w:lang w:val="es"/>
        </w:rPr>
        <w:t>2021)</w:t>
      </w:r>
      <w:r w:rsidRPr="045A5891">
        <w:rPr>
          <w:rFonts w:eastAsia="Calibri" w:cs="Arial"/>
          <w:szCs w:val="24"/>
        </w:rPr>
        <w:t xml:space="preserve"> realizaron un trabajo de grado, titulado “Diseño e implementación de un sistema de riego automatizado y monitoreo de variables ambientales mediante </w:t>
      </w:r>
      <w:proofErr w:type="spellStart"/>
      <w:r w:rsidRPr="045A5891">
        <w:rPr>
          <w:rFonts w:eastAsia="Calibri" w:cs="Arial"/>
          <w:szCs w:val="24"/>
        </w:rPr>
        <w:t>Iot</w:t>
      </w:r>
      <w:proofErr w:type="spellEnd"/>
      <w:r w:rsidRPr="045A5891">
        <w:rPr>
          <w:rFonts w:eastAsia="Calibri" w:cs="Arial"/>
          <w:szCs w:val="24"/>
        </w:rPr>
        <w:t xml:space="preserve"> en los cultivos urbanos de la fundación mujeres empresarias </w:t>
      </w:r>
      <w:proofErr w:type="spellStart"/>
      <w:r w:rsidRPr="045A5891">
        <w:rPr>
          <w:rFonts w:eastAsia="Calibri" w:cs="Arial"/>
          <w:szCs w:val="24"/>
        </w:rPr>
        <w:t>Maria</w:t>
      </w:r>
      <w:proofErr w:type="spellEnd"/>
      <w:r w:rsidRPr="045A5891">
        <w:rPr>
          <w:rFonts w:eastAsia="Calibri" w:cs="Arial"/>
          <w:szCs w:val="24"/>
        </w:rPr>
        <w:t xml:space="preserve"> </w:t>
      </w:r>
      <w:proofErr w:type="spellStart"/>
      <w:r w:rsidRPr="045A5891">
        <w:rPr>
          <w:rFonts w:eastAsia="Calibri" w:cs="Arial"/>
          <w:szCs w:val="24"/>
        </w:rPr>
        <w:t>Poussepin</w:t>
      </w:r>
      <w:proofErr w:type="spellEnd"/>
      <w:r w:rsidRPr="045A5891">
        <w:rPr>
          <w:rFonts w:eastAsia="Calibri" w:cs="Arial"/>
          <w:szCs w:val="24"/>
        </w:rPr>
        <w:t xml:space="preserve">” para optar por el título de Ingeniero Electrónico y de Telecomunicaciones de la universidad católica de Colombia, el trabajo tuvo como objetivo desarrollar un sistema de riego automatizado con monitoreo mediante IOT en cultivos urbanos de la Fundación Mujeres empresarias Marie </w:t>
      </w:r>
      <w:proofErr w:type="spellStart"/>
      <w:r w:rsidRPr="045A5891">
        <w:rPr>
          <w:rFonts w:eastAsia="Calibri" w:cs="Arial"/>
          <w:szCs w:val="24"/>
        </w:rPr>
        <w:t>Poussepin</w:t>
      </w:r>
      <w:proofErr w:type="spellEnd"/>
      <w:r w:rsidRPr="045A5891">
        <w:rPr>
          <w:rFonts w:eastAsia="Calibri" w:cs="Arial"/>
          <w:szCs w:val="24"/>
        </w:rPr>
        <w:t>. El presente trabajo corresponde a un estudio experimental empleando un diseño metodológico dividido en fases. Se concluyó que al automatizar el riego y tener un control de las variables principales, se optimizó el consumo de agua, además de cumplir con el requisito de monitorear las variables en tiempo real.</w:t>
      </w:r>
    </w:p>
    <w:p w14:paraId="23F35F2C" w14:textId="405D3435" w:rsidR="24BA5C3D" w:rsidRDefault="24BA5C3D" w:rsidP="24BA5C3D">
      <w:pPr>
        <w:pStyle w:val="APAPrrado"/>
        <w:ind w:firstLine="0"/>
        <w:rPr>
          <w:szCs w:val="24"/>
        </w:rPr>
      </w:pPr>
    </w:p>
    <w:p w14:paraId="46CE3BB9" w14:textId="79F517BF" w:rsidR="048CB3E3" w:rsidRDefault="048CB3E3" w:rsidP="363F5D7E">
      <w:pPr>
        <w:pStyle w:val="APAPrrado"/>
      </w:pPr>
    </w:p>
    <w:p w14:paraId="35ABF181" w14:textId="11C4A81A" w:rsidR="00768099" w:rsidRDefault="00768099" w:rsidP="00768099"/>
    <w:p w14:paraId="108C3AB4" w14:textId="051CA77D" w:rsidR="0054087D" w:rsidRPr="00674E6F" w:rsidRDefault="00674E6F" w:rsidP="00674E6F">
      <w:pPr>
        <w:spacing w:after="160" w:line="259" w:lineRule="auto"/>
        <w:rPr>
          <w:rFonts w:eastAsiaTheme="majorEastAsia" w:cstheme="majorBidi"/>
          <w:b/>
          <w:szCs w:val="26"/>
        </w:rPr>
      </w:pPr>
      <w:r>
        <w:br w:type="page"/>
      </w:r>
    </w:p>
    <w:p w14:paraId="5AAE15D9" w14:textId="45386D5E" w:rsidR="002D47D0" w:rsidRPr="003A1EE7" w:rsidRDefault="00E501CF" w:rsidP="007158A9">
      <w:pPr>
        <w:pStyle w:val="Ttulo1"/>
      </w:pPr>
      <w:bookmarkStart w:id="11" w:name="_Toc112630314"/>
      <w:r>
        <w:lastRenderedPageBreak/>
        <w:t>Bases teóricas</w:t>
      </w:r>
      <w:bookmarkEnd w:id="11"/>
    </w:p>
    <w:p w14:paraId="7B79C3F3" w14:textId="77777777" w:rsidR="006046E6" w:rsidRDefault="006046E6" w:rsidP="006046E6">
      <w:pPr>
        <w:pStyle w:val="Ttulo2"/>
      </w:pPr>
      <w:bookmarkStart w:id="12" w:name="_Toc112630315"/>
      <w:r>
        <w:t>Riego</w:t>
      </w:r>
      <w:bookmarkEnd w:id="12"/>
    </w:p>
    <w:p w14:paraId="095F42C2" w14:textId="77777777" w:rsidR="006046E6" w:rsidRPr="00A73195" w:rsidRDefault="006046E6" w:rsidP="006046E6">
      <w:pPr>
        <w:pStyle w:val="APAPrrado"/>
      </w:pPr>
      <w:r w:rsidRPr="00A73195">
        <w:t>Se denomina sistema de riego al conjunto de elementos que permiten la aplicación de agua eficiente en una respectiva área de suelo con frecuencia apropiada en cantidades necesarias y en el momento oportuno.</w:t>
      </w:r>
    </w:p>
    <w:p w14:paraId="2690BB29" w14:textId="12566077" w:rsidR="006046E6" w:rsidRPr="00A73195" w:rsidRDefault="006046E6" w:rsidP="006046E6">
      <w:pPr>
        <w:pStyle w:val="Ttulo2"/>
      </w:pPr>
      <w:bookmarkStart w:id="13" w:name="_Toc112630316"/>
      <w:r w:rsidRPr="00A73195">
        <w:t>Métodos de Riego</w:t>
      </w:r>
      <w:bookmarkEnd w:id="13"/>
    </w:p>
    <w:p w14:paraId="1968CD98" w14:textId="77777777" w:rsidR="006046E6" w:rsidRPr="00A73195" w:rsidRDefault="006046E6" w:rsidP="006046E6">
      <w:pPr>
        <w:pStyle w:val="Ttulo3"/>
      </w:pPr>
      <w:bookmarkStart w:id="14" w:name="_Toc112630317"/>
      <w:r w:rsidRPr="00A73195">
        <w:t>Inundación y sumersión</w:t>
      </w:r>
      <w:bookmarkEnd w:id="14"/>
    </w:p>
    <w:p w14:paraId="64A3EE73" w14:textId="77777777" w:rsidR="006046E6" w:rsidRPr="00A73195" w:rsidRDefault="006046E6" w:rsidP="006046E6">
      <w:pPr>
        <w:pStyle w:val="APAPrrado"/>
      </w:pPr>
      <w:r w:rsidRPr="00A73195">
        <w:t>Es un sistema de irrigación que consiste en inundar el terreno con una capa de agua, es el más usado y antiguo, tiene el inconveniente de desperdiciar agua especialmente en campos abiertos debido a la evaporación se dice que la perdida es del 25% aproximadamente, esto sin contar con las filtraciones o con las roturas de los conductos. El agua proviene de un centro de acopio que en muchos casos son pantanos, embalses o tanques especialmente construidos para este propósito, después se distribuye a través de grandes canales, el agua llega por gravedad a las parcelas y terrenos.</w:t>
      </w:r>
    </w:p>
    <w:p w14:paraId="7FFF8E63" w14:textId="141E8CC7" w:rsidR="006046E6" w:rsidRPr="00A73195" w:rsidRDefault="006046E6" w:rsidP="006046E6">
      <w:pPr>
        <w:pStyle w:val="Ttulo3"/>
      </w:pPr>
      <w:bookmarkStart w:id="15" w:name="_Toc112630318"/>
      <w:r w:rsidRPr="00A73195">
        <w:t>Riego por surcos</w:t>
      </w:r>
      <w:bookmarkEnd w:id="15"/>
    </w:p>
    <w:p w14:paraId="0A06594A" w14:textId="77777777" w:rsidR="006046E6" w:rsidRPr="00A73195" w:rsidRDefault="006046E6" w:rsidP="006046E6">
      <w:pPr>
        <w:pStyle w:val="APAPrrado"/>
      </w:pPr>
      <w:r w:rsidRPr="00A73195">
        <w:t xml:space="preserve">Este método consiste en hacer correr el agua por gravedad desde una acequia madre alrededor de pequeñas zanjas o surcos que se forman entre las hileras del cultivo. Los canales son realizados por un trabajador, del tamaño de la apertura de la fuente de </w:t>
      </w:r>
    </w:p>
    <w:p w14:paraId="309C1FF6" w14:textId="77777777" w:rsidR="006046E6" w:rsidRDefault="006046E6" w:rsidP="006046E6">
      <w:pPr>
        <w:pStyle w:val="APAPrrado"/>
      </w:pPr>
      <w:r w:rsidRPr="00A73195">
        <w:t>agua y del tamaño de los surcos dependerá la cantidad de agua que se entregue al cultivo. En algunos casos se emplean tuberías al inicio de los surcos que tienen orificios o válvulas por donde sale el agua.</w:t>
      </w:r>
    </w:p>
    <w:p w14:paraId="7082DD0E" w14:textId="49D1FE82" w:rsidR="006046E6" w:rsidRDefault="006046E6" w:rsidP="006046E6">
      <w:pPr>
        <w:pStyle w:val="Ttulo3"/>
      </w:pPr>
      <w:bookmarkStart w:id="16" w:name="_Toc112630319"/>
      <w:r>
        <w:lastRenderedPageBreak/>
        <w:t>Riego por goteo</w:t>
      </w:r>
      <w:bookmarkEnd w:id="16"/>
    </w:p>
    <w:p w14:paraId="6767673B" w14:textId="77777777" w:rsidR="006046E6" w:rsidRDefault="006046E6" w:rsidP="006046E6">
      <w:pPr>
        <w:pStyle w:val="APAPrrado"/>
      </w:pPr>
      <w:r>
        <w:t>Es un tipo de riego localizado, el agua es aplicada en forma de gotas a través de emisores o de mangueras perforadas, la descarga fluctúa entre 2 a 4 litros por hora. Este método suministra pequeñas cantidades de humedad ala raíz de cada planta, este método garantiza una mínima perdida de agua y evaporación.</w:t>
      </w:r>
    </w:p>
    <w:p w14:paraId="04F03A19" w14:textId="77777777" w:rsidR="006046E6" w:rsidRDefault="006046E6" w:rsidP="006046E6">
      <w:pPr>
        <w:pStyle w:val="APAPrrado"/>
      </w:pPr>
      <w:r>
        <w:t>Entre sus características más importantes están:</w:t>
      </w:r>
    </w:p>
    <w:p w14:paraId="0EF187A2" w14:textId="77777777" w:rsidR="006046E6" w:rsidRDefault="006046E6" w:rsidP="006046E6">
      <w:pPr>
        <w:pStyle w:val="Prrafodelista"/>
        <w:numPr>
          <w:ilvl w:val="0"/>
          <w:numId w:val="13"/>
        </w:numPr>
      </w:pPr>
      <w:r>
        <w:t>Permite una considerable reducción de la evaporación del suelo y de las pérdidas por percolación, debido a esto se reduce significativamente las necesidades brutas de agua.</w:t>
      </w:r>
    </w:p>
    <w:p w14:paraId="62ED0E51" w14:textId="77777777" w:rsidR="006046E6" w:rsidRDefault="006046E6" w:rsidP="006046E6">
      <w:pPr>
        <w:pStyle w:val="Prrafodelista"/>
        <w:numPr>
          <w:ilvl w:val="0"/>
          <w:numId w:val="13"/>
        </w:numPr>
      </w:pPr>
      <w:r>
        <w:t>El agua se infiltra en el terreno, luego se riega en varias direcciones principalmente en dirección vertical y horizontal.</w:t>
      </w:r>
    </w:p>
    <w:p w14:paraId="3B4B29AB" w14:textId="77777777" w:rsidR="006046E6" w:rsidRDefault="006046E6" w:rsidP="006046E6">
      <w:pPr>
        <w:pStyle w:val="Prrafodelista"/>
        <w:numPr>
          <w:ilvl w:val="0"/>
          <w:numId w:val="13"/>
        </w:numPr>
      </w:pPr>
      <w:r>
        <w:t>Solo se moja la parte que se aplica el goteo en contraste solo se humedece el sistema radicular de la planta.</w:t>
      </w:r>
    </w:p>
    <w:p w14:paraId="4D8A62B5" w14:textId="77777777" w:rsidR="006046E6" w:rsidRDefault="006046E6" w:rsidP="006046E6">
      <w:pPr>
        <w:pStyle w:val="APAPrrado"/>
      </w:pPr>
      <w:r>
        <w:t>Existen distintos tipos de riego por goteo que se diferencian según su método de aplicación entre los más importantes están:</w:t>
      </w:r>
    </w:p>
    <w:p w14:paraId="50F98E92" w14:textId="77777777" w:rsidR="006046E6" w:rsidRDefault="006046E6" w:rsidP="006046E6">
      <w:pPr>
        <w:pStyle w:val="Prrafodelista"/>
        <w:numPr>
          <w:ilvl w:val="0"/>
          <w:numId w:val="12"/>
        </w:numPr>
      </w:pPr>
      <w:r>
        <w:t>Subterráneo: permite el aporte de agua y nutrientes a la planta de forma localizada y bajo la superficie, optimizando el crecimiento de raíces y plantas.</w:t>
      </w:r>
    </w:p>
    <w:p w14:paraId="10DF688F" w14:textId="77777777" w:rsidR="006046E6" w:rsidRDefault="006046E6" w:rsidP="006046E6">
      <w:pPr>
        <w:pStyle w:val="Prrafodelista"/>
        <w:numPr>
          <w:ilvl w:val="0"/>
          <w:numId w:val="12"/>
        </w:numPr>
      </w:pPr>
      <w:r>
        <w:t>Superficial: ampliamente utilizado por su amplia flexibilidad.</w:t>
      </w:r>
    </w:p>
    <w:p w14:paraId="65BAF08B" w14:textId="77777777" w:rsidR="006046E6" w:rsidRPr="00D20E87" w:rsidRDefault="006046E6" w:rsidP="006046E6">
      <w:pPr>
        <w:pStyle w:val="Prrafodelista"/>
        <w:numPr>
          <w:ilvl w:val="0"/>
          <w:numId w:val="12"/>
        </w:numPr>
      </w:pPr>
      <w:r>
        <w:t>Aéreo: se emplea en invernaderos, el agua cae por gravedad al pie de la planta.</w:t>
      </w:r>
    </w:p>
    <w:p w14:paraId="4FAADFFC" w14:textId="77777777" w:rsidR="006046E6" w:rsidRDefault="006046E6" w:rsidP="006046E6">
      <w:pPr>
        <w:pStyle w:val="Ttulo2"/>
      </w:pPr>
      <w:bookmarkStart w:id="17" w:name="_Toc112630320"/>
      <w:r>
        <w:t>Sistema de automatización de riego</w:t>
      </w:r>
      <w:bookmarkEnd w:id="17"/>
    </w:p>
    <w:p w14:paraId="695F9811" w14:textId="77777777" w:rsidR="006046E6" w:rsidRDefault="006046E6" w:rsidP="006046E6">
      <w:pPr>
        <w:pStyle w:val="APAPrrado"/>
      </w:pPr>
      <w:r>
        <w:t>Permite el riego eficiente y óptimo de agua en el suelo. Este compuesto por varios elementos que hacen que las operaciones sean automáticas para comprender un sistema automatizado en un proceso cotidiano se deberá entender conocimientos básicos necesarias que serán empleados en el proyecto.</w:t>
      </w:r>
    </w:p>
    <w:p w14:paraId="1359B5FF" w14:textId="7BF37928" w:rsidR="006046E6" w:rsidRPr="005E4E62" w:rsidRDefault="006046E6" w:rsidP="006046E6">
      <w:pPr>
        <w:pStyle w:val="Ttulo3"/>
      </w:pPr>
      <w:bookmarkStart w:id="18" w:name="_Toc112630321"/>
      <w:r w:rsidRPr="005E4E62">
        <w:rPr>
          <w:rStyle w:val="Ttulo2Car"/>
        </w:rPr>
        <w:lastRenderedPageBreak/>
        <w:t>Domótica.</w:t>
      </w:r>
      <w:bookmarkEnd w:id="18"/>
      <w:r w:rsidRPr="005E4E62">
        <w:t xml:space="preserve"> </w:t>
      </w:r>
    </w:p>
    <w:p w14:paraId="73A7A7BD" w14:textId="77777777" w:rsidR="006046E6" w:rsidRDefault="006046E6" w:rsidP="006046E6">
      <w:pPr>
        <w:pStyle w:val="APAPrrado"/>
      </w:pPr>
      <w:r>
        <w:t xml:space="preserve">Es el uso simultáneo de tecnologías eléctricas, electrónicas aplicadas al control automático de espacios. Pueden estar compuestos por medios de redes externas e internas de comunicación cableadas o inalámbricas. </w:t>
      </w:r>
    </w:p>
    <w:p w14:paraId="01DAEF08" w14:textId="77777777" w:rsidR="006046E6" w:rsidRDefault="006046E6" w:rsidP="006046E6">
      <w:pPr>
        <w:pStyle w:val="APAPrrado"/>
      </w:pPr>
      <w:r>
        <w:t xml:space="preserve">El sistema domótico está compuesto por tres elementos principales: </w:t>
      </w:r>
    </w:p>
    <w:p w14:paraId="4710B2A3" w14:textId="77777777" w:rsidR="006046E6" w:rsidRDefault="006046E6" w:rsidP="006046E6">
      <w:pPr>
        <w:pStyle w:val="Prrafodelista"/>
        <w:numPr>
          <w:ilvl w:val="0"/>
          <w:numId w:val="13"/>
        </w:numPr>
      </w:pPr>
      <w:r>
        <w:t xml:space="preserve">Sensores: captan el cambio físico y transmiten esta información a una unidad de control. </w:t>
      </w:r>
    </w:p>
    <w:p w14:paraId="66A201EA" w14:textId="77777777" w:rsidR="006046E6" w:rsidRDefault="006046E6" w:rsidP="006046E6">
      <w:pPr>
        <w:pStyle w:val="Prrafodelista"/>
        <w:numPr>
          <w:ilvl w:val="0"/>
          <w:numId w:val="13"/>
        </w:numPr>
      </w:pPr>
      <w:r>
        <w:t xml:space="preserve">Actuadores. Trabajan junto a la unidad de control, son de origen hidráulico neumático o eléctrico. </w:t>
      </w:r>
    </w:p>
    <w:p w14:paraId="703051A9" w14:textId="77777777" w:rsidR="006046E6" w:rsidRDefault="006046E6" w:rsidP="006046E6">
      <w:pPr>
        <w:pStyle w:val="Prrafodelista"/>
        <w:numPr>
          <w:ilvl w:val="0"/>
          <w:numId w:val="13"/>
        </w:numPr>
      </w:pPr>
      <w:r>
        <w:t xml:space="preserve">Unidad de control. Es el principal componente del sistema demótico en él se programan y se reciben órdenes de los demás elementos, está compuesto por interfaces necesarias para para presentar información como pantallas, monitor etc. </w:t>
      </w:r>
    </w:p>
    <w:p w14:paraId="08B9B091" w14:textId="77777777" w:rsidR="006046E6" w:rsidRDefault="006046E6" w:rsidP="006046E6">
      <w:pPr>
        <w:pStyle w:val="Ttulo3"/>
      </w:pPr>
      <w:bookmarkStart w:id="19" w:name="_Toc112630322"/>
      <w:r>
        <w:t>Características del sistema domótico.</w:t>
      </w:r>
      <w:bookmarkEnd w:id="19"/>
      <w:r>
        <w:t xml:space="preserve"> </w:t>
      </w:r>
    </w:p>
    <w:p w14:paraId="56B75B01" w14:textId="77777777" w:rsidR="006046E6" w:rsidRDefault="006046E6" w:rsidP="006046E6">
      <w:r>
        <w:t xml:space="preserve">Pueden ser centralizados y descentralizados </w:t>
      </w:r>
    </w:p>
    <w:p w14:paraId="532B1545" w14:textId="77777777" w:rsidR="006046E6" w:rsidRDefault="006046E6" w:rsidP="006046E6">
      <w:pPr>
        <w:pStyle w:val="Prrafodelista"/>
        <w:numPr>
          <w:ilvl w:val="0"/>
          <w:numId w:val="13"/>
        </w:numPr>
      </w:pPr>
      <w:r>
        <w:t xml:space="preserve">Centralizados. Todos los sensores son conectados a la entrada del controlador y los actuadores a la salida, debido a esto toda la información es controlada por la unidad central. </w:t>
      </w:r>
    </w:p>
    <w:p w14:paraId="36DBE517" w14:textId="77777777" w:rsidR="006046E6" w:rsidRDefault="006046E6" w:rsidP="006046E6">
      <w:pPr>
        <w:pStyle w:val="Prrafodelista"/>
        <w:numPr>
          <w:ilvl w:val="0"/>
          <w:numId w:val="13"/>
        </w:numPr>
      </w:pPr>
      <w:r>
        <w:t>Descentralizados. Los actuadores y sensores poseen sistema de autocontrol que permite la interacción directa de unos con otros.</w:t>
      </w:r>
    </w:p>
    <w:p w14:paraId="2CF061D9" w14:textId="77777777" w:rsidR="006046E6" w:rsidRDefault="006046E6" w:rsidP="006046E6">
      <w:pPr>
        <w:pStyle w:val="Ttulo2"/>
      </w:pPr>
      <w:bookmarkStart w:id="20" w:name="_Toc112630323"/>
      <w:r>
        <w:t>Componentes de un sistema de riego.</w:t>
      </w:r>
      <w:bookmarkEnd w:id="20"/>
    </w:p>
    <w:p w14:paraId="1CE6880B" w14:textId="77777777" w:rsidR="006046E6" w:rsidRDefault="006046E6" w:rsidP="006046E6">
      <w:pPr>
        <w:pStyle w:val="Ttulo3"/>
        <w:rPr>
          <w:lang w:val="es-419"/>
        </w:rPr>
      </w:pPr>
      <w:bookmarkStart w:id="21" w:name="_Toc112630324"/>
      <w:proofErr w:type="spellStart"/>
      <w:r>
        <w:rPr>
          <w:lang w:val="es-419"/>
        </w:rPr>
        <w:t>Protoboard</w:t>
      </w:r>
      <w:bookmarkEnd w:id="21"/>
      <w:proofErr w:type="spellEnd"/>
    </w:p>
    <w:p w14:paraId="52FDC90A" w14:textId="77777777" w:rsidR="006046E6" w:rsidRDefault="006046E6" w:rsidP="006046E6">
      <w:pPr>
        <w:pStyle w:val="APAPrrado"/>
      </w:pPr>
      <w:r w:rsidRPr="00273107">
        <w:t xml:space="preserve">El </w:t>
      </w:r>
      <w:proofErr w:type="spellStart"/>
      <w:r w:rsidRPr="00273107">
        <w:t>Protoboard</w:t>
      </w:r>
      <w:proofErr w:type="spellEnd"/>
      <w:r w:rsidRPr="00273107">
        <w:t xml:space="preserve"> está construido por un bloque central y dos tiras en los extremos. El </w:t>
      </w:r>
      <w:r>
        <w:t>b</w:t>
      </w:r>
      <w:r w:rsidRPr="00273107">
        <w:t>loque central está formado por grupos de cinco contactos conectados en común,</w:t>
      </w:r>
      <w:r>
        <w:t xml:space="preserve"> </w:t>
      </w:r>
      <w:r w:rsidRPr="00273107">
        <w:t xml:space="preserve">divididos por una </w:t>
      </w:r>
      <w:r w:rsidRPr="00273107">
        <w:lastRenderedPageBreak/>
        <w:t>canaleta central, de manera que cuando un componente o dispositivo se inserta en la tablilla, quedan cuatro contactos libres para interconexiones con las</w:t>
      </w:r>
      <w:r>
        <w:t xml:space="preserve"> </w:t>
      </w:r>
      <w:r w:rsidRPr="00273107">
        <w:t>terminales del dispositivo</w:t>
      </w:r>
      <w:r>
        <w:t>.</w:t>
      </w:r>
    </w:p>
    <w:p w14:paraId="6D166391" w14:textId="77777777" w:rsidR="006046E6" w:rsidRDefault="006046E6" w:rsidP="006046E6">
      <w:pPr>
        <w:pStyle w:val="APAPrrado"/>
      </w:pPr>
      <w:r w:rsidRPr="00273107">
        <w:t>En las tiras de los extremos hay ocho grupos de 25 contactos comunes, las cuales son convenientes para señales como VCD (voltaje de corriente directa o positiva), GND (tierra o negativo) o cualquier señal que requiera más de cinco contactos comunes. Es recomendable usa</w:t>
      </w:r>
      <w:r>
        <w:t xml:space="preserve"> </w:t>
      </w:r>
      <w:r w:rsidRPr="00273107">
        <w:t>terminales o alambre de calibre 24 o 26 para la interconexión, ya que usar alambre de calibre más grueso muy probablemente dañaría los contactos de la tablilla de terminales.</w:t>
      </w:r>
      <w:r>
        <w:t xml:space="preserve"> </w:t>
      </w:r>
      <w:r w:rsidRPr="00273107">
        <w:t>Para la interconexión de los elementos del circuito dentro de la tablilla de conexiones, se recomienda preparar alambres descubriendo la parte metálica de los extremos</w:t>
      </w:r>
      <w:r>
        <w:t>.</w:t>
      </w:r>
    </w:p>
    <w:p w14:paraId="0EF690D7" w14:textId="2F21E0CB" w:rsidR="006046E6" w:rsidRPr="00F6466C" w:rsidRDefault="006046E6" w:rsidP="006046E6">
      <w:pPr>
        <w:pStyle w:val="Ttulo3"/>
        <w:rPr>
          <w:lang w:val="es-419"/>
        </w:rPr>
      </w:pPr>
      <w:bookmarkStart w:id="22" w:name="_Toc112630325"/>
      <w:r>
        <w:rPr>
          <w:lang w:val="es-419"/>
        </w:rPr>
        <w:t>Led</w:t>
      </w:r>
      <w:bookmarkEnd w:id="22"/>
    </w:p>
    <w:p w14:paraId="241F2F98" w14:textId="77777777" w:rsidR="006046E6" w:rsidRPr="00273107" w:rsidRDefault="006046E6" w:rsidP="006046E6">
      <w:pPr>
        <w:pStyle w:val="APAPrrado"/>
      </w:pPr>
      <w:r w:rsidRPr="00273107">
        <w:t>Un diodo LED es un dispositivo que permite el paso de corriente en un solo sentido y que al ser polarizado emite un haz de luz. Trabaja como un diodo normal, pero al recibir corriente eléctrica emite luz. Los LED trabajan aproximadamente con corriente de 2V. Para conectarlos a un voltaje distinto, se debe usar una resistencia.</w:t>
      </w:r>
    </w:p>
    <w:p w14:paraId="5B71A97E" w14:textId="77777777" w:rsidR="006046E6" w:rsidRDefault="006046E6" w:rsidP="006046E6">
      <w:pPr>
        <w:pStyle w:val="APAPrrado"/>
      </w:pPr>
      <w:r w:rsidRPr="00273107">
        <w:t>Su funcionamiento es bastante simple, se conecta la corriente al semiconductor superior del diodo LED lo cual permitirá el paso de corriente eléctrica y hará que el semiconductor emita luz. Según el material del que esté elaborado el semiconductor, los diodos LED proyectarán luces de distintos colores.</w:t>
      </w:r>
    </w:p>
    <w:p w14:paraId="3280275B" w14:textId="118168A2" w:rsidR="006046E6" w:rsidRDefault="006046E6" w:rsidP="006046E6">
      <w:pPr>
        <w:pStyle w:val="Ttulo3"/>
        <w:rPr>
          <w:lang w:val="es-419"/>
        </w:rPr>
      </w:pPr>
      <w:bookmarkStart w:id="23" w:name="_Toc112630326"/>
      <w:r>
        <w:rPr>
          <w:lang w:val="es-419"/>
        </w:rPr>
        <w:t>Módulo Relevador de 1 canal</w:t>
      </w:r>
      <w:bookmarkEnd w:id="23"/>
    </w:p>
    <w:p w14:paraId="7972AD11" w14:textId="77777777" w:rsidR="006046E6" w:rsidRDefault="006046E6" w:rsidP="006046E6">
      <w:r w:rsidRPr="00273107">
        <w:t>El relé o relevador es un dispositivo electromagnético. Funciona como un interruptor controlado por un circuito eléctrico en el que, por medio de una bobina y un electroimán, se acciona un juego de uno o varios contactos que permiten abrir o cerrar otros circuitos eléctricos independientes.</w:t>
      </w:r>
    </w:p>
    <w:p w14:paraId="3F664B4E" w14:textId="77777777" w:rsidR="006046E6" w:rsidRPr="00273107" w:rsidRDefault="006046E6" w:rsidP="006046E6">
      <w:pPr>
        <w:rPr>
          <w:lang w:val="es-419"/>
        </w:rPr>
      </w:pPr>
      <w:r w:rsidRPr="00273107">
        <w:rPr>
          <w:lang w:val="es-419"/>
        </w:rPr>
        <w:lastRenderedPageBreak/>
        <w:t>Especificaciones</w:t>
      </w:r>
    </w:p>
    <w:p w14:paraId="5263B8FD" w14:textId="77777777" w:rsidR="006046E6" w:rsidRPr="00273107" w:rsidRDefault="006046E6" w:rsidP="006046E6">
      <w:pPr>
        <w:pStyle w:val="Prrafodelista"/>
        <w:numPr>
          <w:ilvl w:val="0"/>
          <w:numId w:val="13"/>
        </w:numPr>
      </w:pPr>
      <w:r w:rsidRPr="00273107">
        <w:t>Voltaje entrada: 5 V</w:t>
      </w:r>
      <w:r>
        <w:t>.</w:t>
      </w:r>
    </w:p>
    <w:p w14:paraId="56BCB0F4" w14:textId="77777777" w:rsidR="006046E6" w:rsidRPr="00273107" w:rsidRDefault="006046E6" w:rsidP="006046E6">
      <w:pPr>
        <w:pStyle w:val="Prrafodelista"/>
        <w:numPr>
          <w:ilvl w:val="0"/>
          <w:numId w:val="13"/>
        </w:numPr>
      </w:pPr>
      <w:r w:rsidRPr="00273107">
        <w:t>Voltaje de control:3 ~ 9 V</w:t>
      </w:r>
      <w:r>
        <w:t>.</w:t>
      </w:r>
    </w:p>
    <w:p w14:paraId="1FDD61D3" w14:textId="77777777" w:rsidR="006046E6" w:rsidRPr="00273107" w:rsidRDefault="006046E6" w:rsidP="006046E6">
      <w:pPr>
        <w:pStyle w:val="Prrafodelista"/>
        <w:numPr>
          <w:ilvl w:val="0"/>
          <w:numId w:val="13"/>
        </w:numPr>
      </w:pPr>
      <w:r w:rsidRPr="00273107">
        <w:t>Voltaje de salida: 250 VCA o 30 VDC</w:t>
      </w:r>
      <w:r>
        <w:t>.</w:t>
      </w:r>
    </w:p>
    <w:p w14:paraId="0AFEA5AF" w14:textId="77777777" w:rsidR="006046E6" w:rsidRPr="00273107" w:rsidRDefault="006046E6" w:rsidP="006046E6">
      <w:pPr>
        <w:pStyle w:val="Prrafodelista"/>
        <w:numPr>
          <w:ilvl w:val="0"/>
          <w:numId w:val="13"/>
        </w:numPr>
      </w:pPr>
      <w:r w:rsidRPr="00273107">
        <w:t>Corriente a la salida: 10 A</w:t>
      </w:r>
      <w:r>
        <w:t>.</w:t>
      </w:r>
    </w:p>
    <w:p w14:paraId="6626EFBB" w14:textId="77777777" w:rsidR="006046E6" w:rsidRPr="00273107" w:rsidRDefault="006046E6" w:rsidP="006046E6">
      <w:pPr>
        <w:pStyle w:val="Prrafodelista"/>
        <w:numPr>
          <w:ilvl w:val="0"/>
          <w:numId w:val="13"/>
        </w:numPr>
        <w:rPr>
          <w:lang w:val="es-419"/>
        </w:rPr>
      </w:pPr>
      <w:r w:rsidRPr="00273107">
        <w:t>Dimensiones: 43 x 17 mm</w:t>
      </w:r>
    </w:p>
    <w:p w14:paraId="7EC7CBDF" w14:textId="77777777" w:rsidR="006046E6" w:rsidRPr="00273107" w:rsidRDefault="006046E6" w:rsidP="006046E6">
      <w:pPr>
        <w:rPr>
          <w:lang w:val="es-419"/>
        </w:rPr>
      </w:pPr>
      <w:r w:rsidRPr="00273107">
        <w:rPr>
          <w:lang w:val="es-419"/>
        </w:rPr>
        <w:t>Terminales</w:t>
      </w:r>
    </w:p>
    <w:p w14:paraId="51E51C47" w14:textId="77777777" w:rsidR="006046E6" w:rsidRPr="00273107" w:rsidRDefault="006046E6" w:rsidP="006046E6">
      <w:pPr>
        <w:pStyle w:val="Prrafodelista"/>
        <w:numPr>
          <w:ilvl w:val="0"/>
          <w:numId w:val="13"/>
        </w:numPr>
      </w:pPr>
      <w:r w:rsidRPr="00273107">
        <w:t>VCC – Voltaje de entrada de 5 V</w:t>
      </w:r>
      <w:r>
        <w:t>.</w:t>
      </w:r>
    </w:p>
    <w:p w14:paraId="5D7AA9C8" w14:textId="77777777" w:rsidR="006046E6" w:rsidRPr="00273107" w:rsidRDefault="006046E6" w:rsidP="006046E6">
      <w:pPr>
        <w:pStyle w:val="Prrafodelista"/>
        <w:numPr>
          <w:ilvl w:val="0"/>
          <w:numId w:val="13"/>
        </w:numPr>
      </w:pPr>
      <w:r w:rsidRPr="00273107">
        <w:t>IN – Voltaje de entrada de 3.3 V</w:t>
      </w:r>
      <w:r>
        <w:t>.</w:t>
      </w:r>
    </w:p>
    <w:p w14:paraId="45D03D44" w14:textId="77777777" w:rsidR="006046E6" w:rsidRDefault="006046E6" w:rsidP="006046E6">
      <w:pPr>
        <w:pStyle w:val="Prrafodelista"/>
        <w:numPr>
          <w:ilvl w:val="0"/>
          <w:numId w:val="13"/>
        </w:numPr>
      </w:pPr>
      <w:r w:rsidRPr="00273107">
        <w:t>GND – Tierra común del circuito</w:t>
      </w:r>
      <w:r>
        <w:t>.</w:t>
      </w:r>
    </w:p>
    <w:p w14:paraId="2DFD5535" w14:textId="00A9A599" w:rsidR="002D4E88" w:rsidRDefault="00571A26" w:rsidP="002D4E88">
      <w:r>
        <w:t>Bornes de conexión</w:t>
      </w:r>
      <w:r w:rsidR="002D4E88">
        <w:t xml:space="preserve"> </w:t>
      </w:r>
    </w:p>
    <w:p w14:paraId="5A94B65C" w14:textId="57AA89A7" w:rsidR="002D4E88" w:rsidRPr="00273107" w:rsidRDefault="00571A26" w:rsidP="002D4E88">
      <w:pPr>
        <w:pStyle w:val="Prrafodelista"/>
        <w:numPr>
          <w:ilvl w:val="0"/>
          <w:numId w:val="13"/>
        </w:numPr>
      </w:pPr>
      <w:r>
        <w:t>N. Abierto</w:t>
      </w:r>
    </w:p>
    <w:p w14:paraId="1624C084" w14:textId="6CDD02A9" w:rsidR="002D4E88" w:rsidRPr="00273107" w:rsidRDefault="00571A26" w:rsidP="002D4E88">
      <w:pPr>
        <w:pStyle w:val="Prrafodelista"/>
        <w:numPr>
          <w:ilvl w:val="0"/>
          <w:numId w:val="13"/>
        </w:numPr>
      </w:pPr>
      <w:r>
        <w:t>Común</w:t>
      </w:r>
    </w:p>
    <w:p w14:paraId="1AFA3A4F" w14:textId="296E0FA6" w:rsidR="002D4E88" w:rsidRDefault="00571A26" w:rsidP="002D4E88">
      <w:pPr>
        <w:pStyle w:val="Prrafodelista"/>
        <w:numPr>
          <w:ilvl w:val="0"/>
          <w:numId w:val="13"/>
        </w:numPr>
      </w:pPr>
      <w:r>
        <w:t>N. Cerrado</w:t>
      </w:r>
    </w:p>
    <w:p w14:paraId="60CB2AD9" w14:textId="77777777" w:rsidR="006046E6" w:rsidRDefault="006046E6" w:rsidP="006046E6">
      <w:pPr>
        <w:pStyle w:val="Ttulo3"/>
        <w:rPr>
          <w:lang w:val="es-419"/>
        </w:rPr>
      </w:pPr>
      <w:bookmarkStart w:id="24" w:name="_Toc112630327"/>
      <w:r>
        <w:rPr>
          <w:lang w:val="es-419"/>
        </w:rPr>
        <w:t>Bomba de agua</w:t>
      </w:r>
      <w:bookmarkEnd w:id="24"/>
    </w:p>
    <w:p w14:paraId="6D37BC2B" w14:textId="77777777" w:rsidR="006046E6" w:rsidRDefault="006046E6" w:rsidP="006046E6">
      <w:pPr>
        <w:pStyle w:val="APAPrrado"/>
      </w:pPr>
      <w:r w:rsidRPr="00273107">
        <w:t>Esta Bomba de Agua Sumergible, a diferencia de otras, tiene la capacidad de mover líquidos desde un punto a otro, estando dentro del recipiente en donde se desea extraer el contenido.</w:t>
      </w:r>
      <w:r>
        <w:t xml:space="preserve"> </w:t>
      </w:r>
      <w:r w:rsidRPr="00273107">
        <w:t>Puede mover líquidos desde un estanque, un recipiente o cualquier fuente de agua hasta cualquier otro punto que se encuentre a una altura no mayor a 40cms de esta bomba.</w:t>
      </w:r>
      <w:r>
        <w:t xml:space="preserve"> </w:t>
      </w:r>
      <w:r w:rsidRPr="00273107">
        <w:t>Es posible utilizarla con Microcontroladores tales como Arduino o PIC, e incluso con Microcomputadores como Raspberry, pero es necesario el uso de un Relé o Transistor capaz de maneja su consumo.</w:t>
      </w:r>
    </w:p>
    <w:p w14:paraId="0E3AA8B2" w14:textId="77777777" w:rsidR="006046E6" w:rsidRPr="00273107" w:rsidRDefault="006046E6" w:rsidP="006046E6">
      <w:pPr>
        <w:pStyle w:val="APAPrrado"/>
      </w:pPr>
      <w:r w:rsidRPr="00273107">
        <w:t>Características:</w:t>
      </w:r>
    </w:p>
    <w:p w14:paraId="7B667DDE" w14:textId="77777777" w:rsidR="006046E6" w:rsidRPr="00273107" w:rsidRDefault="006046E6" w:rsidP="006046E6">
      <w:pPr>
        <w:pStyle w:val="Prrafodelista"/>
        <w:numPr>
          <w:ilvl w:val="0"/>
          <w:numId w:val="13"/>
        </w:numPr>
      </w:pPr>
      <w:r w:rsidRPr="00273107">
        <w:lastRenderedPageBreak/>
        <w:t>Voltaje de Operación: 2.5 ~ 6V</w:t>
      </w:r>
      <w:r>
        <w:t>.</w:t>
      </w:r>
    </w:p>
    <w:p w14:paraId="25F7993F" w14:textId="77777777" w:rsidR="006046E6" w:rsidRPr="00273107" w:rsidRDefault="006046E6" w:rsidP="006046E6">
      <w:pPr>
        <w:pStyle w:val="Prrafodelista"/>
        <w:numPr>
          <w:ilvl w:val="0"/>
          <w:numId w:val="13"/>
        </w:numPr>
      </w:pPr>
      <w:r w:rsidRPr="00273107">
        <w:t>Corriente de Operación: 130 ~ 220mA</w:t>
      </w:r>
      <w:r>
        <w:t>.</w:t>
      </w:r>
    </w:p>
    <w:p w14:paraId="26BED96F" w14:textId="77777777" w:rsidR="006046E6" w:rsidRPr="00273107" w:rsidRDefault="006046E6" w:rsidP="006046E6">
      <w:pPr>
        <w:pStyle w:val="Prrafodelista"/>
        <w:numPr>
          <w:ilvl w:val="0"/>
          <w:numId w:val="13"/>
        </w:numPr>
      </w:pPr>
      <w:r w:rsidRPr="00273107">
        <w:t>Flujo: 80 ~ 120 L/H</w:t>
      </w:r>
      <w:r>
        <w:t>.</w:t>
      </w:r>
    </w:p>
    <w:p w14:paraId="02A83F1C" w14:textId="77777777" w:rsidR="006046E6" w:rsidRPr="00273107" w:rsidRDefault="006046E6" w:rsidP="006046E6">
      <w:pPr>
        <w:pStyle w:val="Prrafodelista"/>
        <w:numPr>
          <w:ilvl w:val="0"/>
          <w:numId w:val="13"/>
        </w:numPr>
      </w:pPr>
      <w:r w:rsidRPr="00273107">
        <w:t>Elevación máxima de columna de agua: 40 [cm]</w:t>
      </w:r>
      <w:r>
        <w:t>.</w:t>
      </w:r>
    </w:p>
    <w:p w14:paraId="0B89C91A" w14:textId="77777777" w:rsidR="006046E6" w:rsidRPr="00273107" w:rsidRDefault="006046E6" w:rsidP="006046E6">
      <w:pPr>
        <w:pStyle w:val="Prrafodelista"/>
        <w:numPr>
          <w:ilvl w:val="0"/>
          <w:numId w:val="13"/>
        </w:numPr>
      </w:pPr>
      <w:r w:rsidRPr="00273107">
        <w:t>Material: Plástico</w:t>
      </w:r>
      <w:r>
        <w:t>.</w:t>
      </w:r>
    </w:p>
    <w:p w14:paraId="3FF49934" w14:textId="07CF205D" w:rsidR="006046E6" w:rsidRPr="00273107" w:rsidRDefault="006046E6" w:rsidP="006046E6">
      <w:pPr>
        <w:pStyle w:val="Prrafodelista"/>
        <w:numPr>
          <w:ilvl w:val="0"/>
          <w:numId w:val="13"/>
        </w:numPr>
      </w:pPr>
      <w:r w:rsidRPr="00273107">
        <w:t xml:space="preserve">Diámetro Externo del Tubo de Salida: 7.5 </w:t>
      </w:r>
      <w:proofErr w:type="spellStart"/>
      <w:r w:rsidRPr="00273107">
        <w:t>mm</w:t>
      </w:r>
      <w:r>
        <w:t>.</w:t>
      </w:r>
      <w:proofErr w:type="spellEnd"/>
    </w:p>
    <w:p w14:paraId="25A6378D" w14:textId="07CF205D" w:rsidR="006046E6" w:rsidRPr="00273107" w:rsidRDefault="006046E6" w:rsidP="006046E6">
      <w:pPr>
        <w:pStyle w:val="Prrafodelista"/>
        <w:numPr>
          <w:ilvl w:val="0"/>
          <w:numId w:val="13"/>
        </w:numPr>
      </w:pPr>
      <w:r w:rsidRPr="00273107">
        <w:t xml:space="preserve">Diámetro Interno del Tubo de Salida: 5 </w:t>
      </w:r>
      <w:proofErr w:type="spellStart"/>
      <w:r w:rsidRPr="00273107">
        <w:t>mm</w:t>
      </w:r>
      <w:r>
        <w:t>.</w:t>
      </w:r>
      <w:proofErr w:type="spellEnd"/>
    </w:p>
    <w:p w14:paraId="74ADD457" w14:textId="77777777" w:rsidR="006046E6" w:rsidRPr="00273107" w:rsidRDefault="006046E6" w:rsidP="006046E6">
      <w:pPr>
        <w:pStyle w:val="Prrafodelista"/>
        <w:numPr>
          <w:ilvl w:val="0"/>
          <w:numId w:val="13"/>
        </w:numPr>
      </w:pPr>
      <w:r w:rsidRPr="00273107">
        <w:t>Largo de cable: 20cm aprox.</w:t>
      </w:r>
    </w:p>
    <w:p w14:paraId="4BB80FAE" w14:textId="77777777" w:rsidR="006046E6" w:rsidRPr="00273107" w:rsidRDefault="006046E6" w:rsidP="006046E6">
      <w:pPr>
        <w:pStyle w:val="Prrafodelista"/>
        <w:numPr>
          <w:ilvl w:val="0"/>
          <w:numId w:val="13"/>
        </w:numPr>
      </w:pPr>
      <w:r w:rsidRPr="00273107">
        <w:t>Tamaño: 43mm (largo) x 23mm (diámetro)</w:t>
      </w:r>
      <w:r>
        <w:t>.</w:t>
      </w:r>
    </w:p>
    <w:p w14:paraId="6F3E6CA3" w14:textId="77777777" w:rsidR="006046E6" w:rsidRPr="00273107" w:rsidRDefault="006046E6" w:rsidP="006046E6">
      <w:pPr>
        <w:pStyle w:val="Prrafodelista"/>
        <w:numPr>
          <w:ilvl w:val="0"/>
          <w:numId w:val="13"/>
        </w:numPr>
      </w:pPr>
      <w:r w:rsidRPr="00273107">
        <w:t>Temperatura del agua: -20 a 50 °C</w:t>
      </w:r>
      <w:r>
        <w:t>.</w:t>
      </w:r>
    </w:p>
    <w:p w14:paraId="48DA8EAB" w14:textId="2741677D" w:rsidR="006046E6" w:rsidRDefault="003B6BC3" w:rsidP="006046E6">
      <w:pPr>
        <w:pStyle w:val="Ttulo3"/>
        <w:rPr>
          <w:lang w:val="es-419"/>
        </w:rPr>
      </w:pPr>
      <w:bookmarkStart w:id="25" w:name="_Toc112630328"/>
      <w:r>
        <w:rPr>
          <w:lang w:val="es-419"/>
        </w:rPr>
        <w:t>ESP</w:t>
      </w:r>
      <w:r w:rsidR="006046E6">
        <w:rPr>
          <w:lang w:val="es-419"/>
        </w:rPr>
        <w:t>8266</w:t>
      </w:r>
      <w:bookmarkEnd w:id="25"/>
    </w:p>
    <w:p w14:paraId="03A00DDE" w14:textId="77777777" w:rsidR="006046E6" w:rsidRPr="00273107" w:rsidRDefault="006046E6" w:rsidP="006046E6">
      <w:pPr>
        <w:pStyle w:val="APAPrrado"/>
      </w:pPr>
      <w:r w:rsidRPr="00273107">
        <w:t xml:space="preserve">ESP8266 es el nombre de un microcontrolador diseñado por </w:t>
      </w:r>
      <w:proofErr w:type="spellStart"/>
      <w:r w:rsidRPr="00273107">
        <w:t>Espressif</w:t>
      </w:r>
      <w:proofErr w:type="spellEnd"/>
      <w:r w:rsidRPr="00273107">
        <w:t xml:space="preserve"> </w:t>
      </w:r>
      <w:proofErr w:type="spellStart"/>
      <w:r w:rsidRPr="00273107">
        <w:t>Systems</w:t>
      </w:r>
      <w:proofErr w:type="spellEnd"/>
      <w:r w:rsidRPr="00273107">
        <w:t>, una compañía china con sede en Shanghái, este se anuncia a sí mismo como una solución autónoma de redes Wifi que funciona como un puente entre los microcontroladores que hasta ahora existían hasta los MCU con Wifi, siendo además capaz de ejecutar aplicaciones independientes (</w:t>
      </w:r>
      <w:proofErr w:type="spellStart"/>
      <w:r w:rsidRPr="00273107">
        <w:t>Ubach</w:t>
      </w:r>
      <w:proofErr w:type="spellEnd"/>
      <w:r w:rsidRPr="00273107">
        <w:t xml:space="preserve"> Granados, 2017).</w:t>
      </w:r>
      <w:r w:rsidRPr="00273107">
        <w:br/>
        <w:t>Especificaciones del ESP8266:</w:t>
      </w:r>
    </w:p>
    <w:p w14:paraId="2E40A5A9" w14:textId="77777777" w:rsidR="006046E6" w:rsidRDefault="006046E6" w:rsidP="006046E6">
      <w:pPr>
        <w:pStyle w:val="Prrafodelista"/>
        <w:numPr>
          <w:ilvl w:val="0"/>
          <w:numId w:val="13"/>
        </w:numPr>
      </w:pPr>
      <w:r>
        <w:t>Voltaje de 3.3 V</w:t>
      </w:r>
    </w:p>
    <w:p w14:paraId="01201E16" w14:textId="07CF205D" w:rsidR="006046E6" w:rsidRDefault="006046E6" w:rsidP="006046E6">
      <w:pPr>
        <w:pStyle w:val="Prrafodelista"/>
        <w:numPr>
          <w:ilvl w:val="0"/>
          <w:numId w:val="13"/>
        </w:numPr>
      </w:pPr>
      <w:r>
        <w:t xml:space="preserve">Consumo de corriente entre </w:t>
      </w:r>
      <w:r w:rsidRPr="0053248C">
        <w:t xml:space="preserve">10 µA </w:t>
      </w:r>
      <w:r>
        <w:t>y</w:t>
      </w:r>
      <w:r w:rsidRPr="0053248C">
        <w:t xml:space="preserve"> 170 </w:t>
      </w:r>
      <w:proofErr w:type="spellStart"/>
      <w:r w:rsidRPr="0053248C">
        <w:t>mA</w:t>
      </w:r>
      <w:r>
        <w:t>.</w:t>
      </w:r>
      <w:proofErr w:type="spellEnd"/>
    </w:p>
    <w:p w14:paraId="482EF5BA" w14:textId="77777777" w:rsidR="006046E6" w:rsidRDefault="006046E6" w:rsidP="006046E6">
      <w:pPr>
        <w:pStyle w:val="Prrafodelista"/>
        <w:numPr>
          <w:ilvl w:val="0"/>
          <w:numId w:val="13"/>
        </w:numPr>
      </w:pPr>
      <w:r>
        <w:t xml:space="preserve">Memoria Flash de </w:t>
      </w:r>
      <w:r w:rsidRPr="0053248C">
        <w:t>16 MB máx. (512 k normal)</w:t>
      </w:r>
      <w:r>
        <w:t>.</w:t>
      </w:r>
    </w:p>
    <w:p w14:paraId="4C95C234" w14:textId="07CF205D" w:rsidR="006046E6" w:rsidRDefault="006046E6" w:rsidP="006046E6">
      <w:pPr>
        <w:pStyle w:val="Prrafodelista"/>
        <w:numPr>
          <w:ilvl w:val="0"/>
          <w:numId w:val="13"/>
        </w:numPr>
      </w:pPr>
      <w:r>
        <w:t xml:space="preserve">Procesador </w:t>
      </w:r>
      <w:proofErr w:type="spellStart"/>
      <w:r w:rsidRPr="0053248C">
        <w:t>Tensilica</w:t>
      </w:r>
      <w:proofErr w:type="spellEnd"/>
      <w:r w:rsidRPr="0053248C">
        <w:t xml:space="preserve"> L 106 32bit</w:t>
      </w:r>
      <w:r>
        <w:t>.</w:t>
      </w:r>
    </w:p>
    <w:p w14:paraId="28481DD5" w14:textId="77777777" w:rsidR="006046E6" w:rsidRDefault="006046E6" w:rsidP="006046E6">
      <w:pPr>
        <w:pStyle w:val="Prrafodelista"/>
        <w:numPr>
          <w:ilvl w:val="0"/>
          <w:numId w:val="13"/>
        </w:numPr>
      </w:pPr>
      <w:r>
        <w:t>Velocidad del procesador de 80 a 160 MHz.</w:t>
      </w:r>
    </w:p>
    <w:p w14:paraId="71AD3F28" w14:textId="77777777" w:rsidR="006046E6" w:rsidRPr="00273107" w:rsidRDefault="006046E6" w:rsidP="006046E6">
      <w:pPr>
        <w:pStyle w:val="Prrafodelista"/>
        <w:numPr>
          <w:ilvl w:val="0"/>
          <w:numId w:val="13"/>
        </w:numPr>
      </w:pPr>
      <w:r>
        <w:t xml:space="preserve">Soporte de 802.11 para </w:t>
      </w:r>
      <w:r w:rsidRPr="002577B0">
        <w:t>b/g/n/d/e/i/k/r</w:t>
      </w:r>
      <w:r>
        <w:t>.</w:t>
      </w:r>
    </w:p>
    <w:p w14:paraId="1E5CC603" w14:textId="72FA1D48" w:rsidR="006046E6" w:rsidRPr="00443869" w:rsidRDefault="006046E6" w:rsidP="006046E6">
      <w:pPr>
        <w:pStyle w:val="Ttulo3"/>
      </w:pPr>
      <w:bookmarkStart w:id="26" w:name="_Toc112630329"/>
      <w:r w:rsidRPr="00443869">
        <w:lastRenderedPageBreak/>
        <w:t xml:space="preserve">Placa de desarrollo </w:t>
      </w:r>
      <w:proofErr w:type="spellStart"/>
      <w:r w:rsidRPr="00443869">
        <w:t>NodeMCU</w:t>
      </w:r>
      <w:bookmarkEnd w:id="26"/>
      <w:proofErr w:type="spellEnd"/>
    </w:p>
    <w:p w14:paraId="68252AE4" w14:textId="77777777" w:rsidR="006046E6" w:rsidRPr="004138E5" w:rsidRDefault="006046E6" w:rsidP="006046E6">
      <w:pPr>
        <w:pStyle w:val="APAPrrado"/>
      </w:pPr>
      <w:r w:rsidRPr="004138E5">
        <w:t xml:space="preserve">Según Otiniano López (2018) es un dispositivo orientado </w:t>
      </w:r>
      <w:proofErr w:type="spellStart"/>
      <w:r w:rsidRPr="004138E5">
        <w:t>IoT</w:t>
      </w:r>
      <w:proofErr w:type="spellEnd"/>
      <w:r w:rsidRPr="004138E5">
        <w:t xml:space="preserve"> que posee un chip integrado llamado ESP8266, siendo esta su ventaja principal y que le permite conectarme a internet vía Wifi; es similar a un Arduino en el sentido que integra muchos componentes librerías, código, sensores, etc.</w:t>
      </w:r>
    </w:p>
    <w:p w14:paraId="74EB69CE" w14:textId="77777777" w:rsidR="006046E6" w:rsidRPr="004138E5" w:rsidRDefault="006046E6" w:rsidP="006046E6">
      <w:pPr>
        <w:pStyle w:val="APAPrrado"/>
      </w:pPr>
      <w:r w:rsidRPr="004138E5">
        <w:t xml:space="preserve">Algunas de las características principales del </w:t>
      </w:r>
      <w:proofErr w:type="spellStart"/>
      <w:r w:rsidRPr="004138E5">
        <w:t>NodeMCU</w:t>
      </w:r>
      <w:proofErr w:type="spellEnd"/>
      <w:r w:rsidRPr="004138E5">
        <w:t xml:space="preserve"> son:</w:t>
      </w:r>
    </w:p>
    <w:p w14:paraId="06470325" w14:textId="77777777" w:rsidR="006046E6" w:rsidRPr="004138E5" w:rsidRDefault="006046E6" w:rsidP="006046E6">
      <w:pPr>
        <w:pStyle w:val="Prrafodelista"/>
        <w:numPr>
          <w:ilvl w:val="0"/>
          <w:numId w:val="13"/>
        </w:numPr>
      </w:pPr>
      <w:r w:rsidRPr="004138E5">
        <w:t>Conversor Serie-USB para poder programar y alimentar a través del USB</w:t>
      </w:r>
      <w:r>
        <w:t>.</w:t>
      </w:r>
    </w:p>
    <w:p w14:paraId="6D5046EE" w14:textId="77777777" w:rsidR="006046E6" w:rsidRPr="004138E5" w:rsidRDefault="006046E6" w:rsidP="006046E6">
      <w:pPr>
        <w:pStyle w:val="Prrafodelista"/>
        <w:numPr>
          <w:ilvl w:val="0"/>
          <w:numId w:val="13"/>
        </w:numPr>
      </w:pPr>
      <w:r w:rsidRPr="004138E5">
        <w:t>Fácil acceso a los pines</w:t>
      </w:r>
      <w:r>
        <w:t>.</w:t>
      </w:r>
    </w:p>
    <w:p w14:paraId="3BBE03E9" w14:textId="77777777" w:rsidR="006046E6" w:rsidRPr="004138E5" w:rsidRDefault="006046E6" w:rsidP="006046E6">
      <w:pPr>
        <w:pStyle w:val="Prrafodelista"/>
        <w:numPr>
          <w:ilvl w:val="0"/>
          <w:numId w:val="13"/>
        </w:numPr>
      </w:pPr>
      <w:r w:rsidRPr="004138E5">
        <w:t>Pines de alimentación para sensores y componentes</w:t>
      </w:r>
      <w:r>
        <w:t>.</w:t>
      </w:r>
    </w:p>
    <w:p w14:paraId="03A8C768" w14:textId="07CF205D" w:rsidR="006046E6" w:rsidRPr="004138E5" w:rsidRDefault="006046E6" w:rsidP="006046E6">
      <w:pPr>
        <w:pStyle w:val="Prrafodelista"/>
        <w:numPr>
          <w:ilvl w:val="0"/>
          <w:numId w:val="13"/>
        </w:numPr>
      </w:pPr>
      <w:proofErr w:type="spellStart"/>
      <w:r w:rsidRPr="004138E5">
        <w:t>LEDs</w:t>
      </w:r>
      <w:proofErr w:type="spellEnd"/>
      <w:r w:rsidRPr="004138E5">
        <w:t xml:space="preserve"> para indicar estado</w:t>
      </w:r>
      <w:r>
        <w:t>.</w:t>
      </w:r>
    </w:p>
    <w:p w14:paraId="7CF69860" w14:textId="07CF205D" w:rsidR="006046E6" w:rsidRDefault="006046E6" w:rsidP="006046E6">
      <w:pPr>
        <w:pStyle w:val="Prrafodelista"/>
        <w:numPr>
          <w:ilvl w:val="0"/>
          <w:numId w:val="13"/>
        </w:numPr>
      </w:pPr>
      <w:r w:rsidRPr="004138E5">
        <w:t xml:space="preserve">Botón de </w:t>
      </w:r>
      <w:proofErr w:type="spellStart"/>
      <w:r w:rsidRPr="004138E5">
        <w:t>Reset</w:t>
      </w:r>
      <w:proofErr w:type="spellEnd"/>
      <w:r w:rsidRPr="004138E5">
        <w:t xml:space="preserve"> y Flash</w:t>
      </w:r>
      <w:r>
        <w:t>.</w:t>
      </w:r>
    </w:p>
    <w:p w14:paraId="6A9FCBE9" w14:textId="47A8D8DE" w:rsidR="006046E6" w:rsidRPr="00443869" w:rsidRDefault="006046E6" w:rsidP="006046E6">
      <w:pPr>
        <w:pStyle w:val="Ttulo3"/>
      </w:pPr>
      <w:bookmarkStart w:id="27" w:name="_Toc112630330"/>
      <w:r w:rsidRPr="00443869">
        <w:t>Sensor de humedad de suelo</w:t>
      </w:r>
      <w:bookmarkEnd w:id="27"/>
    </w:p>
    <w:p w14:paraId="3AA45E2A" w14:textId="497FA1BE" w:rsidR="006046E6" w:rsidRPr="004138E5" w:rsidRDefault="006D0F72" w:rsidP="006046E6">
      <w:pPr>
        <w:pStyle w:val="APAPrrado"/>
      </w:pPr>
      <w:r w:rsidRPr="006D0F72">
        <w:t xml:space="preserve">Según Cabrera y Montes (2021), este sensor se encarga de medir la cantidad de humedad presente en el suelo, para esto utiliza dos electrodos que pasan corriente a través del suelo, leyendo así la resistencia, ya que al presentarse cantidades enormes de agua permiten que la tierra conduzca la electricidad fácilmente (menos resistencia), pero si el suelo se encuentra seco, no es posible que se conduzca la electricidad fácilmente (mayor resistencia). </w:t>
      </w:r>
      <w:r w:rsidR="006046E6" w:rsidRPr="004138E5">
        <w:t>Especificaciones del sensor de humedad de suelo:</w:t>
      </w:r>
    </w:p>
    <w:p w14:paraId="4EBD428E" w14:textId="77777777" w:rsidR="006046E6" w:rsidRDefault="006046E6" w:rsidP="006046E6">
      <w:pPr>
        <w:pStyle w:val="Prrafodelista"/>
        <w:numPr>
          <w:ilvl w:val="0"/>
          <w:numId w:val="13"/>
        </w:numPr>
      </w:pPr>
      <w:r>
        <w:t>Voltaje de entrada entre 3.3 a 5 V.</w:t>
      </w:r>
    </w:p>
    <w:p w14:paraId="4DAF1E7F" w14:textId="77777777" w:rsidR="006046E6" w:rsidRDefault="006046E6" w:rsidP="006046E6">
      <w:pPr>
        <w:pStyle w:val="Prrafodelista"/>
        <w:numPr>
          <w:ilvl w:val="0"/>
          <w:numId w:val="13"/>
        </w:numPr>
      </w:pPr>
      <w:r>
        <w:t>Voltaje de salida de 0 a 4.2 V.</w:t>
      </w:r>
    </w:p>
    <w:p w14:paraId="5231D0F7" w14:textId="77777777" w:rsidR="006046E6" w:rsidRDefault="006046E6" w:rsidP="006046E6">
      <w:pPr>
        <w:pStyle w:val="Prrafodelista"/>
        <w:numPr>
          <w:ilvl w:val="0"/>
          <w:numId w:val="13"/>
        </w:numPr>
      </w:pPr>
      <w:r>
        <w:t>Corriente de 35 mA</w:t>
      </w:r>
    </w:p>
    <w:p w14:paraId="5C2A83F9" w14:textId="77777777" w:rsidR="006046E6" w:rsidRDefault="006046E6" w:rsidP="006046E6">
      <w:pPr>
        <w:pStyle w:val="Prrafodelista"/>
        <w:numPr>
          <w:ilvl w:val="0"/>
          <w:numId w:val="13"/>
        </w:numPr>
      </w:pPr>
      <w:r>
        <w:t>VCC (Tensión de alimentación).</w:t>
      </w:r>
    </w:p>
    <w:p w14:paraId="6615C50A" w14:textId="77777777" w:rsidR="006046E6" w:rsidRDefault="006046E6" w:rsidP="006046E6">
      <w:pPr>
        <w:pStyle w:val="Prrafodelista"/>
        <w:numPr>
          <w:ilvl w:val="0"/>
          <w:numId w:val="13"/>
        </w:numPr>
      </w:pPr>
      <w:r>
        <w:t>GND (Tierra).</w:t>
      </w:r>
    </w:p>
    <w:p w14:paraId="6C350BD0" w14:textId="77777777" w:rsidR="006046E6" w:rsidRDefault="006046E6" w:rsidP="006046E6">
      <w:pPr>
        <w:pStyle w:val="Prrafodelista"/>
        <w:numPr>
          <w:ilvl w:val="0"/>
          <w:numId w:val="13"/>
        </w:numPr>
      </w:pPr>
      <w:r>
        <w:lastRenderedPageBreak/>
        <w:t>A0: Salida analógica que entrega una tensión proporcional a la humedad.</w:t>
      </w:r>
    </w:p>
    <w:p w14:paraId="4A131C14" w14:textId="77777777" w:rsidR="006046E6" w:rsidRDefault="006046E6" w:rsidP="006046E6">
      <w:pPr>
        <w:pStyle w:val="Prrafodelista"/>
        <w:numPr>
          <w:ilvl w:val="0"/>
          <w:numId w:val="13"/>
        </w:numPr>
      </w:pPr>
      <w:r>
        <w:t>D0: Salida digital.</w:t>
      </w:r>
    </w:p>
    <w:p w14:paraId="5A290C4C" w14:textId="77777777" w:rsidR="006046E6" w:rsidRPr="00443869" w:rsidRDefault="006046E6" w:rsidP="006046E6">
      <w:pPr>
        <w:pStyle w:val="Ttulo3"/>
        <w:rPr>
          <w:lang w:val="es-419"/>
        </w:rPr>
      </w:pPr>
      <w:bookmarkStart w:id="28" w:name="_Toc112630331"/>
      <w:r>
        <w:rPr>
          <w:lang w:val="es-419"/>
        </w:rPr>
        <w:t xml:space="preserve">Sensor </w:t>
      </w:r>
      <w:r w:rsidRPr="00443869">
        <w:rPr>
          <w:lang w:val="es-419"/>
        </w:rPr>
        <w:t>DHT22</w:t>
      </w:r>
      <w:bookmarkEnd w:id="28"/>
    </w:p>
    <w:p w14:paraId="73C9A210" w14:textId="77777777" w:rsidR="006046E6" w:rsidRDefault="006046E6" w:rsidP="006046E6">
      <w:pPr>
        <w:pStyle w:val="APAPrrado"/>
      </w:pPr>
      <w:r w:rsidRPr="00EC3AA9">
        <w:t>Es un sensor digital que como su nombre lo indica se encarga de medir la temperatura y la humedad del ambiente, siendo su rango de medición de -40°C a 80 °C con precisión de ±0.5 °C</w:t>
      </w:r>
      <w:r>
        <w:t>, donde este trabaja a través de un protocolo serial donde se envían los datos por medio del pin de datos (Laverde Mena y Laverde Mena, 2021).</w:t>
      </w:r>
      <w:r>
        <w:br/>
        <w:t>Especificaciones del sensor DHT22:</w:t>
      </w:r>
    </w:p>
    <w:p w14:paraId="195B3394" w14:textId="77777777" w:rsidR="006046E6" w:rsidRDefault="006046E6" w:rsidP="006046E6">
      <w:pPr>
        <w:pStyle w:val="Prrafodelista"/>
        <w:numPr>
          <w:ilvl w:val="0"/>
          <w:numId w:val="13"/>
        </w:numPr>
      </w:pPr>
      <w:r>
        <w:t>Alimentación de 5V.</w:t>
      </w:r>
    </w:p>
    <w:p w14:paraId="5AD680AB" w14:textId="77777777" w:rsidR="006046E6" w:rsidRDefault="006046E6" w:rsidP="006046E6">
      <w:pPr>
        <w:pStyle w:val="Prrafodelista"/>
        <w:numPr>
          <w:ilvl w:val="0"/>
          <w:numId w:val="13"/>
        </w:numPr>
      </w:pPr>
      <w:r>
        <w:t xml:space="preserve">Rango de temperatura entre </w:t>
      </w:r>
      <w:r w:rsidRPr="00D91786">
        <w:t xml:space="preserve">-40°C </w:t>
      </w:r>
      <w:r>
        <w:t>a</w:t>
      </w:r>
      <w:r w:rsidRPr="00D91786">
        <w:t xml:space="preserve"> 80 °C</w:t>
      </w:r>
      <w:r>
        <w:t>.</w:t>
      </w:r>
    </w:p>
    <w:p w14:paraId="7212FA08" w14:textId="77777777" w:rsidR="006046E6" w:rsidRDefault="006046E6" w:rsidP="006046E6">
      <w:pPr>
        <w:pStyle w:val="Prrafodelista"/>
        <w:numPr>
          <w:ilvl w:val="0"/>
          <w:numId w:val="13"/>
        </w:numPr>
      </w:pPr>
      <w:r>
        <w:t xml:space="preserve">Margen de error de temperatura </w:t>
      </w:r>
      <w:r w:rsidRPr="0053248C">
        <w:t>± 0.5</w:t>
      </w:r>
      <w:r>
        <w:t>.</w:t>
      </w:r>
    </w:p>
    <w:p w14:paraId="5D0F03E9" w14:textId="77777777" w:rsidR="006046E6" w:rsidRDefault="006046E6" w:rsidP="006046E6">
      <w:pPr>
        <w:pStyle w:val="Prrafodelista"/>
        <w:numPr>
          <w:ilvl w:val="0"/>
          <w:numId w:val="13"/>
        </w:numPr>
      </w:pPr>
      <w:r>
        <w:t xml:space="preserve">Rango de humedad entre </w:t>
      </w:r>
      <w:r w:rsidRPr="0053248C">
        <w:t>0 - 100% RH</w:t>
      </w:r>
      <w:r>
        <w:t>.</w:t>
      </w:r>
    </w:p>
    <w:p w14:paraId="2415D6FD" w14:textId="77777777" w:rsidR="006046E6" w:rsidRPr="004138E5" w:rsidRDefault="006046E6" w:rsidP="006046E6">
      <w:pPr>
        <w:pStyle w:val="Prrafodelista"/>
        <w:numPr>
          <w:ilvl w:val="0"/>
          <w:numId w:val="13"/>
        </w:numPr>
        <w:rPr>
          <w:lang w:val="es-419"/>
        </w:rPr>
      </w:pPr>
      <w:r>
        <w:t xml:space="preserve">Margen de error de humedad </w:t>
      </w:r>
      <w:r w:rsidRPr="0053248C">
        <w:t>± 2</w:t>
      </w:r>
      <w:r>
        <w:t>.</w:t>
      </w:r>
    </w:p>
    <w:p w14:paraId="74E57D7A" w14:textId="77777777" w:rsidR="006046E6" w:rsidRDefault="006046E6" w:rsidP="006046E6">
      <w:pPr>
        <w:pStyle w:val="Ttulo3"/>
        <w:rPr>
          <w:lang w:val="es-419"/>
        </w:rPr>
      </w:pPr>
      <w:bookmarkStart w:id="29" w:name="_Toc112630332"/>
      <w:r>
        <w:rPr>
          <w:lang w:val="es-419"/>
        </w:rPr>
        <w:t>Sensor de ultrasonido HC-SR04</w:t>
      </w:r>
      <w:bookmarkEnd w:id="29"/>
    </w:p>
    <w:p w14:paraId="230B9BCC" w14:textId="77777777" w:rsidR="006046E6" w:rsidRDefault="006046E6" w:rsidP="006046E6">
      <w:pPr>
        <w:pStyle w:val="APAPrrado"/>
      </w:pPr>
      <w:r w:rsidRPr="004138E5">
        <w:t>El sensor HC-SR04 es un sensor de distancia de bajo costo que utiliza ultrasonido para determinar la distancia de un objeto en un rango de 2 a 450 cm. Destaca por su pequeño tamaño, bajo consumo energético, buena precisión y excelente precio. El sensor HC-SR04 es el más utilizado dentro de los sensores de tipo ultrasonido, principalmente por la cantidad de información y proyectos disponibles en la web. De igual forma es el más empleado en proyectos de robótica como robots laberinto o sumo, y en proyectos de automatización como sistemas de medición de nivel o distancia.</w:t>
      </w:r>
    </w:p>
    <w:p w14:paraId="0F6498EF" w14:textId="77777777" w:rsidR="006046E6" w:rsidRDefault="006046E6" w:rsidP="006046E6">
      <w:pPr>
        <w:pStyle w:val="APAPrrado"/>
      </w:pPr>
      <w:r w:rsidRPr="004138E5">
        <w:t xml:space="preserve">El sensor HC-SR04 posee dos transductores: un emisor y un receptor piezoeléctricos, además de la electrónica necesaria para su operación. El funcionamiento del sensor es el </w:t>
      </w:r>
      <w:r w:rsidRPr="004138E5">
        <w:lastRenderedPageBreak/>
        <w:t xml:space="preserve">siguiente: el emisor piezoeléctrico emite 8 pulsos de ultrasonido(40KHz) luego de recibir la orden en el pin TRIG, las ondas de sonido viajan en el aire y rebotan al encontrar un objeto, el sonido de rebote es detectado por el receptor piezoeléctrico, luego el pin ECHO cambia a Alto (5V) por un tiempo igual al que demoró la onda desde que fue emitida hasta que fue detectada, el tiempo del pulso ECO es medido por el microcontrolador y </w:t>
      </w:r>
      <w:proofErr w:type="spellStart"/>
      <w:r w:rsidRPr="004138E5">
        <w:t>asi</w:t>
      </w:r>
      <w:proofErr w:type="spellEnd"/>
      <w:r w:rsidRPr="004138E5">
        <w:t xml:space="preserve"> se puede calcular la distancia al objeto. El funcionamiento del sensor no se ve afectado por la luz solar o material de color negro (aunque los materiales blandos acústicamente como tela o lana pueden llegar a ser difíciles de detectar).</w:t>
      </w:r>
    </w:p>
    <w:p w14:paraId="214BC8AA" w14:textId="77777777" w:rsidR="006046E6" w:rsidRDefault="006046E6" w:rsidP="006046E6">
      <w:pPr>
        <w:pStyle w:val="APAPrrado"/>
      </w:pPr>
      <w:r>
        <w:t>Especificaciones Técnicas:</w:t>
      </w:r>
    </w:p>
    <w:p w14:paraId="735DF24E" w14:textId="77777777" w:rsidR="006046E6" w:rsidRDefault="006046E6" w:rsidP="006046E6">
      <w:pPr>
        <w:pStyle w:val="Prrafodelista"/>
        <w:numPr>
          <w:ilvl w:val="0"/>
          <w:numId w:val="13"/>
        </w:numPr>
      </w:pPr>
      <w:r>
        <w:t>Voltaje de Operación: 5V DC.</w:t>
      </w:r>
    </w:p>
    <w:p w14:paraId="76257E4A" w14:textId="77777777" w:rsidR="006046E6" w:rsidRDefault="006046E6" w:rsidP="006046E6">
      <w:pPr>
        <w:pStyle w:val="Prrafodelista"/>
        <w:numPr>
          <w:ilvl w:val="0"/>
          <w:numId w:val="13"/>
        </w:numPr>
      </w:pPr>
      <w:r>
        <w:t>Corriente de reposo: &lt; 2mA.</w:t>
      </w:r>
    </w:p>
    <w:p w14:paraId="176AC2B7" w14:textId="77777777" w:rsidR="006046E6" w:rsidRDefault="006046E6" w:rsidP="006046E6">
      <w:pPr>
        <w:pStyle w:val="Prrafodelista"/>
        <w:numPr>
          <w:ilvl w:val="0"/>
          <w:numId w:val="13"/>
        </w:numPr>
      </w:pPr>
      <w:r>
        <w:t>Corriente de trabajo: 15mA.</w:t>
      </w:r>
    </w:p>
    <w:p w14:paraId="75BC9442" w14:textId="77777777" w:rsidR="006046E6" w:rsidRDefault="006046E6" w:rsidP="006046E6">
      <w:pPr>
        <w:pStyle w:val="Prrafodelista"/>
        <w:numPr>
          <w:ilvl w:val="0"/>
          <w:numId w:val="13"/>
        </w:numPr>
      </w:pPr>
      <w:r>
        <w:t>Rango de medición: 2cm a 450cm.</w:t>
      </w:r>
    </w:p>
    <w:p w14:paraId="5E90A781" w14:textId="77777777" w:rsidR="006046E6" w:rsidRDefault="006046E6" w:rsidP="006046E6">
      <w:pPr>
        <w:pStyle w:val="Prrafodelista"/>
        <w:numPr>
          <w:ilvl w:val="0"/>
          <w:numId w:val="13"/>
        </w:numPr>
      </w:pPr>
      <w:r>
        <w:t>Precisión: +- 3mm.</w:t>
      </w:r>
    </w:p>
    <w:p w14:paraId="6E76DFB2" w14:textId="77777777" w:rsidR="006046E6" w:rsidRDefault="006046E6" w:rsidP="006046E6">
      <w:pPr>
        <w:pStyle w:val="Prrafodelista"/>
        <w:numPr>
          <w:ilvl w:val="0"/>
          <w:numId w:val="13"/>
        </w:numPr>
      </w:pPr>
      <w:r>
        <w:t>Ángulo de apertura: 15°.</w:t>
      </w:r>
    </w:p>
    <w:p w14:paraId="617095B7" w14:textId="77777777" w:rsidR="006046E6" w:rsidRDefault="006046E6" w:rsidP="006046E6">
      <w:pPr>
        <w:pStyle w:val="Prrafodelista"/>
        <w:numPr>
          <w:ilvl w:val="0"/>
          <w:numId w:val="13"/>
        </w:numPr>
      </w:pPr>
      <w:r>
        <w:t>Frecuencia de ultrasonido: 40KHz.</w:t>
      </w:r>
    </w:p>
    <w:p w14:paraId="372C769B" w14:textId="77777777" w:rsidR="006046E6" w:rsidRDefault="006046E6" w:rsidP="006046E6">
      <w:pPr>
        <w:pStyle w:val="Prrafodelista"/>
        <w:numPr>
          <w:ilvl w:val="0"/>
          <w:numId w:val="13"/>
        </w:numPr>
      </w:pPr>
      <w:r>
        <w:t xml:space="preserve">Duración mínima del pulso de disparo TRIG (nivel TTL): 10 </w:t>
      </w:r>
      <w:proofErr w:type="spellStart"/>
      <w:r>
        <w:t>μS</w:t>
      </w:r>
      <w:proofErr w:type="spellEnd"/>
    </w:p>
    <w:p w14:paraId="3FCEEC14" w14:textId="77777777" w:rsidR="006046E6" w:rsidRDefault="006046E6" w:rsidP="006046E6">
      <w:pPr>
        <w:pStyle w:val="Prrafodelista"/>
        <w:numPr>
          <w:ilvl w:val="0"/>
          <w:numId w:val="13"/>
        </w:numPr>
      </w:pPr>
      <w:r>
        <w:t xml:space="preserve">Duración del pulso ECO de salida (nivel TTL): 100-25000 </w:t>
      </w:r>
      <w:proofErr w:type="spellStart"/>
      <w:r>
        <w:t>μS</w:t>
      </w:r>
      <w:proofErr w:type="spellEnd"/>
    </w:p>
    <w:p w14:paraId="004397F5" w14:textId="77777777" w:rsidR="006046E6" w:rsidRDefault="006046E6" w:rsidP="006046E6">
      <w:pPr>
        <w:pStyle w:val="Prrafodelista"/>
        <w:numPr>
          <w:ilvl w:val="0"/>
          <w:numId w:val="13"/>
        </w:numPr>
      </w:pPr>
      <w:r>
        <w:t>Dimensiones: 45*20*15 mm</w:t>
      </w:r>
    </w:p>
    <w:p w14:paraId="3C293991" w14:textId="77777777" w:rsidR="006046E6" w:rsidRPr="00F6466C" w:rsidRDefault="006046E6" w:rsidP="006046E6">
      <w:pPr>
        <w:pStyle w:val="Prrafodelista"/>
        <w:numPr>
          <w:ilvl w:val="0"/>
          <w:numId w:val="13"/>
        </w:numPr>
      </w:pPr>
      <w:r>
        <w:t>Tiempo mínimo de espera entre una medida y el inicio de otra 20ms (recomendable 50ms).</w:t>
      </w:r>
    </w:p>
    <w:p w14:paraId="149245EC" w14:textId="77777777" w:rsidR="006046E6" w:rsidRPr="0021007B" w:rsidRDefault="006046E6" w:rsidP="006046E6">
      <w:pPr>
        <w:pStyle w:val="Ttulo2"/>
      </w:pPr>
      <w:bookmarkStart w:id="30" w:name="_Toc112630333"/>
      <w:r w:rsidRPr="0021007B">
        <w:lastRenderedPageBreak/>
        <w:t>Protocolo</w:t>
      </w:r>
      <w:r>
        <w:t xml:space="preserve"> de comunicación</w:t>
      </w:r>
      <w:r w:rsidRPr="0021007B">
        <w:t xml:space="preserve"> MQTT</w:t>
      </w:r>
      <w:bookmarkEnd w:id="30"/>
    </w:p>
    <w:p w14:paraId="4A913338" w14:textId="77777777" w:rsidR="006046E6" w:rsidRDefault="006046E6" w:rsidP="006046E6">
      <w:pPr>
        <w:pStyle w:val="APAPrrado"/>
      </w:pPr>
      <w:r>
        <w:t>MQTT significa “</w:t>
      </w:r>
      <w:proofErr w:type="spellStart"/>
      <w:r>
        <w:t>Message</w:t>
      </w:r>
      <w:proofErr w:type="spellEnd"/>
      <w:r>
        <w:t xml:space="preserve"> </w:t>
      </w:r>
      <w:proofErr w:type="spellStart"/>
      <w:r>
        <w:t>Queue</w:t>
      </w:r>
      <w:proofErr w:type="spellEnd"/>
      <w:r>
        <w:t xml:space="preserve"> </w:t>
      </w:r>
      <w:proofErr w:type="spellStart"/>
      <w:r>
        <w:t>Telemetry</w:t>
      </w:r>
      <w:proofErr w:type="spellEnd"/>
      <w:r>
        <w:t xml:space="preserve"> </w:t>
      </w:r>
      <w:proofErr w:type="spellStart"/>
      <w:r>
        <w:t>Transport</w:t>
      </w:r>
      <w:proofErr w:type="spellEnd"/>
      <w:r>
        <w:t xml:space="preserve">”, este se basa en utilizar la mensajería publicación/suscripción entre máquinas en el </w:t>
      </w:r>
      <w:r w:rsidRPr="008A1766">
        <w:t xml:space="preserve">concepto de </w:t>
      </w:r>
      <w:proofErr w:type="spellStart"/>
      <w:r w:rsidRPr="008A1766">
        <w:t>IoT</w:t>
      </w:r>
      <w:proofErr w:type="spellEnd"/>
      <w:r w:rsidRPr="008A1766">
        <w:t>.</w:t>
      </w:r>
      <w:r>
        <w:t xml:space="preserve"> Este protocolo se enfoca principalmente en la comunicación entre sensores, por lo que está pensado para ser simple, con fácil implementación, ligero y utilizar muy poco ancho de banda. De esta manera el coste computacional entre la comunicación entre máquinas es bajo y por lo tanto se necesitan pocos recursos (</w:t>
      </w:r>
      <w:r w:rsidRPr="002233B2">
        <w:t>Calleja Collado</w:t>
      </w:r>
      <w:r w:rsidRPr="00EB14D2">
        <w:t xml:space="preserve"> </w:t>
      </w:r>
      <w:r>
        <w:t>y</w:t>
      </w:r>
      <w:r w:rsidRPr="00EB14D2">
        <w:t xml:space="preserve"> </w:t>
      </w:r>
      <w:r w:rsidRPr="002233B2">
        <w:t>Guasch Llobera</w:t>
      </w:r>
      <w:r>
        <w:t xml:space="preserve">, </w:t>
      </w:r>
      <w:r w:rsidRPr="002233B2">
        <w:t>2019</w:t>
      </w:r>
      <w:r>
        <w:t>).</w:t>
      </w:r>
    </w:p>
    <w:p w14:paraId="3F66C5EF" w14:textId="0C49B279" w:rsidR="006046E6" w:rsidRDefault="006046E6" w:rsidP="006046E6">
      <w:pPr>
        <w:pStyle w:val="Ttulo3"/>
      </w:pPr>
      <w:bookmarkStart w:id="31" w:name="_Toc109571165"/>
      <w:bookmarkStart w:id="32" w:name="_Toc112630334"/>
      <w:r>
        <w:t>Arquitectura</w:t>
      </w:r>
      <w:bookmarkEnd w:id="31"/>
      <w:bookmarkEnd w:id="32"/>
    </w:p>
    <w:p w14:paraId="64C42C73" w14:textId="77777777" w:rsidR="006046E6" w:rsidRDefault="006046E6" w:rsidP="006046E6">
      <w:pPr>
        <w:pStyle w:val="APAPrrado"/>
      </w:pPr>
      <w:r>
        <w:t>MQTT presenta una topología en forma de estrella donde el nodo principal tiene la capacidad de gestionar un gran número de clientes, este nodo principal es conocido como “</w:t>
      </w:r>
      <w:proofErr w:type="spellStart"/>
      <w:r>
        <w:t>Broker</w:t>
      </w:r>
      <w:proofErr w:type="spellEnd"/>
      <w:r>
        <w:t>” y los elementos conectados a este elemento se les conoce como clientes debido a que dependen en su totalidad al nodo principal (</w:t>
      </w:r>
      <w:r w:rsidRPr="002233B2">
        <w:t>Calleja Collado</w:t>
      </w:r>
      <w:r w:rsidRPr="00EB14D2">
        <w:t xml:space="preserve"> </w:t>
      </w:r>
      <w:r>
        <w:t>y</w:t>
      </w:r>
      <w:r w:rsidRPr="00EB14D2">
        <w:t xml:space="preserve"> </w:t>
      </w:r>
      <w:r w:rsidRPr="002233B2">
        <w:t>Guasch Llobera</w:t>
      </w:r>
      <w:r>
        <w:t xml:space="preserve">, </w:t>
      </w:r>
      <w:r w:rsidRPr="002233B2">
        <w:t>2019</w:t>
      </w:r>
      <w:r>
        <w:t>).</w:t>
      </w:r>
    </w:p>
    <w:p w14:paraId="54EA34AF" w14:textId="0B78AF15" w:rsidR="006046E6" w:rsidRDefault="006046E6" w:rsidP="006046E6">
      <w:pPr>
        <w:pStyle w:val="Ttulo3"/>
      </w:pPr>
      <w:bookmarkStart w:id="33" w:name="_Toc112630335"/>
      <w:proofErr w:type="spellStart"/>
      <w:r>
        <w:t>Broker</w:t>
      </w:r>
      <w:bookmarkEnd w:id="33"/>
      <w:proofErr w:type="spellEnd"/>
    </w:p>
    <w:p w14:paraId="37F3EF8C" w14:textId="77777777" w:rsidR="006046E6" w:rsidRDefault="006046E6" w:rsidP="006046E6">
      <w:pPr>
        <w:pStyle w:val="APAPrrado"/>
      </w:pPr>
      <w:r>
        <w:t>El “</w:t>
      </w:r>
      <w:proofErr w:type="spellStart"/>
      <w:r>
        <w:t>Broker</w:t>
      </w:r>
      <w:proofErr w:type="spellEnd"/>
      <w:r>
        <w:t>” se encarga de distribuir los mensajes entre los receptores que se hayan suscrito al “</w:t>
      </w:r>
      <w:proofErr w:type="spellStart"/>
      <w:r>
        <w:t>topic</w:t>
      </w:r>
      <w:proofErr w:type="spellEnd"/>
      <w:r>
        <w:t>” (tema del mensaje), de esta manera los receptores (clientes) solo reciben los mensajes que van dirigidos a los “</w:t>
      </w:r>
      <w:proofErr w:type="spellStart"/>
      <w:r>
        <w:t>topics</w:t>
      </w:r>
      <w:proofErr w:type="spellEnd"/>
      <w:r>
        <w:t>” que están suscritos (</w:t>
      </w:r>
      <w:r w:rsidRPr="002233B2">
        <w:t>Calleja Collado</w:t>
      </w:r>
      <w:r w:rsidRPr="00EB14D2">
        <w:t xml:space="preserve"> </w:t>
      </w:r>
      <w:r>
        <w:t>y</w:t>
      </w:r>
      <w:r w:rsidRPr="00EB14D2">
        <w:t xml:space="preserve"> </w:t>
      </w:r>
      <w:r w:rsidRPr="002233B2">
        <w:t>Guasch Llobera</w:t>
      </w:r>
      <w:r>
        <w:t xml:space="preserve">, </w:t>
      </w:r>
      <w:r w:rsidRPr="002233B2">
        <w:t>2019</w:t>
      </w:r>
      <w:r>
        <w:t>).</w:t>
      </w:r>
    </w:p>
    <w:p w14:paraId="24399CC3" w14:textId="322B1B67" w:rsidR="006046E6" w:rsidRDefault="006046E6" w:rsidP="006046E6">
      <w:pPr>
        <w:pStyle w:val="Ttulo3"/>
      </w:pPr>
      <w:bookmarkStart w:id="34" w:name="_Toc112630336"/>
      <w:r>
        <w:t>Cliente</w:t>
      </w:r>
      <w:bookmarkEnd w:id="34"/>
    </w:p>
    <w:p w14:paraId="513FA294" w14:textId="77777777" w:rsidR="006046E6" w:rsidRDefault="006046E6" w:rsidP="006046E6">
      <w:pPr>
        <w:pStyle w:val="APAPrrado"/>
      </w:pPr>
      <w:r w:rsidRPr="00CF3731">
        <w:t>Un cliente puede ser tanto publicador como suscriptor, o ambos</w:t>
      </w:r>
      <w:r>
        <w:t>; y tienen como principal característica de ser independientes unos de otros, por tanto, no necesitan saber si se encuentra alguien en el otro lado, simplemente transmiten la información. Esta característica permite crear proyectos con una mayor escalabilidad (</w:t>
      </w:r>
      <w:r w:rsidRPr="002233B2">
        <w:t>Calleja Collado</w:t>
      </w:r>
      <w:r w:rsidRPr="00EB14D2">
        <w:t xml:space="preserve"> </w:t>
      </w:r>
      <w:r>
        <w:t>y</w:t>
      </w:r>
      <w:r w:rsidRPr="00EB14D2">
        <w:t xml:space="preserve"> </w:t>
      </w:r>
      <w:r w:rsidRPr="002233B2">
        <w:t>Guasch Llobera</w:t>
      </w:r>
      <w:r>
        <w:t xml:space="preserve">, </w:t>
      </w:r>
      <w:r w:rsidRPr="002233B2">
        <w:t>2019</w:t>
      </w:r>
      <w:r>
        <w:t>).</w:t>
      </w:r>
    </w:p>
    <w:p w14:paraId="114CFB62" w14:textId="65E8D650" w:rsidR="006046E6" w:rsidRPr="005E4E62" w:rsidRDefault="006046E6" w:rsidP="006046E6">
      <w:pPr>
        <w:pStyle w:val="Ttulo2"/>
      </w:pPr>
      <w:bookmarkStart w:id="35" w:name="_Toc112630337"/>
      <w:proofErr w:type="spellStart"/>
      <w:r w:rsidRPr="005E4E62">
        <w:lastRenderedPageBreak/>
        <w:t>Node</w:t>
      </w:r>
      <w:proofErr w:type="spellEnd"/>
      <w:r w:rsidRPr="005E4E62">
        <w:t xml:space="preserve"> – </w:t>
      </w:r>
      <w:r w:rsidR="00BA0DE0">
        <w:t>RED</w:t>
      </w:r>
      <w:bookmarkEnd w:id="35"/>
    </w:p>
    <w:p w14:paraId="51549C7E" w14:textId="77777777" w:rsidR="006046E6" w:rsidRPr="007158A9" w:rsidRDefault="006046E6" w:rsidP="006046E6">
      <w:pPr>
        <w:ind w:firstLine="720"/>
      </w:pPr>
      <w:r w:rsidRPr="00AE183F">
        <w:rPr>
          <w:rFonts w:cs="Times New Roman"/>
          <w:szCs w:val="24"/>
          <w:lang w:val="es-MX"/>
        </w:rPr>
        <w:t xml:space="preserve">Según </w:t>
      </w:r>
      <w:r>
        <w:rPr>
          <w:rFonts w:cs="Times New Roman"/>
          <w:szCs w:val="24"/>
          <w:lang w:val="es-MX"/>
        </w:rPr>
        <w:t xml:space="preserve">Benedicto </w:t>
      </w:r>
      <w:r w:rsidRPr="00AE183F">
        <w:rPr>
          <w:rFonts w:cs="Times New Roman"/>
          <w:szCs w:val="24"/>
          <w:lang w:val="es-MX"/>
        </w:rPr>
        <w:t>(</w:t>
      </w:r>
      <w:r>
        <w:rPr>
          <w:rFonts w:cs="Times New Roman"/>
          <w:szCs w:val="24"/>
          <w:lang w:val="es-MX"/>
        </w:rPr>
        <w:t>2022</w:t>
      </w:r>
      <w:r w:rsidRPr="00AE183F">
        <w:rPr>
          <w:rFonts w:cs="Times New Roman"/>
          <w:szCs w:val="24"/>
          <w:lang w:val="es-MX"/>
        </w:rPr>
        <w:t xml:space="preserve">), es una herramienta de código abierto </w:t>
      </w:r>
      <w:r>
        <w:rPr>
          <w:rFonts w:cs="Times New Roman"/>
          <w:szCs w:val="24"/>
          <w:lang w:val="es-MX"/>
        </w:rPr>
        <w:t xml:space="preserve">utilizada en </w:t>
      </w:r>
      <w:proofErr w:type="spellStart"/>
      <w:r>
        <w:rPr>
          <w:rFonts w:cs="Times New Roman"/>
          <w:szCs w:val="24"/>
          <w:lang w:val="es-MX"/>
        </w:rPr>
        <w:t>IoT</w:t>
      </w:r>
      <w:proofErr w:type="spellEnd"/>
      <w:r>
        <w:rPr>
          <w:rFonts w:cs="Times New Roman"/>
          <w:szCs w:val="24"/>
          <w:lang w:val="es-MX"/>
        </w:rPr>
        <w:t xml:space="preserve"> </w:t>
      </w:r>
      <w:r w:rsidRPr="00AE183F">
        <w:rPr>
          <w:rFonts w:cs="Times New Roman"/>
          <w:szCs w:val="24"/>
          <w:lang w:val="es-MX"/>
        </w:rPr>
        <w:t xml:space="preserve">que sirve para comunicar hardware y los servicios que permiten dibujar el comportamiento de una aplicación </w:t>
      </w:r>
      <w:r>
        <w:rPr>
          <w:rFonts w:cs="Times New Roman"/>
          <w:szCs w:val="24"/>
          <w:lang w:val="es-MX"/>
        </w:rPr>
        <w:t xml:space="preserve">como una red de nodos, en donde cada uno de estos recibe datos que son tratados y posteriormente enlazados, permitiendo el manejo de flujos de transformación entre mensajes relacionados a tópicos de MQTT y mostrándolas a través de una interfaz amigable y entorno de trabajo predefinido lo que permite la sencillez en su </w:t>
      </w:r>
    </w:p>
    <w:p w14:paraId="4778AC60" w14:textId="77777777" w:rsidR="006046E6" w:rsidRPr="006046E6" w:rsidRDefault="006046E6" w:rsidP="006046E6"/>
    <w:p w14:paraId="1B7467C3" w14:textId="77777777" w:rsidR="00E744ED" w:rsidRDefault="00E744ED">
      <w:pPr>
        <w:spacing w:after="160" w:line="259" w:lineRule="auto"/>
        <w:rPr>
          <w:rFonts w:eastAsiaTheme="majorEastAsia" w:cstheme="majorBidi"/>
          <w:b/>
          <w:szCs w:val="32"/>
        </w:rPr>
      </w:pPr>
      <w:r>
        <w:br w:type="page"/>
      </w:r>
    </w:p>
    <w:p w14:paraId="08058607" w14:textId="4FC96F78" w:rsidR="007158A9" w:rsidRPr="007158A9" w:rsidRDefault="003C6BC3" w:rsidP="008A43E1">
      <w:pPr>
        <w:pStyle w:val="Ttulo1"/>
      </w:pPr>
      <w:bookmarkStart w:id="36" w:name="_Toc112630338"/>
      <w:r>
        <w:lastRenderedPageBreak/>
        <w:t>Componentes de</w:t>
      </w:r>
      <w:r w:rsidR="00BF4944">
        <w:t xml:space="preserve">l sistema de </w:t>
      </w:r>
      <w:r>
        <w:t>riego</w:t>
      </w:r>
      <w:bookmarkEnd w:id="36"/>
    </w:p>
    <w:p w14:paraId="283BB3B0" w14:textId="186BC250" w:rsidR="00B946A1" w:rsidRDefault="008C0E0E" w:rsidP="001C1413">
      <w:pPr>
        <w:pStyle w:val="APAPrrado"/>
      </w:pPr>
      <w:r>
        <w:t>Ahora pasando a explicar los componentes de nuestro sistema</w:t>
      </w:r>
      <w:r w:rsidR="0047146E">
        <w:t xml:space="preserve"> de riego empezaremos mencionando los sensores que se están utilizando,</w:t>
      </w:r>
      <w:r w:rsidR="009D1A16">
        <w:t xml:space="preserve"> estos son el sensor DHT22, el sensor de humedad del suelo </w:t>
      </w:r>
      <w:r w:rsidR="009428F5">
        <w:t>y</w:t>
      </w:r>
      <w:r w:rsidR="00083A5F">
        <w:t xml:space="preserve"> sensor de ultrasonido HC</w:t>
      </w:r>
      <w:r w:rsidR="00846823">
        <w:t>-SR04</w:t>
      </w:r>
      <w:r w:rsidR="008A43E1">
        <w:t>.</w:t>
      </w:r>
    </w:p>
    <w:p w14:paraId="67FA0D3C" w14:textId="636E0DB7" w:rsidR="00025920" w:rsidRDefault="005E30BA" w:rsidP="001C1413">
      <w:pPr>
        <w:pStyle w:val="APAPrrado"/>
      </w:pPr>
      <w:r>
        <w:t>El sensor DHT22 es usado para obtener los valores de la temperatura (en Celsius) y la humedad</w:t>
      </w:r>
      <w:r w:rsidR="008D5F1D">
        <w:t>;</w:t>
      </w:r>
      <w:r>
        <w:t xml:space="preserve"> el sensor de humedad de</w:t>
      </w:r>
      <w:r w:rsidR="7133BF08">
        <w:t>l</w:t>
      </w:r>
      <w:r>
        <w:t xml:space="preserve"> suelo</w:t>
      </w:r>
      <w:r w:rsidR="008D5F1D">
        <w:t>,</w:t>
      </w:r>
      <w:r>
        <w:t xml:space="preserve"> como su nombre lo dice</w:t>
      </w:r>
      <w:r w:rsidR="008D5F1D">
        <w:t>,</w:t>
      </w:r>
      <w:r>
        <w:t xml:space="preserve"> se </w:t>
      </w:r>
      <w:r w:rsidR="00352007">
        <w:t>usará</w:t>
      </w:r>
      <w:r>
        <w:t xml:space="preserve"> para medir la humedad del suelo presente en nuestr</w:t>
      </w:r>
      <w:r w:rsidR="1C46615B">
        <w:t>o ambiente de trabajo (</w:t>
      </w:r>
      <w:r>
        <w:t>maceta</w:t>
      </w:r>
      <w:r w:rsidR="1C46615B">
        <w:t>, suelo, etc.)</w:t>
      </w:r>
      <w:r w:rsidR="0049382D">
        <w:t>;</w:t>
      </w:r>
      <w:r>
        <w:t xml:space="preserve"> </w:t>
      </w:r>
      <w:r w:rsidR="00CE352A">
        <w:t xml:space="preserve">y el sensor ultrasonido HC-SR04 es usado para </w:t>
      </w:r>
      <w:r w:rsidR="008A457C">
        <w:t>conocer el porcentaje de agua que tenemos en nuestro almacén de agua que luego es usada para regar a las plantas</w:t>
      </w:r>
      <w:r w:rsidR="00025920">
        <w:t>.</w:t>
      </w:r>
    </w:p>
    <w:p w14:paraId="347428B5" w14:textId="305ED593" w:rsidR="005E30BA" w:rsidRDefault="00025920" w:rsidP="001C1413">
      <w:pPr>
        <w:pStyle w:val="APAPrrado"/>
      </w:pPr>
      <w:r>
        <w:t xml:space="preserve">El </w:t>
      </w:r>
      <w:r w:rsidR="00F775B7">
        <w:t>cálculo</w:t>
      </w:r>
      <w:r>
        <w:t xml:space="preserve"> del porcentaje de agua se</w:t>
      </w:r>
      <w:r w:rsidR="00F775B7">
        <w:t xml:space="preserve"> logra al</w:t>
      </w:r>
      <w:r w:rsidR="001221AA">
        <w:t xml:space="preserve"> considerar las propiedades que </w:t>
      </w:r>
      <w:r w:rsidR="00F775B7">
        <w:t>el sensor ultrasonido</w:t>
      </w:r>
      <w:r w:rsidR="001221AA">
        <w:t xml:space="preserve"> posee, es decir, gracias a que </w:t>
      </w:r>
      <w:r w:rsidR="008F0B9E">
        <w:t>este</w:t>
      </w:r>
      <w:r w:rsidR="001221AA">
        <w:t xml:space="preserve"> nos permite conocer el tiempo que </w:t>
      </w:r>
      <w:r w:rsidR="00710E09">
        <w:t xml:space="preserve">le toma al pulso de sonido llegar a un obstáculo, entonces </w:t>
      </w:r>
      <w:r w:rsidR="00485EC2">
        <w:t xml:space="preserve">se puede calcular la distancia de forma sencilla recordando que la velocidad del sonido recorre aproximadamente 1 </w:t>
      </w:r>
      <w:r w:rsidR="00D21DEA">
        <w:t>centímetros</w:t>
      </w:r>
      <w:r w:rsidR="00485EC2">
        <w:t xml:space="preserve"> en </w:t>
      </w:r>
      <w:r w:rsidR="00531312">
        <w:t xml:space="preserve">29.15 </w:t>
      </w:r>
      <w:r w:rsidR="004C1CA9">
        <w:t>micro</w:t>
      </w:r>
      <w:r w:rsidR="00531312">
        <w:t>segundos</w:t>
      </w:r>
      <w:r w:rsidR="00D21DEA">
        <w:t xml:space="preserve">, por lo que, si yo </w:t>
      </w:r>
      <w:r w:rsidR="3F807589">
        <w:t>sé</w:t>
      </w:r>
      <w:r w:rsidR="00D21DEA">
        <w:t xml:space="preserve"> </w:t>
      </w:r>
      <w:r w:rsidR="00680ED3">
        <w:t xml:space="preserve">cuál es la distancia que hay cuando el almacén </w:t>
      </w:r>
      <w:r w:rsidR="7EC836F1">
        <w:t>está</w:t>
      </w:r>
      <w:r w:rsidR="00680ED3">
        <w:t xml:space="preserve"> vacío, y la distancia cuando est</w:t>
      </w:r>
      <w:r w:rsidR="00D113C4">
        <w:t>á lleno</w:t>
      </w:r>
      <w:r w:rsidR="00D24733">
        <w:t xml:space="preserve"> entonces </w:t>
      </w:r>
      <w:r>
        <w:t xml:space="preserve">dependiendo de la distancia </w:t>
      </w:r>
      <w:r w:rsidR="009A6359">
        <w:t>que calculamos gracias el tiempo que arroja</w:t>
      </w:r>
      <w:r>
        <w:t xml:space="preserve"> el sensor</w:t>
      </w:r>
      <w:r w:rsidR="009A6359">
        <w:t xml:space="preserve"> es posible</w:t>
      </w:r>
      <w:r>
        <w:t xml:space="preserve"> obtener una aproximación de que porcentaje representa</w:t>
      </w:r>
      <w:r w:rsidR="00566BD4">
        <w:t xml:space="preserve"> </w:t>
      </w:r>
      <w:r w:rsidR="00B04581">
        <w:t>la cantidad de agua que teng</w:t>
      </w:r>
      <w:r w:rsidR="003474AE">
        <w:t>amos actualmente en nuestro almacén de agua.</w:t>
      </w:r>
    </w:p>
    <w:p w14:paraId="71367110" w14:textId="71768267" w:rsidR="003474AE" w:rsidRDefault="003474AE" w:rsidP="001C1413">
      <w:pPr>
        <w:pStyle w:val="APAPrrado"/>
      </w:pPr>
      <w:r>
        <w:t xml:space="preserve">Otro </w:t>
      </w:r>
      <w:r w:rsidR="00A768F9">
        <w:t>componente importante</w:t>
      </w:r>
      <w:r>
        <w:t xml:space="preserve"> </w:t>
      </w:r>
      <w:r w:rsidR="009E238B">
        <w:t xml:space="preserve">son los 2 </w:t>
      </w:r>
      <w:r w:rsidR="006A3C85">
        <w:t>l</w:t>
      </w:r>
      <w:r w:rsidR="009E238B">
        <w:t xml:space="preserve">eds con los que contamos, el </w:t>
      </w:r>
      <w:r w:rsidR="006A3C85">
        <w:t>l</w:t>
      </w:r>
      <w:r w:rsidR="009E238B">
        <w:t xml:space="preserve">ed 1 </w:t>
      </w:r>
      <w:r w:rsidR="111A2687">
        <w:t>está</w:t>
      </w:r>
      <w:r w:rsidR="00833AA8">
        <w:t xml:space="preserve"> altamente relacionado con la activación de la bomba de agua y</w:t>
      </w:r>
      <w:r w:rsidR="00591A20">
        <w:t xml:space="preserve"> </w:t>
      </w:r>
      <w:r w:rsidR="004E33AF">
        <w:t xml:space="preserve">el riego </w:t>
      </w:r>
      <w:r w:rsidR="00D16430">
        <w:t xml:space="preserve">autónomo, </w:t>
      </w:r>
      <w:r w:rsidR="009331EB">
        <w:t xml:space="preserve">ya que este </w:t>
      </w:r>
      <w:r w:rsidR="006A3C85">
        <w:t>l</w:t>
      </w:r>
      <w:r w:rsidR="009331EB">
        <w:t xml:space="preserve">ed funciona como una señal para el usuario de que se activara el riego, </w:t>
      </w:r>
      <w:r w:rsidR="00C239F8">
        <w:t>el cual</w:t>
      </w:r>
      <w:r w:rsidR="009331EB">
        <w:t xml:space="preserve"> se </w:t>
      </w:r>
      <w:r w:rsidR="00C239F8">
        <w:t>encenderá</w:t>
      </w:r>
      <w:r w:rsidR="009331EB">
        <w:t xml:space="preserve"> 5 segundos antes de que el riego inicie,</w:t>
      </w:r>
      <w:r w:rsidR="002F433C">
        <w:t xml:space="preserve"> por lo que </w:t>
      </w:r>
      <w:r w:rsidR="0EA4ADD5">
        <w:t>sí</w:t>
      </w:r>
      <w:r w:rsidR="002F433C">
        <w:t xml:space="preserve"> es aplicado a un área más grande</w:t>
      </w:r>
      <w:r w:rsidR="00C25404">
        <w:t xml:space="preserve"> el tener un aviso de que se iniciara el riego </w:t>
      </w:r>
      <w:r w:rsidR="00A768F9">
        <w:t>permitiría</w:t>
      </w:r>
      <w:r w:rsidR="00C25404">
        <w:t xml:space="preserve"> evitar </w:t>
      </w:r>
      <w:r w:rsidR="00A37F2A">
        <w:t>ponerse en camino del riego</w:t>
      </w:r>
      <w:r w:rsidR="00A768F9">
        <w:t xml:space="preserve"> y terminar mojándose</w:t>
      </w:r>
      <w:r w:rsidR="008316B6">
        <w:t xml:space="preserve">; el </w:t>
      </w:r>
      <w:r w:rsidR="00C239F8">
        <w:t>l</w:t>
      </w:r>
      <w:r w:rsidR="008316B6">
        <w:t xml:space="preserve">ed 2 </w:t>
      </w:r>
      <w:r w:rsidR="22AF5C79">
        <w:t>está</w:t>
      </w:r>
      <w:r w:rsidR="00B031BD">
        <w:t xml:space="preserve"> relacionado con el porcentaje de agua de nuestro almacén</w:t>
      </w:r>
      <w:r w:rsidR="00806306">
        <w:t xml:space="preserve">, este se activara si el porcentaje de </w:t>
      </w:r>
      <w:r w:rsidR="00806306">
        <w:lastRenderedPageBreak/>
        <w:t xml:space="preserve">agua es menor al 20%, entonces el usuario al visualizar que el led se encienda sabe </w:t>
      </w:r>
      <w:r w:rsidR="27BD95BD">
        <w:t>cuál</w:t>
      </w:r>
      <w:r w:rsidR="00806306">
        <w:t xml:space="preserve"> es un momento adecuado para </w:t>
      </w:r>
      <w:r w:rsidR="00DA1BEA">
        <w:t xml:space="preserve">reincorporar más agua </w:t>
      </w:r>
      <w:r w:rsidR="00A53475">
        <w:t xml:space="preserve">en el almacén. </w:t>
      </w:r>
      <w:r w:rsidR="00352007">
        <w:t>El estado de los leds también se puede</w:t>
      </w:r>
      <w:r w:rsidR="0071260C">
        <w:t xml:space="preserve"> visualizar en el </w:t>
      </w:r>
      <w:proofErr w:type="spellStart"/>
      <w:r w:rsidR="0071260C">
        <w:t>dashboard</w:t>
      </w:r>
      <w:proofErr w:type="spellEnd"/>
      <w:r w:rsidR="0071260C">
        <w:t xml:space="preserve"> de </w:t>
      </w:r>
      <w:r w:rsidR="007E3DD4">
        <w:t>Node-RED</w:t>
      </w:r>
      <w:r w:rsidR="0071260C">
        <w:t>, por si el usuario quiere visualizarlo desde ahí.</w:t>
      </w:r>
      <w:r w:rsidR="00A53475">
        <w:t xml:space="preserve"> </w:t>
      </w:r>
    </w:p>
    <w:p w14:paraId="2A551622" w14:textId="74AA97BD" w:rsidR="001A6E33" w:rsidRDefault="00FE5E6F" w:rsidP="001C1413">
      <w:pPr>
        <w:pStyle w:val="APAPrrado"/>
      </w:pPr>
      <w:r>
        <w:t xml:space="preserve">Por </w:t>
      </w:r>
      <w:r w:rsidR="00A04B58">
        <w:t>último,</w:t>
      </w:r>
      <w:r w:rsidR="00417E4C">
        <w:t xml:space="preserve"> tenemos </w:t>
      </w:r>
      <w:r>
        <w:t>la caja</w:t>
      </w:r>
      <w:r w:rsidR="00036374">
        <w:t xml:space="preserve"> </w:t>
      </w:r>
      <w:proofErr w:type="spellStart"/>
      <w:r w:rsidR="00036374">
        <w:t>porta</w:t>
      </w:r>
      <w:r w:rsidR="00770C47">
        <w:t>pilas</w:t>
      </w:r>
      <w:proofErr w:type="spellEnd"/>
      <w:r w:rsidR="00A04B58">
        <w:t xml:space="preserve"> </w:t>
      </w:r>
      <w:r w:rsidR="009D1A35">
        <w:t xml:space="preserve">de 6V </w:t>
      </w:r>
      <w:r w:rsidR="00A04B58">
        <w:t>(</w:t>
      </w:r>
      <w:r w:rsidR="00770C47">
        <w:t>para 4 pilas de 1</w:t>
      </w:r>
      <w:r w:rsidR="00A04B58">
        <w:t>.</w:t>
      </w:r>
      <w:r w:rsidR="00770C47">
        <w:t>5V</w:t>
      </w:r>
      <w:r w:rsidR="00A04B58">
        <w:t>)</w:t>
      </w:r>
      <w:r w:rsidR="00770C47">
        <w:t xml:space="preserve">, el módulo relé y la </w:t>
      </w:r>
      <w:r>
        <w:t>electrobomba</w:t>
      </w:r>
      <w:r w:rsidR="00036374">
        <w:t xml:space="preserve"> de 5V</w:t>
      </w:r>
      <w:r w:rsidR="00EF78A6">
        <w:t xml:space="preserve">, estos </w:t>
      </w:r>
      <w:r w:rsidR="00155D94">
        <w:t>serán</w:t>
      </w:r>
      <w:r w:rsidR="00F50ADC">
        <w:t xml:space="preserve"> conectados entre s</w:t>
      </w:r>
      <w:r w:rsidR="00155D94">
        <w:t>í</w:t>
      </w:r>
      <w:r w:rsidR="009D1A35">
        <w:t xml:space="preserve"> y permitirán que </w:t>
      </w:r>
      <w:r w:rsidR="008A1526">
        <w:t>se el módulo ESP8266</w:t>
      </w:r>
      <w:r w:rsidR="001A6E33">
        <w:t xml:space="preserve"> pueda controlar en encendido de la electrobomba y así poder realizar el riego autónomo de manera efectiva.</w:t>
      </w:r>
    </w:p>
    <w:p w14:paraId="1F7FDB8A" w14:textId="1DB6467C" w:rsidR="00A04B58" w:rsidRDefault="00E84686" w:rsidP="001C1413">
      <w:pPr>
        <w:pStyle w:val="APAPrrado"/>
      </w:pPr>
      <w:r>
        <w:t>Las conexiones entre los componentes electrónicos del sistema se presentarán detalladamente</w:t>
      </w:r>
      <w:r w:rsidR="00A04B58">
        <w:t xml:space="preserve"> </w:t>
      </w:r>
      <w:r w:rsidR="007309BB">
        <w:t xml:space="preserve">en el </w:t>
      </w:r>
      <w:r w:rsidR="00A557EA">
        <w:t>capítulo</w:t>
      </w:r>
      <w:r w:rsidR="007309BB">
        <w:t xml:space="preserve"> de implementación</w:t>
      </w:r>
      <w:r w:rsidR="00A557EA">
        <w:t xml:space="preserve"> del sistema</w:t>
      </w:r>
      <w:r>
        <w:t>.</w:t>
      </w:r>
    </w:p>
    <w:p w14:paraId="4648747D" w14:textId="08D45E4A" w:rsidR="000315D5" w:rsidRDefault="000315D5">
      <w:pPr>
        <w:spacing w:after="160" w:line="259" w:lineRule="auto"/>
        <w:rPr>
          <w:lang w:val="es-419"/>
        </w:rPr>
      </w:pPr>
      <w:r>
        <w:rPr>
          <w:lang w:val="es-419"/>
        </w:rPr>
        <w:br w:type="page"/>
      </w:r>
    </w:p>
    <w:p w14:paraId="4F50E27F" w14:textId="56F36BD8" w:rsidR="00557DCF" w:rsidRDefault="007158A9" w:rsidP="007158A9">
      <w:pPr>
        <w:pStyle w:val="Ttulo1"/>
      </w:pPr>
      <w:bookmarkStart w:id="37" w:name="_Toc112630339"/>
      <w:r>
        <w:lastRenderedPageBreak/>
        <w:t>Implementación del sistema</w:t>
      </w:r>
      <w:bookmarkEnd w:id="37"/>
    </w:p>
    <w:p w14:paraId="3F4296F1" w14:textId="3C07EC64" w:rsidR="007158A9" w:rsidRDefault="00364670" w:rsidP="001C1413">
      <w:pPr>
        <w:pStyle w:val="APAPrrado"/>
      </w:pPr>
      <w:r>
        <w:t xml:space="preserve">Para la implementación del sistema se </w:t>
      </w:r>
      <w:r w:rsidR="001C1413">
        <w:t>utilizó</w:t>
      </w:r>
      <w:r>
        <w:t xml:space="preserve"> tanto Arduino IDE como </w:t>
      </w:r>
      <w:r w:rsidR="007E3DD4">
        <w:t>Node-RED</w:t>
      </w:r>
      <w:r>
        <w:t xml:space="preserve">, </w:t>
      </w:r>
      <w:r w:rsidR="006D1E01">
        <w:t>a su vez se realizaron las conexiones respectivas de todos los componentes electrónicos.</w:t>
      </w:r>
    </w:p>
    <w:p w14:paraId="2B73FD8F" w14:textId="38F63D78" w:rsidR="006D1E01" w:rsidRDefault="00A92AF0" w:rsidP="00992CC1">
      <w:pPr>
        <w:pStyle w:val="Ttulo2"/>
      </w:pPr>
      <w:bookmarkStart w:id="38" w:name="_Toc112630340"/>
      <w:r>
        <w:t>Diagrama de conexiones</w:t>
      </w:r>
      <w:bookmarkEnd w:id="38"/>
    </w:p>
    <w:p w14:paraId="4709F245" w14:textId="22E68195" w:rsidR="002F3F74" w:rsidRDefault="0064189E" w:rsidP="001C1413">
      <w:pPr>
        <w:pStyle w:val="APAPrrado"/>
      </w:pPr>
      <w:r>
        <w:t>Primero se definieron los pines que se utilizaría para las conexiones</w:t>
      </w:r>
      <w:r w:rsidR="00280876">
        <w:t>:</w:t>
      </w:r>
    </w:p>
    <w:p w14:paraId="00479BA5" w14:textId="07CD23BF" w:rsidR="00280876" w:rsidRDefault="00280876" w:rsidP="00992CC1">
      <w:pPr>
        <w:pStyle w:val="Ttulo3"/>
      </w:pPr>
      <w:bookmarkStart w:id="39" w:name="_Toc112630341"/>
      <w:r>
        <w:t>Sensor de DHT22</w:t>
      </w:r>
      <w:bookmarkEnd w:id="39"/>
    </w:p>
    <w:p w14:paraId="1C32B996" w14:textId="39C990F1" w:rsidR="00280876" w:rsidRDefault="00F85DD2" w:rsidP="00992CC1">
      <w:pPr>
        <w:pStyle w:val="Prrafodelista"/>
        <w:numPr>
          <w:ilvl w:val="0"/>
          <w:numId w:val="16"/>
        </w:numPr>
        <w:spacing w:after="160"/>
      </w:pPr>
      <w:r>
        <w:t xml:space="preserve">Los pines </w:t>
      </w:r>
      <w:r w:rsidR="009C5EE9">
        <w:t>VCC</w:t>
      </w:r>
      <w:r>
        <w:t xml:space="preserve"> y </w:t>
      </w:r>
      <w:r w:rsidR="009C5EE9">
        <w:t>GND</w:t>
      </w:r>
      <w:r>
        <w:t xml:space="preserve"> del sensor fueron conectados a los </w:t>
      </w:r>
      <w:r w:rsidR="00D45104">
        <w:t>pines</w:t>
      </w:r>
      <w:r>
        <w:t xml:space="preserve"> </w:t>
      </w:r>
      <w:r w:rsidR="00D45104">
        <w:t>3V3 y GND respectivamente</w:t>
      </w:r>
      <w:r w:rsidR="009C5EE9">
        <w:t xml:space="preserve"> del módulo ESP8266</w:t>
      </w:r>
      <w:r w:rsidR="00D45104">
        <w:t>.</w:t>
      </w:r>
    </w:p>
    <w:p w14:paraId="4484941B" w14:textId="7105EC35" w:rsidR="00992CC1" w:rsidRDefault="00D45104" w:rsidP="00992CC1">
      <w:pPr>
        <w:pStyle w:val="Prrafodelista"/>
        <w:numPr>
          <w:ilvl w:val="0"/>
          <w:numId w:val="16"/>
        </w:numPr>
        <w:spacing w:after="160"/>
        <w:rPr>
          <w:lang w:val="es-419"/>
        </w:rPr>
      </w:pPr>
      <w:r w:rsidRPr="00992CC1">
        <w:rPr>
          <w:lang w:val="es-419"/>
        </w:rPr>
        <w:t xml:space="preserve">El pin </w:t>
      </w:r>
      <w:proofErr w:type="spellStart"/>
      <w:r w:rsidRPr="00992CC1">
        <w:rPr>
          <w:lang w:val="es-419"/>
        </w:rPr>
        <w:t>Out</w:t>
      </w:r>
      <w:proofErr w:type="spellEnd"/>
      <w:r w:rsidRPr="00992CC1">
        <w:rPr>
          <w:lang w:val="es-419"/>
        </w:rPr>
        <w:t xml:space="preserve"> se conect</w:t>
      </w:r>
      <w:r w:rsidR="00992CC1">
        <w:rPr>
          <w:lang w:val="es-419"/>
        </w:rPr>
        <w:t>ó</w:t>
      </w:r>
      <w:r w:rsidRPr="00992CC1">
        <w:rPr>
          <w:lang w:val="es-419"/>
        </w:rPr>
        <w:t xml:space="preserve"> </w:t>
      </w:r>
      <w:r w:rsidR="00967554" w:rsidRPr="00992CC1">
        <w:rPr>
          <w:lang w:val="es-419"/>
        </w:rPr>
        <w:t>al pin digital D2</w:t>
      </w:r>
      <w:r w:rsidR="00487646">
        <w:rPr>
          <w:lang w:val="es-419"/>
        </w:rPr>
        <w:t xml:space="preserve"> (GPIO </w:t>
      </w:r>
      <w:r w:rsidR="00D77F43">
        <w:rPr>
          <w:lang w:val="es-419"/>
        </w:rPr>
        <w:t>4</w:t>
      </w:r>
      <w:r w:rsidR="00487646">
        <w:rPr>
          <w:lang w:val="es-419"/>
        </w:rPr>
        <w:t>)</w:t>
      </w:r>
      <w:r w:rsidR="00992CC1">
        <w:rPr>
          <w:lang w:val="es-419"/>
        </w:rPr>
        <w:t>.</w:t>
      </w:r>
    </w:p>
    <w:p w14:paraId="0541460A" w14:textId="17B2D91F" w:rsidR="00992CC1" w:rsidRDefault="00992CC1" w:rsidP="00992CC1">
      <w:pPr>
        <w:pStyle w:val="Ttulo3"/>
        <w:rPr>
          <w:lang w:val="es-419"/>
        </w:rPr>
      </w:pPr>
      <w:bookmarkStart w:id="40" w:name="_Toc112630342"/>
      <w:r>
        <w:rPr>
          <w:lang w:val="es-419"/>
        </w:rPr>
        <w:t>Sensor de humedad del suelo</w:t>
      </w:r>
      <w:bookmarkEnd w:id="40"/>
    </w:p>
    <w:p w14:paraId="050FAB50" w14:textId="3DA69833" w:rsidR="009C5EE9" w:rsidRDefault="009C5EE9" w:rsidP="009C5EE9">
      <w:pPr>
        <w:pStyle w:val="Prrafodelista"/>
        <w:numPr>
          <w:ilvl w:val="0"/>
          <w:numId w:val="16"/>
        </w:numPr>
        <w:spacing w:after="160"/>
      </w:pPr>
      <w:r>
        <w:t>Los pines VCC y GND del sensor fueron conectados a los pines 3V3 y GND respectivamente.</w:t>
      </w:r>
    </w:p>
    <w:p w14:paraId="233AFFF9" w14:textId="23158F12" w:rsidR="00992CC1" w:rsidRDefault="00992CC1" w:rsidP="00992CC1">
      <w:pPr>
        <w:pStyle w:val="Prrafodelista"/>
        <w:numPr>
          <w:ilvl w:val="0"/>
          <w:numId w:val="16"/>
        </w:numPr>
        <w:spacing w:after="160"/>
        <w:rPr>
          <w:lang w:val="es-419"/>
        </w:rPr>
      </w:pPr>
      <w:r w:rsidRPr="00992CC1">
        <w:rPr>
          <w:lang w:val="es-419"/>
        </w:rPr>
        <w:t xml:space="preserve">El pin </w:t>
      </w:r>
      <w:r w:rsidR="00B379D6">
        <w:rPr>
          <w:lang w:val="es-419"/>
        </w:rPr>
        <w:t>A0</w:t>
      </w:r>
      <w:r w:rsidRPr="00992CC1">
        <w:rPr>
          <w:lang w:val="es-419"/>
        </w:rPr>
        <w:t xml:space="preserve"> se conectó al </w:t>
      </w:r>
      <w:r w:rsidR="00B379D6">
        <w:rPr>
          <w:lang w:val="es-419"/>
        </w:rPr>
        <w:t>único pin analógico (A0)</w:t>
      </w:r>
      <w:r w:rsidRPr="00992CC1">
        <w:rPr>
          <w:lang w:val="es-419"/>
        </w:rPr>
        <w:t xml:space="preserve"> </w:t>
      </w:r>
      <w:r w:rsidR="00B379D6">
        <w:rPr>
          <w:lang w:val="es-419"/>
        </w:rPr>
        <w:t>del ESP8266</w:t>
      </w:r>
      <w:r>
        <w:rPr>
          <w:lang w:val="es-419"/>
        </w:rPr>
        <w:t>.</w:t>
      </w:r>
    </w:p>
    <w:p w14:paraId="6437D2DC" w14:textId="3FC93AF9" w:rsidR="00B379D6" w:rsidRDefault="00B379D6" w:rsidP="00B379D6">
      <w:pPr>
        <w:pStyle w:val="Ttulo3"/>
        <w:rPr>
          <w:lang w:val="es-419"/>
        </w:rPr>
      </w:pPr>
      <w:bookmarkStart w:id="41" w:name="_Toc112630343"/>
      <w:r>
        <w:rPr>
          <w:lang w:val="es-419"/>
        </w:rPr>
        <w:t>Sensor ultrasonido HC-SR04</w:t>
      </w:r>
      <w:bookmarkEnd w:id="41"/>
    </w:p>
    <w:p w14:paraId="369FB219" w14:textId="14167C2D" w:rsidR="00A22FCA" w:rsidRDefault="00A22FCA" w:rsidP="00A22FCA">
      <w:pPr>
        <w:pStyle w:val="Prrafodelista"/>
        <w:numPr>
          <w:ilvl w:val="0"/>
          <w:numId w:val="16"/>
        </w:numPr>
        <w:spacing w:after="160"/>
      </w:pPr>
      <w:r>
        <w:t>Los pines VCC y GND del sensor fueron conectados a los pines 3V3 y GND respectivamente.</w:t>
      </w:r>
    </w:p>
    <w:p w14:paraId="27804073" w14:textId="5C818593" w:rsidR="00A22FCA" w:rsidRDefault="00A22FCA" w:rsidP="00A22FCA">
      <w:pPr>
        <w:pStyle w:val="Prrafodelista"/>
        <w:numPr>
          <w:ilvl w:val="0"/>
          <w:numId w:val="16"/>
        </w:numPr>
        <w:spacing w:after="160"/>
        <w:rPr>
          <w:lang w:val="es-419"/>
        </w:rPr>
      </w:pPr>
      <w:r w:rsidRPr="00992CC1">
        <w:rPr>
          <w:lang w:val="es-419"/>
        </w:rPr>
        <w:t xml:space="preserve">El pin </w:t>
      </w:r>
      <w:proofErr w:type="spellStart"/>
      <w:r>
        <w:rPr>
          <w:lang w:val="es-419"/>
        </w:rPr>
        <w:t>Trig</w:t>
      </w:r>
      <w:proofErr w:type="spellEnd"/>
      <w:r w:rsidRPr="00992CC1">
        <w:rPr>
          <w:lang w:val="es-419"/>
        </w:rPr>
        <w:t xml:space="preserve"> se conectó al </w:t>
      </w:r>
      <w:r>
        <w:rPr>
          <w:lang w:val="es-419"/>
        </w:rPr>
        <w:t xml:space="preserve">pin digital </w:t>
      </w:r>
      <w:r w:rsidR="00CE7AB2">
        <w:rPr>
          <w:lang w:val="es-419"/>
        </w:rPr>
        <w:t>D7</w:t>
      </w:r>
      <w:r w:rsidR="00D77F43">
        <w:rPr>
          <w:lang w:val="es-419"/>
        </w:rPr>
        <w:t xml:space="preserve"> (GPIO 13)</w:t>
      </w:r>
      <w:r>
        <w:rPr>
          <w:lang w:val="es-419"/>
        </w:rPr>
        <w:t>.</w:t>
      </w:r>
    </w:p>
    <w:p w14:paraId="61F35E49" w14:textId="2B57149B" w:rsidR="00D77F43" w:rsidRDefault="00D77F43" w:rsidP="00D77F43">
      <w:pPr>
        <w:pStyle w:val="Prrafodelista"/>
        <w:numPr>
          <w:ilvl w:val="0"/>
          <w:numId w:val="16"/>
        </w:numPr>
        <w:spacing w:after="160"/>
        <w:rPr>
          <w:lang w:val="es-419"/>
        </w:rPr>
      </w:pPr>
      <w:r w:rsidRPr="00992CC1">
        <w:rPr>
          <w:lang w:val="es-419"/>
        </w:rPr>
        <w:t xml:space="preserve">El pin </w:t>
      </w:r>
      <w:r w:rsidR="007401AA">
        <w:rPr>
          <w:lang w:val="es-419"/>
        </w:rPr>
        <w:t>Echo</w:t>
      </w:r>
      <w:r w:rsidRPr="00992CC1">
        <w:rPr>
          <w:lang w:val="es-419"/>
        </w:rPr>
        <w:t xml:space="preserve"> se conectó al </w:t>
      </w:r>
      <w:r>
        <w:rPr>
          <w:lang w:val="es-419"/>
        </w:rPr>
        <w:t>pin digital D</w:t>
      </w:r>
      <w:r w:rsidR="007401AA">
        <w:rPr>
          <w:lang w:val="es-419"/>
        </w:rPr>
        <w:t>8</w:t>
      </w:r>
      <w:r>
        <w:rPr>
          <w:lang w:val="es-419"/>
        </w:rPr>
        <w:t xml:space="preserve"> (GPIO 15).</w:t>
      </w:r>
    </w:p>
    <w:p w14:paraId="0D994EE1" w14:textId="33E431BD" w:rsidR="007401AA" w:rsidRDefault="007401AA" w:rsidP="007401AA">
      <w:pPr>
        <w:pStyle w:val="Ttulo3"/>
        <w:rPr>
          <w:lang w:val="es-419"/>
        </w:rPr>
      </w:pPr>
      <w:bookmarkStart w:id="42" w:name="_Toc112630344"/>
      <w:r>
        <w:rPr>
          <w:lang w:val="es-419"/>
        </w:rPr>
        <w:t>Leds</w:t>
      </w:r>
      <w:bookmarkEnd w:id="42"/>
    </w:p>
    <w:p w14:paraId="586DB245" w14:textId="7243F2D0" w:rsidR="007401AA" w:rsidRDefault="00D62CF2" w:rsidP="00D62CF2">
      <w:pPr>
        <w:pStyle w:val="Prrafodelista"/>
        <w:numPr>
          <w:ilvl w:val="0"/>
          <w:numId w:val="17"/>
        </w:numPr>
        <w:rPr>
          <w:lang w:val="es-419"/>
        </w:rPr>
      </w:pPr>
      <w:r w:rsidRPr="00D62CF2">
        <w:rPr>
          <w:lang w:val="es-419"/>
        </w:rPr>
        <w:t>Los pines negativos</w:t>
      </w:r>
      <w:r w:rsidR="00A956B6">
        <w:rPr>
          <w:lang w:val="es-419"/>
        </w:rPr>
        <w:t xml:space="preserve"> (cátodos)</w:t>
      </w:r>
      <w:r w:rsidRPr="00D62CF2">
        <w:rPr>
          <w:lang w:val="es-419"/>
        </w:rPr>
        <w:t xml:space="preserve"> de ambos</w:t>
      </w:r>
      <w:r w:rsidR="00A956B6">
        <w:rPr>
          <w:lang w:val="es-419"/>
        </w:rPr>
        <w:t xml:space="preserve"> </w:t>
      </w:r>
      <w:r w:rsidRPr="00D62CF2">
        <w:rPr>
          <w:lang w:val="es-419"/>
        </w:rPr>
        <w:t>leds se conectaron a un pin GND.</w:t>
      </w:r>
    </w:p>
    <w:p w14:paraId="7352360B" w14:textId="44F7D95F" w:rsidR="00D62CF2" w:rsidRDefault="00A956B6" w:rsidP="00D62CF2">
      <w:pPr>
        <w:pStyle w:val="Prrafodelista"/>
        <w:numPr>
          <w:ilvl w:val="0"/>
          <w:numId w:val="17"/>
        </w:numPr>
        <w:rPr>
          <w:lang w:val="es-419"/>
        </w:rPr>
      </w:pPr>
      <w:r>
        <w:rPr>
          <w:lang w:val="es-419"/>
        </w:rPr>
        <w:lastRenderedPageBreak/>
        <w:t>L</w:t>
      </w:r>
      <w:r w:rsidR="00032051">
        <w:rPr>
          <w:lang w:val="es-419"/>
        </w:rPr>
        <w:t>os pines positivos</w:t>
      </w:r>
      <w:r>
        <w:rPr>
          <w:lang w:val="es-419"/>
        </w:rPr>
        <w:t xml:space="preserve"> (ánodos) de</w:t>
      </w:r>
      <w:r w:rsidR="00912BE2">
        <w:rPr>
          <w:lang w:val="es-419"/>
        </w:rPr>
        <w:t xml:space="preserve">l led 1 y </w:t>
      </w:r>
      <w:r w:rsidR="000C6F04">
        <w:rPr>
          <w:lang w:val="es-419"/>
        </w:rPr>
        <w:t>led 2</w:t>
      </w:r>
      <w:r>
        <w:rPr>
          <w:lang w:val="es-419"/>
        </w:rPr>
        <w:t>se conecta</w:t>
      </w:r>
      <w:r w:rsidR="00F438F5">
        <w:rPr>
          <w:lang w:val="es-419"/>
        </w:rPr>
        <w:t>ron a los pines digitales D5 (GPIO</w:t>
      </w:r>
      <w:r w:rsidR="00912BE2">
        <w:rPr>
          <w:lang w:val="es-419"/>
        </w:rPr>
        <w:t xml:space="preserve"> 14</w:t>
      </w:r>
      <w:r w:rsidR="00F438F5">
        <w:rPr>
          <w:lang w:val="es-419"/>
        </w:rPr>
        <w:t>) y D6</w:t>
      </w:r>
      <w:r w:rsidR="00912BE2">
        <w:rPr>
          <w:lang w:val="es-419"/>
        </w:rPr>
        <w:t xml:space="preserve"> (GPIO 12) </w:t>
      </w:r>
      <w:r w:rsidR="000C6F04">
        <w:rPr>
          <w:lang w:val="es-419"/>
        </w:rPr>
        <w:t>respectivamente, además se usaron dos resistencias de 220 Ohm.</w:t>
      </w:r>
    </w:p>
    <w:p w14:paraId="26EC16DD" w14:textId="29F12D48" w:rsidR="000C6F04" w:rsidRDefault="00E57B5F" w:rsidP="00852214">
      <w:pPr>
        <w:pStyle w:val="Ttulo3"/>
        <w:rPr>
          <w:lang w:val="es-419"/>
        </w:rPr>
      </w:pPr>
      <w:bookmarkStart w:id="43" w:name="_Toc112630345"/>
      <w:r>
        <w:rPr>
          <w:lang w:val="es-419"/>
        </w:rPr>
        <w:t xml:space="preserve">Caja </w:t>
      </w:r>
      <w:proofErr w:type="spellStart"/>
      <w:r>
        <w:rPr>
          <w:lang w:val="es-419"/>
        </w:rPr>
        <w:t>Portapilas</w:t>
      </w:r>
      <w:proofErr w:type="spellEnd"/>
      <w:r>
        <w:rPr>
          <w:lang w:val="es-419"/>
        </w:rPr>
        <w:t xml:space="preserve"> de 6V</w:t>
      </w:r>
      <w:bookmarkEnd w:id="43"/>
    </w:p>
    <w:p w14:paraId="04B032E4" w14:textId="64051C4D" w:rsidR="00E57B5F" w:rsidRPr="001F3BE5" w:rsidRDefault="001D7B0E" w:rsidP="001F3BE5">
      <w:pPr>
        <w:pStyle w:val="Prrafodelista"/>
        <w:numPr>
          <w:ilvl w:val="0"/>
          <w:numId w:val="18"/>
        </w:numPr>
        <w:rPr>
          <w:lang w:val="es-419"/>
        </w:rPr>
      </w:pPr>
      <w:r w:rsidRPr="001F3BE5">
        <w:rPr>
          <w:lang w:val="es-419"/>
        </w:rPr>
        <w:t>El cable positivo</w:t>
      </w:r>
      <w:r w:rsidR="00955E7D" w:rsidRPr="001F3BE5">
        <w:rPr>
          <w:lang w:val="es-419"/>
        </w:rPr>
        <w:t xml:space="preserve"> (rojo)</w:t>
      </w:r>
      <w:r w:rsidRPr="001F3BE5">
        <w:rPr>
          <w:lang w:val="es-419"/>
        </w:rPr>
        <w:t xml:space="preserve"> se </w:t>
      </w:r>
      <w:r w:rsidR="00955E7D" w:rsidRPr="001F3BE5">
        <w:rPr>
          <w:lang w:val="es-419"/>
        </w:rPr>
        <w:t>conectó</w:t>
      </w:r>
      <w:r w:rsidRPr="001F3BE5">
        <w:rPr>
          <w:lang w:val="es-419"/>
        </w:rPr>
        <w:t xml:space="preserve"> con el cable positivo de la </w:t>
      </w:r>
      <w:r w:rsidR="00955E7D" w:rsidRPr="001F3BE5">
        <w:rPr>
          <w:lang w:val="es-419"/>
        </w:rPr>
        <w:t>electrobomba.</w:t>
      </w:r>
    </w:p>
    <w:p w14:paraId="45125D18" w14:textId="70834609" w:rsidR="00955E7D" w:rsidRPr="001F3BE5" w:rsidRDefault="00955E7D" w:rsidP="001F3BE5">
      <w:pPr>
        <w:pStyle w:val="Prrafodelista"/>
        <w:numPr>
          <w:ilvl w:val="0"/>
          <w:numId w:val="18"/>
        </w:numPr>
        <w:rPr>
          <w:lang w:val="es-419"/>
        </w:rPr>
      </w:pPr>
      <w:r w:rsidRPr="001F3BE5">
        <w:rPr>
          <w:lang w:val="es-419"/>
        </w:rPr>
        <w:t xml:space="preserve">El cable negativo </w:t>
      </w:r>
      <w:r w:rsidR="006F7926" w:rsidRPr="001F3BE5">
        <w:rPr>
          <w:lang w:val="es-419"/>
        </w:rPr>
        <w:t xml:space="preserve">(negro) se </w:t>
      </w:r>
      <w:r w:rsidR="001F3BE5" w:rsidRPr="001F3BE5">
        <w:rPr>
          <w:lang w:val="es-419"/>
        </w:rPr>
        <w:t>conectó</w:t>
      </w:r>
      <w:r w:rsidR="006F7926" w:rsidRPr="001F3BE5">
        <w:rPr>
          <w:lang w:val="es-419"/>
        </w:rPr>
        <w:t xml:space="preserve"> con </w:t>
      </w:r>
      <w:r w:rsidR="001F3BE5" w:rsidRPr="001F3BE5">
        <w:rPr>
          <w:lang w:val="es-419"/>
        </w:rPr>
        <w:t>el borne</w:t>
      </w:r>
      <w:r w:rsidR="006F7926" w:rsidRPr="001F3BE5">
        <w:rPr>
          <w:lang w:val="es-419"/>
        </w:rPr>
        <w:t xml:space="preserve"> de conexión </w:t>
      </w:r>
      <w:r w:rsidR="001F3BE5" w:rsidRPr="001F3BE5">
        <w:rPr>
          <w:lang w:val="es-419"/>
        </w:rPr>
        <w:t>NO (</w:t>
      </w:r>
      <w:r w:rsidR="0042745C">
        <w:rPr>
          <w:lang w:val="es-419"/>
        </w:rPr>
        <w:t>normalmente abierto</w:t>
      </w:r>
      <w:r w:rsidR="001F3BE5" w:rsidRPr="001F3BE5">
        <w:rPr>
          <w:lang w:val="es-419"/>
        </w:rPr>
        <w:t>) del módulo relé.</w:t>
      </w:r>
    </w:p>
    <w:p w14:paraId="0037D6D1" w14:textId="21F58C24" w:rsidR="00E57B5F" w:rsidRDefault="00E57B5F" w:rsidP="00E57B5F">
      <w:pPr>
        <w:pStyle w:val="Ttulo3"/>
        <w:rPr>
          <w:lang w:val="es-419"/>
        </w:rPr>
      </w:pPr>
      <w:bookmarkStart w:id="44" w:name="_Toc112630346"/>
      <w:r>
        <w:rPr>
          <w:lang w:val="es-419"/>
        </w:rPr>
        <w:t>Electrobomba de 5V</w:t>
      </w:r>
      <w:bookmarkEnd w:id="44"/>
    </w:p>
    <w:p w14:paraId="0877111D" w14:textId="4D80D586" w:rsidR="0042745C" w:rsidRPr="001F3BE5" w:rsidRDefault="0042745C" w:rsidP="0042745C">
      <w:pPr>
        <w:pStyle w:val="Prrafodelista"/>
        <w:numPr>
          <w:ilvl w:val="0"/>
          <w:numId w:val="18"/>
        </w:numPr>
        <w:rPr>
          <w:lang w:val="es-419"/>
        </w:rPr>
      </w:pPr>
      <w:r w:rsidRPr="001F3BE5">
        <w:rPr>
          <w:lang w:val="es-419"/>
        </w:rPr>
        <w:t>El cable positivo (rojo) se conectó con el cable positivo d</w:t>
      </w:r>
      <w:r>
        <w:rPr>
          <w:lang w:val="es-419"/>
        </w:rPr>
        <w:t xml:space="preserve">e la caja </w:t>
      </w:r>
      <w:proofErr w:type="spellStart"/>
      <w:r>
        <w:rPr>
          <w:lang w:val="es-419"/>
        </w:rPr>
        <w:t>portapilas</w:t>
      </w:r>
      <w:proofErr w:type="spellEnd"/>
      <w:r w:rsidRPr="001F3BE5">
        <w:rPr>
          <w:lang w:val="es-419"/>
        </w:rPr>
        <w:t>.</w:t>
      </w:r>
    </w:p>
    <w:p w14:paraId="5AD84167" w14:textId="0B7EAD2C" w:rsidR="0042745C" w:rsidRPr="001F3BE5" w:rsidRDefault="0042745C" w:rsidP="0042745C">
      <w:pPr>
        <w:pStyle w:val="Prrafodelista"/>
        <w:numPr>
          <w:ilvl w:val="0"/>
          <w:numId w:val="18"/>
        </w:numPr>
        <w:rPr>
          <w:lang w:val="es-419"/>
        </w:rPr>
      </w:pPr>
      <w:r w:rsidRPr="001F3BE5">
        <w:rPr>
          <w:lang w:val="es-419"/>
        </w:rPr>
        <w:t xml:space="preserve">El cable negativo (negro) se conectó con el borne de conexión </w:t>
      </w:r>
      <w:r w:rsidR="00DB490B">
        <w:rPr>
          <w:lang w:val="es-419"/>
        </w:rPr>
        <w:t>COM</w:t>
      </w:r>
      <w:r w:rsidRPr="001F3BE5">
        <w:rPr>
          <w:lang w:val="es-419"/>
        </w:rPr>
        <w:t xml:space="preserve"> (</w:t>
      </w:r>
      <w:r w:rsidR="00DB490B">
        <w:rPr>
          <w:lang w:val="es-419"/>
        </w:rPr>
        <w:t>Común</w:t>
      </w:r>
      <w:r w:rsidRPr="001F3BE5">
        <w:rPr>
          <w:lang w:val="es-419"/>
        </w:rPr>
        <w:t>) del módulo relé.</w:t>
      </w:r>
    </w:p>
    <w:p w14:paraId="694A895C" w14:textId="2BCDD737" w:rsidR="004C71FB" w:rsidRDefault="004C71FB" w:rsidP="004C71FB">
      <w:pPr>
        <w:pStyle w:val="Ttulo3"/>
        <w:rPr>
          <w:lang w:val="es-419"/>
        </w:rPr>
      </w:pPr>
      <w:bookmarkStart w:id="45" w:name="_Toc112630347"/>
      <w:r>
        <w:rPr>
          <w:lang w:val="es-419"/>
        </w:rPr>
        <w:t>M</w:t>
      </w:r>
      <w:r w:rsidR="00BB77D8">
        <w:rPr>
          <w:lang w:val="es-419"/>
        </w:rPr>
        <w:t>ó</w:t>
      </w:r>
      <w:r>
        <w:rPr>
          <w:lang w:val="es-419"/>
        </w:rPr>
        <w:t>dulo relé</w:t>
      </w:r>
      <w:bookmarkEnd w:id="45"/>
    </w:p>
    <w:p w14:paraId="320753F1" w14:textId="05BB27D7" w:rsidR="004C71FB" w:rsidRDefault="00F953A9" w:rsidP="00154223">
      <w:pPr>
        <w:pStyle w:val="Prrafodelista"/>
        <w:numPr>
          <w:ilvl w:val="0"/>
          <w:numId w:val="19"/>
        </w:numPr>
        <w:rPr>
          <w:lang w:val="es-419"/>
        </w:rPr>
      </w:pPr>
      <w:r w:rsidRPr="00154223">
        <w:rPr>
          <w:lang w:val="es-419"/>
        </w:rPr>
        <w:t xml:space="preserve">Los bornes de conexión NO y COM se conectan con los cables negativos </w:t>
      </w:r>
      <w:r w:rsidR="00154223" w:rsidRPr="00154223">
        <w:rPr>
          <w:lang w:val="es-419"/>
        </w:rPr>
        <w:t xml:space="preserve">de la caja </w:t>
      </w:r>
      <w:proofErr w:type="spellStart"/>
      <w:r w:rsidR="00154223" w:rsidRPr="00154223">
        <w:rPr>
          <w:lang w:val="es-419"/>
        </w:rPr>
        <w:t>portapilas</w:t>
      </w:r>
      <w:proofErr w:type="spellEnd"/>
      <w:r w:rsidR="00154223" w:rsidRPr="00154223">
        <w:rPr>
          <w:lang w:val="es-419"/>
        </w:rPr>
        <w:t xml:space="preserve"> y la electrobomba respectivamente.</w:t>
      </w:r>
    </w:p>
    <w:p w14:paraId="4F18F0FF" w14:textId="5EB58E36" w:rsidR="004955CA" w:rsidRDefault="001D1029" w:rsidP="00154223">
      <w:pPr>
        <w:pStyle w:val="Prrafodelista"/>
        <w:numPr>
          <w:ilvl w:val="0"/>
          <w:numId w:val="19"/>
        </w:numPr>
        <w:rPr>
          <w:lang w:val="es-419"/>
        </w:rPr>
      </w:pPr>
      <w:r>
        <w:rPr>
          <w:lang w:val="es-419"/>
        </w:rPr>
        <w:t>Los pines GND y VCC se conectaron a los pines GND y 3V3 del módulo ESP8266.</w:t>
      </w:r>
    </w:p>
    <w:p w14:paraId="56FA2757" w14:textId="432796B3" w:rsidR="001D1029" w:rsidRPr="00154223" w:rsidRDefault="009D2BA8" w:rsidP="00154223">
      <w:pPr>
        <w:pStyle w:val="Prrafodelista"/>
        <w:numPr>
          <w:ilvl w:val="0"/>
          <w:numId w:val="19"/>
        </w:numPr>
        <w:rPr>
          <w:lang w:val="es-419"/>
        </w:rPr>
      </w:pPr>
      <w:r>
        <w:rPr>
          <w:lang w:val="es-419"/>
        </w:rPr>
        <w:t xml:space="preserve">El pin IN se conecta con el pin digital D1 (GPIO </w:t>
      </w:r>
      <w:r w:rsidR="00FE6618">
        <w:rPr>
          <w:lang w:val="es-419"/>
        </w:rPr>
        <w:t>5</w:t>
      </w:r>
      <w:r>
        <w:rPr>
          <w:lang w:val="es-419"/>
        </w:rPr>
        <w:t>)</w:t>
      </w:r>
      <w:r w:rsidR="00FE6618">
        <w:rPr>
          <w:lang w:val="es-419"/>
        </w:rPr>
        <w:t>.</w:t>
      </w:r>
    </w:p>
    <w:p w14:paraId="10AF781D" w14:textId="5A387ADD" w:rsidR="00A22FCA" w:rsidRDefault="006D2C7B" w:rsidP="00A22FCA">
      <w:pPr>
        <w:rPr>
          <w:lang w:val="es-419"/>
        </w:rPr>
      </w:pPr>
      <w:r>
        <w:rPr>
          <w:lang w:val="es-419"/>
        </w:rPr>
        <w:t xml:space="preserve">El diagrama de conexiones general se presenta </w:t>
      </w:r>
      <w:r w:rsidR="00AB593E">
        <w:rPr>
          <w:lang w:val="es-419"/>
        </w:rPr>
        <w:t>a continuación:</w:t>
      </w:r>
    </w:p>
    <w:p w14:paraId="1052B266" w14:textId="5631F980" w:rsidR="00992CC1" w:rsidRPr="00992CC1" w:rsidRDefault="004C71FB" w:rsidP="00992CC1">
      <w:pPr>
        <w:rPr>
          <w:lang w:val="es-419"/>
        </w:rPr>
      </w:pPr>
      <w:r>
        <w:rPr>
          <w:noProof/>
        </w:rPr>
        <w:lastRenderedPageBreak/>
        <w:drawing>
          <wp:inline distT="0" distB="0" distL="0" distR="0" wp14:anchorId="563D7B51" wp14:editId="55210D5C">
            <wp:extent cx="6216555" cy="3378570"/>
            <wp:effectExtent l="19050" t="19050" r="13335" b="12700"/>
            <wp:docPr id="13" name="Imagen 1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 Esquemático&#10;&#10;Descripción generada automáticament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2199"/>
                    <a:stretch/>
                  </pic:blipFill>
                  <pic:spPr bwMode="auto">
                    <a:xfrm>
                      <a:off x="0" y="0"/>
                      <a:ext cx="6231240" cy="33865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909214" w14:textId="3D08BC85" w:rsidR="00A92AF0" w:rsidRPr="00D45104" w:rsidRDefault="006D2C7B" w:rsidP="00085188">
      <w:pPr>
        <w:pStyle w:val="Ttulo2"/>
        <w:rPr>
          <w:lang w:val="es-419"/>
        </w:rPr>
      </w:pPr>
      <w:bookmarkStart w:id="46" w:name="_Toc112630348"/>
      <w:r>
        <w:rPr>
          <w:lang w:val="es-419"/>
        </w:rPr>
        <w:t>Arduino IDE</w:t>
      </w:r>
      <w:bookmarkEnd w:id="46"/>
    </w:p>
    <w:p w14:paraId="28D4B344" w14:textId="74563A1C" w:rsidR="00727A23" w:rsidRPr="006D1F9D" w:rsidRDefault="00295D4D" w:rsidP="006D1F9D">
      <w:pPr>
        <w:pStyle w:val="APAPrrado"/>
      </w:pPr>
      <w:r w:rsidRPr="006D1F9D">
        <w:t>Se utilizo Arduino IDE p</w:t>
      </w:r>
      <w:r w:rsidR="0022373A" w:rsidRPr="006D1F9D">
        <w:t>ara el desarrollo del código, e</w:t>
      </w:r>
      <w:r w:rsidR="00727A23" w:rsidRPr="006D1F9D">
        <w:t xml:space="preserve">n el cual se realizarán las </w:t>
      </w:r>
      <w:r w:rsidR="00B75B5E" w:rsidRPr="006D1F9D">
        <w:t>configuraciones respectivas</w:t>
      </w:r>
      <w:r w:rsidR="00727A23" w:rsidRPr="006D1F9D">
        <w:t xml:space="preserve"> de los sensores y </w:t>
      </w:r>
      <w:r w:rsidR="006D1F9D">
        <w:t xml:space="preserve">se programaron </w:t>
      </w:r>
      <w:r w:rsidR="00727A23" w:rsidRPr="006D1F9D">
        <w:t>las diversas funcionalidades de nuestra aplicación</w:t>
      </w:r>
      <w:r w:rsidR="006D1F9D">
        <w:t>;</w:t>
      </w:r>
      <w:r w:rsidR="006D1F9D" w:rsidRPr="006D1F9D">
        <w:t xml:space="preserve"> este código será explicado paso por paso a continuación.</w:t>
      </w:r>
    </w:p>
    <w:p w14:paraId="47B2F767" w14:textId="0E2026C7" w:rsidR="00B75B5E" w:rsidRDefault="00B75B5E" w:rsidP="00426D2C">
      <w:pPr>
        <w:pStyle w:val="APAPrrado"/>
      </w:pPr>
      <w:r>
        <w:t xml:space="preserve">Lo primero es </w:t>
      </w:r>
      <w:r w:rsidR="00FB5D18">
        <w:t xml:space="preserve">instalar las librerías ESP8266WiFi y la librería </w:t>
      </w:r>
      <w:proofErr w:type="spellStart"/>
      <w:r w:rsidR="00FB5D18">
        <w:t>PubSubClient</w:t>
      </w:r>
      <w:proofErr w:type="spellEnd"/>
      <w:r w:rsidR="00FB5D18">
        <w:t xml:space="preserve">, </w:t>
      </w:r>
      <w:r w:rsidR="00426D2C">
        <w:t>la primera</w:t>
      </w:r>
      <w:r w:rsidR="00FB5D18">
        <w:t xml:space="preserve"> agrega las funciones </w:t>
      </w:r>
      <w:r w:rsidR="004F23C2">
        <w:t>necesarias para conectarnos a nuestra red wifi, y la segunda para trabajar con el protocolo MQTT.</w:t>
      </w:r>
    </w:p>
    <w:p w14:paraId="2F3C95AB" w14:textId="4409A2C3" w:rsidR="00B75B5E" w:rsidRDefault="0061510B" w:rsidP="00426D2C">
      <w:pPr>
        <w:pStyle w:val="APAPrrado"/>
        <w:ind w:firstLine="0"/>
        <w:jc w:val="center"/>
      </w:pPr>
      <w:r w:rsidRPr="0061510B">
        <w:rPr>
          <w:noProof/>
        </w:rPr>
        <w:drawing>
          <wp:inline distT="0" distB="0" distL="0" distR="0" wp14:anchorId="40B5DF0B" wp14:editId="43504783">
            <wp:extent cx="5944870" cy="309880"/>
            <wp:effectExtent l="19050" t="19050" r="17780" b="139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4870" cy="309880"/>
                    </a:xfrm>
                    <a:prstGeom prst="rect">
                      <a:avLst/>
                    </a:prstGeom>
                    <a:ln>
                      <a:solidFill>
                        <a:schemeClr val="tx1"/>
                      </a:solidFill>
                    </a:ln>
                  </pic:spPr>
                </pic:pic>
              </a:graphicData>
            </a:graphic>
          </wp:inline>
        </w:drawing>
      </w:r>
    </w:p>
    <w:p w14:paraId="2A34B215" w14:textId="103E27DF" w:rsidR="0061510B" w:rsidRDefault="0061510B" w:rsidP="00426D2C">
      <w:pPr>
        <w:pStyle w:val="APAPrrado"/>
      </w:pPr>
      <w:r>
        <w:t>Luego procedemos a definir las variables necesarias para trabajar con el senso</w:t>
      </w:r>
      <w:r w:rsidR="000B022C">
        <w:t>r DHT22</w:t>
      </w:r>
      <w:r>
        <w:t xml:space="preserve">, </w:t>
      </w:r>
      <w:r w:rsidR="000B022C">
        <w:t>se agregó la librería DHT y se definió el tipo de sensor, en este caso el DHT22, además de definir con que pin trabajaremos (D2)</w:t>
      </w:r>
      <w:r w:rsidR="00426D2C">
        <w:t>.</w:t>
      </w:r>
    </w:p>
    <w:p w14:paraId="5568191C" w14:textId="2FF66049" w:rsidR="00FB59BE" w:rsidRDefault="0061510B" w:rsidP="00426D2C">
      <w:pPr>
        <w:spacing w:after="160" w:line="259" w:lineRule="auto"/>
        <w:jc w:val="center"/>
        <w:rPr>
          <w:lang w:val="es-419"/>
        </w:rPr>
      </w:pPr>
      <w:r w:rsidRPr="0061510B">
        <w:rPr>
          <w:noProof/>
          <w:lang w:val="es-419"/>
        </w:rPr>
        <w:lastRenderedPageBreak/>
        <w:drawing>
          <wp:inline distT="0" distB="0" distL="0" distR="0" wp14:anchorId="19D88EA3" wp14:editId="6B209D27">
            <wp:extent cx="5944870" cy="680085"/>
            <wp:effectExtent l="19050" t="19050" r="17780" b="2476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4870" cy="680085"/>
                    </a:xfrm>
                    <a:prstGeom prst="rect">
                      <a:avLst/>
                    </a:prstGeom>
                    <a:ln>
                      <a:solidFill>
                        <a:schemeClr val="tx1"/>
                      </a:solidFill>
                    </a:ln>
                  </pic:spPr>
                </pic:pic>
              </a:graphicData>
            </a:graphic>
          </wp:inline>
        </w:drawing>
      </w:r>
    </w:p>
    <w:p w14:paraId="009F917C" w14:textId="606ADDB5" w:rsidR="00703CB2" w:rsidRDefault="00BC3E3C" w:rsidP="003C5FC5">
      <w:pPr>
        <w:pStyle w:val="APAPrrado"/>
      </w:pPr>
      <w:r>
        <w:t xml:space="preserve">Ahora para el sensor de humedad del suelo definimos que trabajaremos el único pin analógico del </w:t>
      </w:r>
      <w:r w:rsidR="0009605A">
        <w:t>módulo</w:t>
      </w:r>
      <w:r>
        <w:t xml:space="preserve"> ESP8266 (A0), y se crea una variable </w:t>
      </w:r>
      <w:r w:rsidR="00DA6526">
        <w:t>“</w:t>
      </w:r>
      <w:proofErr w:type="spellStart"/>
      <w:r w:rsidR="00DA6526">
        <w:t>hum_suelo</w:t>
      </w:r>
      <w:proofErr w:type="spellEnd"/>
      <w:r w:rsidR="00DA6526">
        <w:t xml:space="preserve">” </w:t>
      </w:r>
      <w:r>
        <w:t>donde se almacenar</w:t>
      </w:r>
      <w:r w:rsidR="00DA6526">
        <w:t>á</w:t>
      </w:r>
      <w:r>
        <w:t xml:space="preserve"> </w:t>
      </w:r>
      <w:r w:rsidR="00DA6526">
        <w:t>la humedad</w:t>
      </w:r>
      <w:r w:rsidR="00920AD5">
        <w:t xml:space="preserve"> del suelo.</w:t>
      </w:r>
    </w:p>
    <w:p w14:paraId="5ABA1CA0" w14:textId="0EDF9C1F" w:rsidR="00360913" w:rsidRDefault="00703CB2" w:rsidP="00360913">
      <w:pPr>
        <w:spacing w:after="160" w:line="259" w:lineRule="auto"/>
        <w:rPr>
          <w:lang w:val="es-419"/>
        </w:rPr>
      </w:pPr>
      <w:r w:rsidRPr="00703CB2">
        <w:rPr>
          <w:noProof/>
          <w:lang w:val="es-419"/>
        </w:rPr>
        <w:drawing>
          <wp:inline distT="0" distB="0" distL="0" distR="0" wp14:anchorId="337515AC" wp14:editId="78147BAE">
            <wp:extent cx="5944870" cy="654685"/>
            <wp:effectExtent l="19050" t="19050" r="1778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4870" cy="654685"/>
                    </a:xfrm>
                    <a:prstGeom prst="rect">
                      <a:avLst/>
                    </a:prstGeom>
                    <a:ln>
                      <a:solidFill>
                        <a:schemeClr val="tx1"/>
                      </a:solidFill>
                    </a:ln>
                  </pic:spPr>
                </pic:pic>
              </a:graphicData>
            </a:graphic>
          </wp:inline>
        </w:drawing>
      </w:r>
    </w:p>
    <w:p w14:paraId="02D929B2" w14:textId="40EFD40B" w:rsidR="00BC3E3C" w:rsidRDefault="005E42A6" w:rsidP="003C5FC5">
      <w:pPr>
        <w:pStyle w:val="APAPrrado"/>
      </w:pPr>
      <w:r>
        <w:t xml:space="preserve">Se creo una variable entera </w:t>
      </w:r>
      <w:r w:rsidR="003C5FC5">
        <w:t>donde se define en que pin conectaremos (D1) el módulo relé que permitirá encender la bomba e iniciar el riego.</w:t>
      </w:r>
    </w:p>
    <w:p w14:paraId="38867422" w14:textId="22ACA7F9" w:rsidR="005E42A6" w:rsidRDefault="005E42A6" w:rsidP="00360913">
      <w:pPr>
        <w:spacing w:after="160" w:line="259" w:lineRule="auto"/>
        <w:rPr>
          <w:lang w:val="es-419"/>
        </w:rPr>
      </w:pPr>
      <w:r w:rsidRPr="005E42A6">
        <w:rPr>
          <w:noProof/>
          <w:lang w:val="es-419"/>
        </w:rPr>
        <w:drawing>
          <wp:inline distT="0" distB="0" distL="0" distR="0" wp14:anchorId="54B4C017" wp14:editId="3CC7C160">
            <wp:extent cx="5944870" cy="368300"/>
            <wp:effectExtent l="19050" t="19050" r="17780" b="1270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4870" cy="368300"/>
                    </a:xfrm>
                    <a:prstGeom prst="rect">
                      <a:avLst/>
                    </a:prstGeom>
                    <a:ln>
                      <a:solidFill>
                        <a:schemeClr val="tx1"/>
                      </a:solidFill>
                    </a:ln>
                  </pic:spPr>
                </pic:pic>
              </a:graphicData>
            </a:graphic>
          </wp:inline>
        </w:drawing>
      </w:r>
    </w:p>
    <w:p w14:paraId="6BC368D9" w14:textId="2068FEF9" w:rsidR="003C5FC5" w:rsidRDefault="006D37AE" w:rsidP="004C4E8E">
      <w:pPr>
        <w:pStyle w:val="APAPrrado"/>
      </w:pPr>
      <w:r>
        <w:t xml:space="preserve">Para usar el sensor ultrasonido se define primero variables que indican a que pines del </w:t>
      </w:r>
      <w:proofErr w:type="spellStart"/>
      <w:r>
        <w:t>modulo</w:t>
      </w:r>
      <w:proofErr w:type="spellEnd"/>
      <w:r>
        <w:t xml:space="preserve"> ESP8266 se conectaran, en este caso el pin </w:t>
      </w:r>
      <w:proofErr w:type="spellStart"/>
      <w:r>
        <w:t>Trig</w:t>
      </w:r>
      <w:proofErr w:type="spellEnd"/>
      <w:r>
        <w:t xml:space="preserve"> se conecta al D7 y el Echo al pin D8</w:t>
      </w:r>
      <w:r w:rsidR="0037692B">
        <w:t xml:space="preserve">. Además, como se ve en la imagen, en la línea 25 y 26 se crearon dos variables de tipo </w:t>
      </w:r>
      <w:proofErr w:type="spellStart"/>
      <w:r w:rsidR="0037692B">
        <w:t>float</w:t>
      </w:r>
      <w:proofErr w:type="spellEnd"/>
      <w:r w:rsidR="007E4DA1">
        <w:t xml:space="preserve"> para almacenar el tiempo y la distancia. </w:t>
      </w:r>
      <w:r w:rsidR="000C437E">
        <w:t>También haremos uso de un arreglo de 100 elementos, en donde almacenaremos las lecturas</w:t>
      </w:r>
      <w:r w:rsidR="00DA4CBC">
        <w:t xml:space="preserve"> (valores de distancia) que nos </w:t>
      </w:r>
      <w:r w:rsidR="004C4E8E">
        <w:t>otorga el sensor ultrasonido, y así luego calcular el promedio de estas distancias.</w:t>
      </w:r>
      <w:r w:rsidR="00CB328F">
        <w:t xml:space="preserve"> Y por </w:t>
      </w:r>
      <w:r w:rsidR="00D00B1A">
        <w:t>último,</w:t>
      </w:r>
      <w:r w:rsidR="00CB328F">
        <w:t xml:space="preserve"> se crea una variable</w:t>
      </w:r>
      <w:r w:rsidR="009D00F9">
        <w:t xml:space="preserve"> </w:t>
      </w:r>
      <w:r w:rsidR="00920AD5">
        <w:t>“</w:t>
      </w:r>
      <w:proofErr w:type="spellStart"/>
      <w:r w:rsidR="009D00F9">
        <w:t>distanciaLleno</w:t>
      </w:r>
      <w:proofErr w:type="spellEnd"/>
      <w:r w:rsidR="00920AD5">
        <w:t>”</w:t>
      </w:r>
      <w:r w:rsidR="00CB328F">
        <w:t xml:space="preserve"> donde se ingresa la distancia que </w:t>
      </w:r>
      <w:r w:rsidR="009D00F9">
        <w:t>hay</w:t>
      </w:r>
      <w:r w:rsidR="00CB328F">
        <w:t xml:space="preserve"> desde el sensor ultrasonido al nivel del agua </w:t>
      </w:r>
      <w:r w:rsidR="009D00F9">
        <w:t xml:space="preserve">del </w:t>
      </w:r>
      <w:r w:rsidR="003023AF">
        <w:t>recipiente</w:t>
      </w:r>
      <w:r w:rsidR="009D00F9">
        <w:t xml:space="preserve"> </w:t>
      </w:r>
      <w:r w:rsidR="00CB328F">
        <w:t xml:space="preserve">para que se considere llena, </w:t>
      </w:r>
      <w:r w:rsidR="009D00F9">
        <w:t xml:space="preserve">otra variable </w:t>
      </w:r>
      <w:r w:rsidR="00920AD5">
        <w:t>“</w:t>
      </w:r>
      <w:proofErr w:type="spellStart"/>
      <w:r w:rsidR="009D00F9">
        <w:t>distanciaVacio</w:t>
      </w:r>
      <w:proofErr w:type="spellEnd"/>
      <w:r w:rsidR="00920AD5">
        <w:t>”</w:t>
      </w:r>
      <w:r w:rsidR="009D00F9">
        <w:t xml:space="preserve"> </w:t>
      </w:r>
      <w:r w:rsidR="003023AF">
        <w:t>para la</w:t>
      </w:r>
      <w:r w:rsidR="00CB328F">
        <w:t xml:space="preserve"> distancia desde el sensor</w:t>
      </w:r>
      <w:r w:rsidR="009D00F9">
        <w:t xml:space="preserve"> al fondo del </w:t>
      </w:r>
      <w:r w:rsidR="003023AF">
        <w:t>recipiente</w:t>
      </w:r>
      <w:r w:rsidR="009D00F9">
        <w:t xml:space="preserve"> de agua, estos </w:t>
      </w:r>
      <w:r w:rsidR="003023AF">
        <w:t>valores son definidos por nosotros y dependen del recipiente donde estemos almacenando el agua</w:t>
      </w:r>
      <w:r w:rsidR="00173F30">
        <w:t xml:space="preserve">; y por </w:t>
      </w:r>
      <w:r w:rsidR="00EB23AA">
        <w:t>último</w:t>
      </w:r>
      <w:r w:rsidR="00173F30">
        <w:t xml:space="preserve"> una variable </w:t>
      </w:r>
      <w:r w:rsidR="00E6737F">
        <w:t xml:space="preserve">a la que se le asignara el porcentaje de agua que luego se mostrara en el </w:t>
      </w:r>
      <w:proofErr w:type="spellStart"/>
      <w:r w:rsidR="00E6737F">
        <w:t>dashboard</w:t>
      </w:r>
      <w:proofErr w:type="spellEnd"/>
      <w:r w:rsidR="00E6737F">
        <w:t xml:space="preserve"> de </w:t>
      </w:r>
      <w:r w:rsidR="007E3DD4">
        <w:t>Node-RED</w:t>
      </w:r>
    </w:p>
    <w:p w14:paraId="65351840" w14:textId="610E661B" w:rsidR="006D37AE" w:rsidRDefault="006D37AE" w:rsidP="00360913">
      <w:pPr>
        <w:spacing w:after="160" w:line="259" w:lineRule="auto"/>
        <w:rPr>
          <w:lang w:val="es-419"/>
        </w:rPr>
      </w:pPr>
      <w:r w:rsidRPr="006D37AE">
        <w:rPr>
          <w:noProof/>
          <w:lang w:val="es-419"/>
        </w:rPr>
        <w:lastRenderedPageBreak/>
        <w:drawing>
          <wp:inline distT="0" distB="0" distL="0" distR="0" wp14:anchorId="006FF407" wp14:editId="480D268D">
            <wp:extent cx="5944870" cy="2758440"/>
            <wp:effectExtent l="19050" t="19050" r="17780" b="22860"/>
            <wp:docPr id="26" name="Imagen 2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10;&#10;Descripción generada automáticamente"/>
                    <pic:cNvPicPr/>
                  </pic:nvPicPr>
                  <pic:blipFill>
                    <a:blip r:embed="rId19"/>
                    <a:stretch>
                      <a:fillRect/>
                    </a:stretch>
                  </pic:blipFill>
                  <pic:spPr>
                    <a:xfrm>
                      <a:off x="0" y="0"/>
                      <a:ext cx="5944870" cy="2758440"/>
                    </a:xfrm>
                    <a:prstGeom prst="rect">
                      <a:avLst/>
                    </a:prstGeom>
                    <a:ln>
                      <a:solidFill>
                        <a:schemeClr val="tx1"/>
                      </a:solidFill>
                    </a:ln>
                  </pic:spPr>
                </pic:pic>
              </a:graphicData>
            </a:graphic>
          </wp:inline>
        </w:drawing>
      </w:r>
    </w:p>
    <w:p w14:paraId="402141DD" w14:textId="1D15F812" w:rsidR="000A64B6" w:rsidRDefault="005D5BA8" w:rsidP="00A427D4">
      <w:pPr>
        <w:pStyle w:val="APAPrrado"/>
      </w:pPr>
      <w:r>
        <w:t xml:space="preserve">Se crean dos variables donde se establece los pines a los que conectaremos </w:t>
      </w:r>
      <w:r w:rsidR="000C7FE2">
        <w:t>nuestros dos leds</w:t>
      </w:r>
      <w:r>
        <w:t>, D</w:t>
      </w:r>
      <w:r w:rsidR="000C7FE2">
        <w:t>5 para el led 1 y D6 para el led 2.</w:t>
      </w:r>
    </w:p>
    <w:p w14:paraId="7F45BF9A" w14:textId="53BF3CB5" w:rsidR="008E3772" w:rsidRDefault="000A64B6" w:rsidP="00360913">
      <w:pPr>
        <w:spacing w:after="160" w:line="259" w:lineRule="auto"/>
        <w:rPr>
          <w:lang w:val="es-419"/>
        </w:rPr>
      </w:pPr>
      <w:r w:rsidRPr="000A64B6">
        <w:rPr>
          <w:noProof/>
          <w:lang w:val="es-419"/>
        </w:rPr>
        <w:drawing>
          <wp:inline distT="0" distB="0" distL="0" distR="0" wp14:anchorId="6A88BCC0" wp14:editId="7FBBF365">
            <wp:extent cx="5944870" cy="384810"/>
            <wp:effectExtent l="19050" t="19050" r="17780" b="152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4870" cy="384810"/>
                    </a:xfrm>
                    <a:prstGeom prst="rect">
                      <a:avLst/>
                    </a:prstGeom>
                    <a:ln>
                      <a:solidFill>
                        <a:schemeClr val="tx1"/>
                      </a:solidFill>
                    </a:ln>
                  </pic:spPr>
                </pic:pic>
              </a:graphicData>
            </a:graphic>
          </wp:inline>
        </w:drawing>
      </w:r>
    </w:p>
    <w:p w14:paraId="3C0539DF" w14:textId="3F1999AF" w:rsidR="00A427D4" w:rsidRDefault="00980134" w:rsidP="00BF238A">
      <w:pPr>
        <w:pStyle w:val="APAPrrado"/>
      </w:pPr>
      <w:r>
        <w:t>Se definen los parámetros para la conexión WIFI, como el nombre de nuestra red y la contraseña</w:t>
      </w:r>
      <w:r w:rsidR="00BF238A">
        <w:t>.</w:t>
      </w:r>
    </w:p>
    <w:p w14:paraId="25663DB1" w14:textId="5C3BB1F6" w:rsidR="00980134" w:rsidRDefault="00980134" w:rsidP="00360913">
      <w:pPr>
        <w:spacing w:after="160" w:line="259" w:lineRule="auto"/>
        <w:rPr>
          <w:lang w:val="es-419"/>
        </w:rPr>
      </w:pPr>
      <w:r w:rsidRPr="00980134">
        <w:rPr>
          <w:noProof/>
          <w:lang w:val="es-419"/>
        </w:rPr>
        <w:drawing>
          <wp:inline distT="0" distB="0" distL="0" distR="0" wp14:anchorId="79272087" wp14:editId="7CE6FAFE">
            <wp:extent cx="5944870" cy="630555"/>
            <wp:effectExtent l="19050" t="19050" r="17780" b="171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21"/>
                    <a:stretch>
                      <a:fillRect/>
                    </a:stretch>
                  </pic:blipFill>
                  <pic:spPr>
                    <a:xfrm>
                      <a:off x="0" y="0"/>
                      <a:ext cx="5944870" cy="630555"/>
                    </a:xfrm>
                    <a:prstGeom prst="rect">
                      <a:avLst/>
                    </a:prstGeom>
                    <a:ln>
                      <a:solidFill>
                        <a:schemeClr val="tx1"/>
                      </a:solidFill>
                    </a:ln>
                  </pic:spPr>
                </pic:pic>
              </a:graphicData>
            </a:graphic>
          </wp:inline>
        </w:drawing>
      </w:r>
    </w:p>
    <w:p w14:paraId="59D248D9" w14:textId="78E046BC" w:rsidR="000E37C7" w:rsidRDefault="000E37C7" w:rsidP="000E37C7">
      <w:pPr>
        <w:pStyle w:val="APAPrrado"/>
      </w:pPr>
      <w:r>
        <w:t>Se define los parámetros para la conexión MQTT, como el servidor, el usuario y la contraseña.</w:t>
      </w:r>
      <w:r w:rsidR="00B70842">
        <w:t xml:space="preserve"> Luego se crean dos </w:t>
      </w:r>
      <w:proofErr w:type="spellStart"/>
      <w:r w:rsidR="00B70842">
        <w:t>String</w:t>
      </w:r>
      <w:proofErr w:type="spellEnd"/>
      <w:r w:rsidR="00B70842">
        <w:t xml:space="preserve">, uno donde se almacenará el </w:t>
      </w:r>
      <w:proofErr w:type="spellStart"/>
      <w:r w:rsidR="00B70842">
        <w:t>topic</w:t>
      </w:r>
      <w:proofErr w:type="spellEnd"/>
      <w:r w:rsidR="00B70842">
        <w:t xml:space="preserve"> y otro donde se almacenará el </w:t>
      </w:r>
      <w:proofErr w:type="spellStart"/>
      <w:r w:rsidR="00B70842">
        <w:t>payload</w:t>
      </w:r>
      <w:proofErr w:type="spellEnd"/>
      <w:r w:rsidR="00B70842">
        <w:t xml:space="preserve">, además se crean </w:t>
      </w:r>
      <w:r w:rsidR="00F95C26">
        <w:t>4</w:t>
      </w:r>
      <w:r w:rsidR="00B70842">
        <w:t xml:space="preserve"> arreglos tipo </w:t>
      </w:r>
      <w:proofErr w:type="spellStart"/>
      <w:r w:rsidR="00B70842">
        <w:t>char</w:t>
      </w:r>
      <w:proofErr w:type="spellEnd"/>
      <w:r w:rsidR="00B70842">
        <w:t xml:space="preserve"> </w:t>
      </w:r>
      <w:r w:rsidR="00F95C26">
        <w:t xml:space="preserve">en </w:t>
      </w:r>
      <w:r w:rsidR="00B70842">
        <w:t xml:space="preserve">donde posteriormente se almacenarán los valores que serán publicados en los </w:t>
      </w:r>
      <w:proofErr w:type="spellStart"/>
      <w:r w:rsidR="00B70842">
        <w:t>topics</w:t>
      </w:r>
      <w:proofErr w:type="spellEnd"/>
      <w:r w:rsidR="00B70842">
        <w:t xml:space="preserve"> respectivos;</w:t>
      </w:r>
    </w:p>
    <w:p w14:paraId="35428CDD" w14:textId="725027F8" w:rsidR="000E37C7" w:rsidRDefault="005219A6" w:rsidP="00360913">
      <w:pPr>
        <w:spacing w:after="160" w:line="259" w:lineRule="auto"/>
        <w:rPr>
          <w:lang w:val="es-419"/>
        </w:rPr>
      </w:pPr>
      <w:r w:rsidRPr="005219A6">
        <w:rPr>
          <w:noProof/>
          <w:lang w:val="es-419"/>
        </w:rPr>
        <w:lastRenderedPageBreak/>
        <w:drawing>
          <wp:inline distT="0" distB="0" distL="0" distR="0" wp14:anchorId="081A3A7A" wp14:editId="79948E52">
            <wp:extent cx="5944870" cy="1474470"/>
            <wp:effectExtent l="19050" t="19050" r="17780" b="1143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22"/>
                    <a:stretch>
                      <a:fillRect/>
                    </a:stretch>
                  </pic:blipFill>
                  <pic:spPr>
                    <a:xfrm>
                      <a:off x="0" y="0"/>
                      <a:ext cx="5944870" cy="1474470"/>
                    </a:xfrm>
                    <a:prstGeom prst="rect">
                      <a:avLst/>
                    </a:prstGeom>
                    <a:ln>
                      <a:solidFill>
                        <a:schemeClr val="tx1"/>
                      </a:solidFill>
                    </a:ln>
                  </pic:spPr>
                </pic:pic>
              </a:graphicData>
            </a:graphic>
          </wp:inline>
        </w:drawing>
      </w:r>
    </w:p>
    <w:p w14:paraId="391E6631" w14:textId="3C58E41F" w:rsidR="00BE3FCD" w:rsidRDefault="00BE3FCD" w:rsidP="003A32FF">
      <w:pPr>
        <w:pStyle w:val="APAPrrado"/>
      </w:pPr>
      <w:r>
        <w:t xml:space="preserve">Creamos </w:t>
      </w:r>
      <w:r w:rsidR="007236BD">
        <w:t xml:space="preserve">una variable llamada </w:t>
      </w:r>
      <w:proofErr w:type="spellStart"/>
      <w:r w:rsidR="007236BD">
        <w:t>lastMsg</w:t>
      </w:r>
      <w:proofErr w:type="spellEnd"/>
      <w:r w:rsidR="007236BD">
        <w:t xml:space="preserve"> que será usado para que los datos sean publicados en los </w:t>
      </w:r>
      <w:proofErr w:type="spellStart"/>
      <w:r w:rsidR="007236BD">
        <w:t>topic</w:t>
      </w:r>
      <w:proofErr w:type="spellEnd"/>
      <w:r w:rsidR="007236BD">
        <w:t xml:space="preserve"> cada </w:t>
      </w:r>
      <w:r w:rsidR="00873C48">
        <w:t>5 segundos</w:t>
      </w:r>
      <w:r w:rsidR="00CD425C">
        <w:t xml:space="preserve">, además en la línea 67 tenemos un </w:t>
      </w:r>
      <w:proofErr w:type="spellStart"/>
      <w:r w:rsidR="00CD425C">
        <w:t>String</w:t>
      </w:r>
      <w:proofErr w:type="spellEnd"/>
      <w:r w:rsidR="00CD425C">
        <w:t xml:space="preserve"> que será usado para conocer el estado de la bomba.</w:t>
      </w:r>
    </w:p>
    <w:p w14:paraId="357292D0" w14:textId="2BCE70AE" w:rsidR="000E37C7" w:rsidRDefault="00B70842" w:rsidP="00360913">
      <w:pPr>
        <w:spacing w:after="160" w:line="259" w:lineRule="auto"/>
        <w:rPr>
          <w:lang w:val="es-419"/>
        </w:rPr>
      </w:pPr>
      <w:r w:rsidRPr="00B70842">
        <w:rPr>
          <w:noProof/>
          <w:lang w:val="es-419"/>
        </w:rPr>
        <w:drawing>
          <wp:inline distT="0" distB="0" distL="0" distR="0" wp14:anchorId="29C57D48" wp14:editId="5B9E20D6">
            <wp:extent cx="5944870" cy="1060450"/>
            <wp:effectExtent l="19050" t="19050" r="17780" b="25400"/>
            <wp:docPr id="34" name="Imagen 3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Texto&#10;&#10;Descripción generada automáticamente"/>
                    <pic:cNvPicPr/>
                  </pic:nvPicPr>
                  <pic:blipFill>
                    <a:blip r:embed="rId23"/>
                    <a:stretch>
                      <a:fillRect/>
                    </a:stretch>
                  </pic:blipFill>
                  <pic:spPr>
                    <a:xfrm>
                      <a:off x="0" y="0"/>
                      <a:ext cx="5944870" cy="1060450"/>
                    </a:xfrm>
                    <a:prstGeom prst="rect">
                      <a:avLst/>
                    </a:prstGeom>
                    <a:ln>
                      <a:solidFill>
                        <a:schemeClr val="tx1"/>
                      </a:solidFill>
                    </a:ln>
                  </pic:spPr>
                </pic:pic>
              </a:graphicData>
            </a:graphic>
          </wp:inline>
        </w:drawing>
      </w:r>
    </w:p>
    <w:p w14:paraId="784B5BFA" w14:textId="0E990DFA" w:rsidR="00873C48" w:rsidRDefault="002D0B20" w:rsidP="008A0798">
      <w:pPr>
        <w:pStyle w:val="APAPrrado"/>
      </w:pPr>
      <w:r>
        <w:t xml:space="preserve">Creamos una función a la que llamaremos </w:t>
      </w:r>
      <w:proofErr w:type="spellStart"/>
      <w:r>
        <w:t>setup_wifi</w:t>
      </w:r>
      <w:proofErr w:type="spellEnd"/>
      <w:r>
        <w:t xml:space="preserve">, </w:t>
      </w:r>
      <w:r w:rsidR="008A0798">
        <w:t>esta nos permitirá conectarnos a nuestra red wifi, para esto son necesarios las credenciales de nuestra red que fueron definidos anteriormente, es decir, el nombre de nuestra red y su contraseña.</w:t>
      </w:r>
    </w:p>
    <w:p w14:paraId="04D42101" w14:textId="60A8144C" w:rsidR="00AA6928" w:rsidRDefault="00ED6D7F" w:rsidP="00360913">
      <w:pPr>
        <w:spacing w:after="160" w:line="259" w:lineRule="auto"/>
        <w:rPr>
          <w:lang w:val="es-419"/>
        </w:rPr>
      </w:pPr>
      <w:r w:rsidRPr="00ED6D7F">
        <w:rPr>
          <w:noProof/>
          <w:lang w:val="es-419"/>
        </w:rPr>
        <w:drawing>
          <wp:inline distT="0" distB="0" distL="0" distR="0" wp14:anchorId="2B1F960E" wp14:editId="44EC274E">
            <wp:extent cx="5944870" cy="2654935"/>
            <wp:effectExtent l="19050" t="19050" r="17780" b="12065"/>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24"/>
                    <a:stretch>
                      <a:fillRect/>
                    </a:stretch>
                  </pic:blipFill>
                  <pic:spPr>
                    <a:xfrm>
                      <a:off x="0" y="0"/>
                      <a:ext cx="5944870" cy="2654935"/>
                    </a:xfrm>
                    <a:prstGeom prst="rect">
                      <a:avLst/>
                    </a:prstGeom>
                    <a:ln>
                      <a:solidFill>
                        <a:schemeClr val="tx1"/>
                      </a:solidFill>
                    </a:ln>
                  </pic:spPr>
                </pic:pic>
              </a:graphicData>
            </a:graphic>
          </wp:inline>
        </w:drawing>
      </w:r>
    </w:p>
    <w:p w14:paraId="34D3D89F" w14:textId="377ECCC5" w:rsidR="00BB28F2" w:rsidRDefault="004D2F13" w:rsidP="00DA6526">
      <w:pPr>
        <w:pStyle w:val="APAPrrado"/>
      </w:pPr>
      <w:r>
        <w:lastRenderedPageBreak/>
        <w:t xml:space="preserve">Se crea una función </w:t>
      </w:r>
      <w:proofErr w:type="spellStart"/>
      <w:r>
        <w:t>callback</w:t>
      </w:r>
      <w:proofErr w:type="spellEnd"/>
      <w:r>
        <w:t xml:space="preserve">, </w:t>
      </w:r>
      <w:r w:rsidR="00DA6526">
        <w:t xml:space="preserve">en la que almacenamos nuestro </w:t>
      </w:r>
      <w:proofErr w:type="spellStart"/>
      <w:r w:rsidR="00DA6526">
        <w:t>topic</w:t>
      </w:r>
      <w:proofErr w:type="spellEnd"/>
      <w:r w:rsidR="00DA6526">
        <w:t xml:space="preserve"> en la variable “mensaje” y también almacenamos el </w:t>
      </w:r>
      <w:proofErr w:type="spellStart"/>
      <w:r w:rsidR="00DA6526">
        <w:t>payload</w:t>
      </w:r>
      <w:proofErr w:type="spellEnd"/>
      <w:r w:rsidR="00DA6526">
        <w:t xml:space="preserve"> en la variable “</w:t>
      </w:r>
      <w:proofErr w:type="spellStart"/>
      <w:r w:rsidR="00DA6526">
        <w:t>inform</w:t>
      </w:r>
      <w:proofErr w:type="spellEnd"/>
      <w:r w:rsidR="00DA6526">
        <w:t>”.</w:t>
      </w:r>
    </w:p>
    <w:p w14:paraId="71C3642F" w14:textId="6AF98FAD" w:rsidR="00BB28F2" w:rsidRDefault="00BB28F2" w:rsidP="00360913">
      <w:pPr>
        <w:spacing w:after="160" w:line="259" w:lineRule="auto"/>
        <w:rPr>
          <w:lang w:val="es-419"/>
        </w:rPr>
      </w:pPr>
      <w:r w:rsidRPr="00BB28F2">
        <w:rPr>
          <w:noProof/>
          <w:lang w:val="es-419"/>
        </w:rPr>
        <w:drawing>
          <wp:inline distT="0" distB="0" distL="0" distR="0" wp14:anchorId="0309BD23" wp14:editId="2B5DDC56">
            <wp:extent cx="5944870" cy="2495550"/>
            <wp:effectExtent l="19050" t="19050" r="17780" b="1905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25"/>
                    <a:stretch>
                      <a:fillRect/>
                    </a:stretch>
                  </pic:blipFill>
                  <pic:spPr>
                    <a:xfrm>
                      <a:off x="0" y="0"/>
                      <a:ext cx="5944870" cy="2495550"/>
                    </a:xfrm>
                    <a:prstGeom prst="rect">
                      <a:avLst/>
                    </a:prstGeom>
                    <a:ln>
                      <a:solidFill>
                        <a:schemeClr val="tx1"/>
                      </a:solidFill>
                    </a:ln>
                  </pic:spPr>
                </pic:pic>
              </a:graphicData>
            </a:graphic>
          </wp:inline>
        </w:drawing>
      </w:r>
    </w:p>
    <w:p w14:paraId="5E2D8A6F" w14:textId="6AF8CB0E" w:rsidR="004D77C6" w:rsidRDefault="004D77C6" w:rsidP="00C97581">
      <w:pPr>
        <w:pStyle w:val="APAPrrado"/>
      </w:pPr>
      <w:r>
        <w:t xml:space="preserve">Creamos una función </w:t>
      </w:r>
      <w:proofErr w:type="spellStart"/>
      <w:r>
        <w:t>reconnect</w:t>
      </w:r>
      <w:proofErr w:type="spellEnd"/>
      <w:r>
        <w:t xml:space="preserve"> que será usada cada vez que nos desconectemos</w:t>
      </w:r>
      <w:r w:rsidR="00A97A68">
        <w:t xml:space="preserve"> y así reintentar la conexión MQTT</w:t>
      </w:r>
      <w:r w:rsidR="002E7518">
        <w:t xml:space="preserve"> y luego nos subscribimos a los </w:t>
      </w:r>
      <w:proofErr w:type="spellStart"/>
      <w:r w:rsidR="002E7518">
        <w:t>topics</w:t>
      </w:r>
      <w:proofErr w:type="spellEnd"/>
      <w:r w:rsidR="002E7518">
        <w:t xml:space="preserve"> correspondientes, en caso de que la conexión sea fallida se</w:t>
      </w:r>
      <w:r w:rsidR="00C97581">
        <w:t xml:space="preserve"> imprimirá un mensaje que dice que se intentara de nuevo dentro de 5 segundos.</w:t>
      </w:r>
    </w:p>
    <w:p w14:paraId="5EF67ED9" w14:textId="09B5C886" w:rsidR="004D77C6" w:rsidRDefault="004D77C6" w:rsidP="00360913">
      <w:pPr>
        <w:spacing w:after="160" w:line="259" w:lineRule="auto"/>
        <w:rPr>
          <w:lang w:val="es-419"/>
        </w:rPr>
      </w:pPr>
      <w:r w:rsidRPr="004D77C6">
        <w:rPr>
          <w:noProof/>
          <w:lang w:val="es-419"/>
        </w:rPr>
        <w:lastRenderedPageBreak/>
        <w:drawing>
          <wp:inline distT="0" distB="0" distL="0" distR="0" wp14:anchorId="1DDA60B9" wp14:editId="71384E45">
            <wp:extent cx="5944870" cy="3636010"/>
            <wp:effectExtent l="19050" t="19050" r="17780" b="21590"/>
            <wp:docPr id="38" name="Imagen 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orreo electrónico&#10;&#10;Descripción generada automáticamente"/>
                    <pic:cNvPicPr/>
                  </pic:nvPicPr>
                  <pic:blipFill>
                    <a:blip r:embed="rId26"/>
                    <a:stretch>
                      <a:fillRect/>
                    </a:stretch>
                  </pic:blipFill>
                  <pic:spPr>
                    <a:xfrm>
                      <a:off x="0" y="0"/>
                      <a:ext cx="5944870" cy="3636010"/>
                    </a:xfrm>
                    <a:prstGeom prst="rect">
                      <a:avLst/>
                    </a:prstGeom>
                    <a:ln>
                      <a:solidFill>
                        <a:schemeClr val="tx1"/>
                      </a:solidFill>
                    </a:ln>
                  </pic:spPr>
                </pic:pic>
              </a:graphicData>
            </a:graphic>
          </wp:inline>
        </w:drawing>
      </w:r>
    </w:p>
    <w:p w14:paraId="1565D8E9" w14:textId="5BB0F0B2" w:rsidR="00540430" w:rsidRDefault="00781BAC" w:rsidP="00540430">
      <w:pPr>
        <w:pStyle w:val="APAPrrado"/>
      </w:pPr>
      <w:r>
        <w:t xml:space="preserve">En la función </w:t>
      </w:r>
      <w:proofErr w:type="spellStart"/>
      <w:r>
        <w:t>setup</w:t>
      </w:r>
      <w:proofErr w:type="spellEnd"/>
      <w:r>
        <w:t xml:space="preserve"> hacemos las configuraciones respectivas para cada uno de los dispositivos que conforman nuestra aplicación</w:t>
      </w:r>
      <w:r w:rsidR="005D76F4">
        <w:t xml:space="preserve">. Primero </w:t>
      </w:r>
      <w:r>
        <w:t xml:space="preserve">el pin donde se conecta el </w:t>
      </w:r>
      <w:r w:rsidR="00D00B1A">
        <w:t>módulo</w:t>
      </w:r>
      <w:r>
        <w:t xml:space="preserve"> relé y que hemos llamada </w:t>
      </w:r>
      <w:proofErr w:type="spellStart"/>
      <w:r w:rsidR="006B2BF7">
        <w:t>bombaAgua</w:t>
      </w:r>
      <w:proofErr w:type="spellEnd"/>
      <w:r w:rsidR="006B2BF7">
        <w:t xml:space="preserve"> se establece como salida</w:t>
      </w:r>
      <w:r w:rsidR="005D76F4">
        <w:t xml:space="preserve">, luego para el sensor ultrasonido se establece el </w:t>
      </w:r>
      <w:proofErr w:type="spellStart"/>
      <w:r w:rsidR="005D76F4">
        <w:t>pinTring</w:t>
      </w:r>
      <w:proofErr w:type="spellEnd"/>
      <w:r w:rsidR="005D76F4">
        <w:t xml:space="preserve"> como salida y el </w:t>
      </w:r>
      <w:proofErr w:type="spellStart"/>
      <w:r w:rsidR="005D76F4">
        <w:t>pinEcho</w:t>
      </w:r>
      <w:proofErr w:type="spellEnd"/>
      <w:r w:rsidR="005D76F4">
        <w:t xml:space="preserve"> como entrada</w:t>
      </w:r>
      <w:r w:rsidR="005479D9">
        <w:t xml:space="preserve">, esto es porque el </w:t>
      </w:r>
      <w:proofErr w:type="spellStart"/>
      <w:r w:rsidR="005479D9">
        <w:t>pinTrig</w:t>
      </w:r>
      <w:proofErr w:type="spellEnd"/>
      <w:r w:rsidR="005479D9">
        <w:t xml:space="preserve"> será usado</w:t>
      </w:r>
      <w:r w:rsidR="00E24640">
        <w:t xml:space="preserve"> emitir </w:t>
      </w:r>
      <w:r w:rsidR="003F6500">
        <w:t>u</w:t>
      </w:r>
      <w:r w:rsidR="00E24640">
        <w:t xml:space="preserve">n pulso de sonido y el </w:t>
      </w:r>
      <w:proofErr w:type="spellStart"/>
      <w:r w:rsidR="00E24640">
        <w:t>pinEcho</w:t>
      </w:r>
      <w:proofErr w:type="spellEnd"/>
      <w:r w:rsidR="00E24640">
        <w:t xml:space="preserve"> para obtener el tiempo</w:t>
      </w:r>
      <w:r w:rsidR="005479D9">
        <w:t>;</w:t>
      </w:r>
      <w:r w:rsidR="006B2BF7">
        <w:t xml:space="preserve"> </w:t>
      </w:r>
      <w:r w:rsidR="005479D9">
        <w:t>los leds por otro lado ambos son de salida</w:t>
      </w:r>
      <w:r w:rsidR="003F6500">
        <w:t xml:space="preserve">. Para configurar </w:t>
      </w:r>
      <w:r w:rsidR="00540430">
        <w:t xml:space="preserve">el sensor DHT22 solo es necesario usar el método </w:t>
      </w:r>
      <w:proofErr w:type="spellStart"/>
      <w:r w:rsidR="00540430">
        <w:t>begin</w:t>
      </w:r>
      <w:proofErr w:type="spellEnd"/>
      <w:r w:rsidR="00540430">
        <w:t xml:space="preserve">(), y para el sensor de humedad del suelo se define como entrada ya que a partir del valor que obtendremos de este nos es posible conocer el porcentaje de humedad del suelo. Por último, </w:t>
      </w:r>
      <w:r w:rsidR="00387DE0">
        <w:t>iniciamos la comunicación serial</w:t>
      </w:r>
      <w:r w:rsidR="00B231C5">
        <w:t xml:space="preserve">, llamamos a la función </w:t>
      </w:r>
      <w:proofErr w:type="spellStart"/>
      <w:r w:rsidR="00B231C5">
        <w:t>setup_wifi</w:t>
      </w:r>
      <w:proofErr w:type="spellEnd"/>
      <w:r w:rsidR="00444E4D">
        <w:t>.</w:t>
      </w:r>
    </w:p>
    <w:p w14:paraId="45A9B311" w14:textId="364535E5" w:rsidR="00223957" w:rsidRDefault="00997A4B" w:rsidP="00360913">
      <w:pPr>
        <w:spacing w:after="160" w:line="259" w:lineRule="auto"/>
        <w:rPr>
          <w:lang w:val="es-419"/>
        </w:rPr>
      </w:pPr>
      <w:r w:rsidRPr="00997A4B">
        <w:rPr>
          <w:noProof/>
          <w:lang w:val="es-419"/>
        </w:rPr>
        <w:lastRenderedPageBreak/>
        <w:drawing>
          <wp:inline distT="0" distB="0" distL="0" distR="0" wp14:anchorId="18315016" wp14:editId="047D8DC0">
            <wp:extent cx="5944870" cy="3997960"/>
            <wp:effectExtent l="19050" t="19050" r="17780" b="2159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27"/>
                    <a:stretch>
                      <a:fillRect/>
                    </a:stretch>
                  </pic:blipFill>
                  <pic:spPr>
                    <a:xfrm>
                      <a:off x="0" y="0"/>
                      <a:ext cx="5944870" cy="3997960"/>
                    </a:xfrm>
                    <a:prstGeom prst="rect">
                      <a:avLst/>
                    </a:prstGeom>
                    <a:ln>
                      <a:solidFill>
                        <a:schemeClr val="tx1"/>
                      </a:solidFill>
                    </a:ln>
                  </pic:spPr>
                </pic:pic>
              </a:graphicData>
            </a:graphic>
          </wp:inline>
        </w:drawing>
      </w:r>
    </w:p>
    <w:p w14:paraId="2FEDF71C" w14:textId="02F0AC6E" w:rsidR="008771B4" w:rsidRDefault="00AC315E" w:rsidP="00D00B1A">
      <w:pPr>
        <w:pStyle w:val="APAPrrado"/>
      </w:pPr>
      <w:r>
        <w:t xml:space="preserve">En la función </w:t>
      </w:r>
      <w:proofErr w:type="spellStart"/>
      <w:r>
        <w:t>loop</w:t>
      </w:r>
      <w:proofErr w:type="spellEnd"/>
      <w:r>
        <w:t xml:space="preserve"> lo primero que hacemos es obtener los valores de los sensores </w:t>
      </w:r>
      <w:r w:rsidR="005F2769">
        <w:t>DHT22, para eso dentro de las variables “</w:t>
      </w:r>
      <w:proofErr w:type="spellStart"/>
      <w:r w:rsidR="005F2769">
        <w:t>tem</w:t>
      </w:r>
      <w:proofErr w:type="spellEnd"/>
      <w:r w:rsidR="005F2769">
        <w:t>” y “hum” almacenamos la temperatura y la humedad con ayuda de la</w:t>
      </w:r>
      <w:r w:rsidR="00863C06">
        <w:t xml:space="preserve">s funciones </w:t>
      </w:r>
      <w:proofErr w:type="spellStart"/>
      <w:r w:rsidR="00863C06">
        <w:t>re</w:t>
      </w:r>
      <w:r w:rsidR="000616C9">
        <w:t>a</w:t>
      </w:r>
      <w:r w:rsidR="00863C06">
        <w:t>dTemperature</w:t>
      </w:r>
      <w:proofErr w:type="spellEnd"/>
      <w:r w:rsidR="00863C06">
        <w:t xml:space="preserve">() y </w:t>
      </w:r>
      <w:proofErr w:type="spellStart"/>
      <w:r w:rsidR="00863C06">
        <w:t>readHumedity</w:t>
      </w:r>
      <w:proofErr w:type="spellEnd"/>
      <w:r w:rsidR="00863C06">
        <w:t>() como podemos ver en las líneas 168 y 170</w:t>
      </w:r>
      <w:r w:rsidR="007F5682">
        <w:t xml:space="preserve">. Para el sensor de humedad del suelo lo que se hace es obtener el valor de la lectura analógica y a partir de esto </w:t>
      </w:r>
      <w:r w:rsidR="000616C9">
        <w:t>con algunas operaciones matemáticas obtenemos el porcentaje de humedad del suelo.</w:t>
      </w:r>
    </w:p>
    <w:p w14:paraId="6F4BBEB6" w14:textId="721FC5DF" w:rsidR="008771B4" w:rsidRDefault="008771B4" w:rsidP="00360913">
      <w:pPr>
        <w:spacing w:after="160" w:line="259" w:lineRule="auto"/>
        <w:rPr>
          <w:lang w:val="es-419"/>
        </w:rPr>
      </w:pPr>
      <w:r w:rsidRPr="008771B4">
        <w:rPr>
          <w:noProof/>
          <w:lang w:val="es-419"/>
        </w:rPr>
        <w:lastRenderedPageBreak/>
        <w:drawing>
          <wp:inline distT="0" distB="0" distL="0" distR="0" wp14:anchorId="47F6F578" wp14:editId="708038A8">
            <wp:extent cx="5944870" cy="1762042"/>
            <wp:effectExtent l="19050" t="19050" r="17780" b="10160"/>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rotWithShape="1">
                    <a:blip r:embed="rId28"/>
                    <a:srcRect t="537" b="59822"/>
                    <a:stretch/>
                  </pic:blipFill>
                  <pic:spPr bwMode="auto">
                    <a:xfrm>
                      <a:off x="0" y="0"/>
                      <a:ext cx="5944870" cy="17620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784E32" w14:textId="7C5963C9" w:rsidR="00EE5B74" w:rsidRDefault="00EE5B74" w:rsidP="00751760">
      <w:pPr>
        <w:pStyle w:val="APAPrrado"/>
      </w:pPr>
      <w:r>
        <w:t xml:space="preserve">Luego para el sensor ultrasonido </w:t>
      </w:r>
      <w:r w:rsidR="00FF24BB">
        <w:t xml:space="preserve">configuramos el </w:t>
      </w:r>
      <w:proofErr w:type="spellStart"/>
      <w:r w:rsidR="00FF24BB">
        <w:t>trigger</w:t>
      </w:r>
      <w:proofErr w:type="spellEnd"/>
      <w:r w:rsidR="00FF24BB">
        <w:t xml:space="preserve"> para generar un pulso limpio, para eso primero se pone el </w:t>
      </w:r>
      <w:proofErr w:type="spellStart"/>
      <w:r w:rsidR="00FF24BB">
        <w:t>pinTrig</w:t>
      </w:r>
      <w:proofErr w:type="spellEnd"/>
      <w:r w:rsidR="00FF24BB">
        <w:t xml:space="preserve"> como LOW por 4 microsegundos, después como HIGH por 10 microsegundos para posteriormente ponerlo de nuevo en LOW</w:t>
      </w:r>
      <w:r w:rsidR="009561C4">
        <w:t xml:space="preserve">. Una vez se </w:t>
      </w:r>
      <w:r w:rsidR="00D00B1A">
        <w:t>realizó</w:t>
      </w:r>
      <w:r w:rsidR="009561C4">
        <w:t xml:space="preserve"> eso se </w:t>
      </w:r>
      <w:r w:rsidR="00D00B1A">
        <w:t>calculó</w:t>
      </w:r>
      <w:r w:rsidR="009561C4">
        <w:t xml:space="preserve"> el tiempo que le toma al pulso de sonido </w:t>
      </w:r>
      <w:r w:rsidR="0013731D">
        <w:t>llegar al obstáculo, para esto se hace uso de la línea de condigo 186.</w:t>
      </w:r>
    </w:p>
    <w:p w14:paraId="3E5A0F49" w14:textId="5E3929F4" w:rsidR="00751760" w:rsidRDefault="00751760" w:rsidP="00360913">
      <w:pPr>
        <w:spacing w:after="160" w:line="259" w:lineRule="auto"/>
        <w:rPr>
          <w:lang w:val="es-419"/>
        </w:rPr>
      </w:pPr>
      <w:r w:rsidRPr="00751760">
        <w:rPr>
          <w:noProof/>
          <w:lang w:val="es-419"/>
        </w:rPr>
        <w:drawing>
          <wp:inline distT="0" distB="0" distL="0" distR="0" wp14:anchorId="520B522D" wp14:editId="12BFBF0E">
            <wp:extent cx="5944870" cy="1466850"/>
            <wp:effectExtent l="19050" t="19050" r="17780" b="19050"/>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Texto&#10;&#10;Descripción generada automáticamente"/>
                    <pic:cNvPicPr/>
                  </pic:nvPicPr>
                  <pic:blipFill>
                    <a:blip r:embed="rId29"/>
                    <a:stretch>
                      <a:fillRect/>
                    </a:stretch>
                  </pic:blipFill>
                  <pic:spPr>
                    <a:xfrm>
                      <a:off x="0" y="0"/>
                      <a:ext cx="5944870" cy="14668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BD0DD2" w14:textId="24F0644E" w:rsidR="0066697E" w:rsidRDefault="00B74FC1" w:rsidP="00A80806">
      <w:pPr>
        <w:pStyle w:val="APAPrrado"/>
      </w:pPr>
      <w:r>
        <w:t>Se calcula la distancia</w:t>
      </w:r>
      <w:r w:rsidR="003F2052">
        <w:t>, esto se hace gracias al tiempo que hemos obtenido y a que sabemos que la velocidad del sonido es de 1cm en 29.15us</w:t>
      </w:r>
      <w:r w:rsidR="00BC1B46">
        <w:t>, una vez que obtenemos la distancia esta se almacena en el arreglo de lecturas, una vez</w:t>
      </w:r>
      <w:r w:rsidR="00D23529">
        <w:t xml:space="preserve"> nuestro arreglo ya tenga 100 lecturas de distancia se calcula el promedio, como se ve en la línea 202, para esto se hace uso de la función promedio() que se </w:t>
      </w:r>
      <w:r w:rsidR="0066697E">
        <w:t xml:space="preserve">creó. </w:t>
      </w:r>
      <w:r w:rsidR="009E30FC">
        <w:t xml:space="preserve">Por </w:t>
      </w:r>
      <w:r w:rsidR="00D00B1A">
        <w:t>último,</w:t>
      </w:r>
      <w:r w:rsidR="009E30FC">
        <w:t xml:space="preserve"> se calcula el porcentaje de agua que tenemos en el recipiente, esto se logra gracias a que como conocemos la distancia que hay desde el sensor hasta el nivel de agua del recipiente </w:t>
      </w:r>
      <w:r w:rsidR="00B01E27">
        <w:t xml:space="preserve">y las distancia </w:t>
      </w:r>
      <w:r w:rsidR="007C7EDB">
        <w:t xml:space="preserve">cuando </w:t>
      </w:r>
      <w:r w:rsidR="00D00B1A">
        <w:t>está</w:t>
      </w:r>
      <w:r w:rsidR="007C7EDB">
        <w:t xml:space="preserve"> lleno y cuando esta </w:t>
      </w:r>
      <w:proofErr w:type="spellStart"/>
      <w:r w:rsidR="007C7EDB">
        <w:t>vacio</w:t>
      </w:r>
      <w:proofErr w:type="spellEnd"/>
      <w:r w:rsidR="00A80806">
        <w:t xml:space="preserve">, y con unas simples operaciones matemáticas, como se ve en la línea 205, es posible calcular el porcentaje de agua, y </w:t>
      </w:r>
      <w:r w:rsidR="00A80806">
        <w:lastRenderedPageBreak/>
        <w:t>si resulta que este porcentaje de agua es menor al 20% entonces se encenderá el led 2, sino este estará apagado.</w:t>
      </w:r>
    </w:p>
    <w:p w14:paraId="170378E7" w14:textId="033C8241" w:rsidR="00751760" w:rsidRDefault="00B20FC6" w:rsidP="00360913">
      <w:pPr>
        <w:spacing w:after="160" w:line="259" w:lineRule="auto"/>
        <w:rPr>
          <w:lang w:val="es-419"/>
        </w:rPr>
      </w:pPr>
      <w:r w:rsidRPr="00B20FC6">
        <w:rPr>
          <w:noProof/>
          <w:lang w:val="es-419"/>
        </w:rPr>
        <w:drawing>
          <wp:inline distT="0" distB="0" distL="0" distR="0" wp14:anchorId="435DA745" wp14:editId="7B15EA03">
            <wp:extent cx="5944870" cy="3714750"/>
            <wp:effectExtent l="19050" t="19050" r="17780" b="1905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30"/>
                    <a:stretch>
                      <a:fillRect/>
                    </a:stretch>
                  </pic:blipFill>
                  <pic:spPr>
                    <a:xfrm>
                      <a:off x="0" y="0"/>
                      <a:ext cx="5944870" cy="37147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8B3B90C" w14:textId="11F7D5C8" w:rsidR="00626748" w:rsidRDefault="00626748" w:rsidP="00252741">
      <w:pPr>
        <w:pStyle w:val="APAPrrado"/>
      </w:pPr>
      <w:r>
        <w:t xml:space="preserve">Si es que se produce una desconexión entonces </w:t>
      </w:r>
      <w:r w:rsidR="00652A83">
        <w:t>llamaremos a la funci</w:t>
      </w:r>
      <w:r w:rsidR="00FE5CD9">
        <w:t xml:space="preserve">ón </w:t>
      </w:r>
      <w:proofErr w:type="spellStart"/>
      <w:r w:rsidR="00FE5CD9">
        <w:t>reconnect</w:t>
      </w:r>
      <w:proofErr w:type="spellEnd"/>
      <w:r w:rsidR="00FE5CD9">
        <w:t xml:space="preserve"> </w:t>
      </w:r>
      <w:r w:rsidR="00670A59">
        <w:t xml:space="preserve">para volver a establecer la conexión MQTT, luego de eso llamamos a la función </w:t>
      </w:r>
      <w:proofErr w:type="spellStart"/>
      <w:r w:rsidR="00670A59">
        <w:t>riego_automatico</w:t>
      </w:r>
      <w:proofErr w:type="spellEnd"/>
      <w:r w:rsidR="00252741">
        <w:t xml:space="preserve"> y se le envían como parámetros la temperatura, la humedad y la humedad del suelo.</w:t>
      </w:r>
    </w:p>
    <w:p w14:paraId="29B50419" w14:textId="75E88BF8" w:rsidR="00751760" w:rsidRDefault="00FE5CD9" w:rsidP="00360913">
      <w:pPr>
        <w:spacing w:after="160" w:line="259" w:lineRule="auto"/>
        <w:rPr>
          <w:lang w:val="es-419"/>
        </w:rPr>
      </w:pPr>
      <w:r w:rsidRPr="00FE5CD9">
        <w:rPr>
          <w:noProof/>
          <w:lang w:val="es-419"/>
        </w:rPr>
        <w:drawing>
          <wp:inline distT="0" distB="0" distL="0" distR="0" wp14:anchorId="754EA8D8" wp14:editId="4FDF306A">
            <wp:extent cx="5944870" cy="1193800"/>
            <wp:effectExtent l="19050" t="19050" r="17780" b="25400"/>
            <wp:docPr id="45" name="Imagen 4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10;&#10;Descripción generada automáticamente"/>
                    <pic:cNvPicPr/>
                  </pic:nvPicPr>
                  <pic:blipFill>
                    <a:blip r:embed="rId31"/>
                    <a:stretch>
                      <a:fillRect/>
                    </a:stretch>
                  </pic:blipFill>
                  <pic:spPr>
                    <a:xfrm>
                      <a:off x="0" y="0"/>
                      <a:ext cx="5944870" cy="11938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C090087" w14:textId="1B2083E7" w:rsidR="00B74FC1" w:rsidRDefault="00394A49" w:rsidP="000240EA">
      <w:pPr>
        <w:pStyle w:val="APAPrrado"/>
      </w:pPr>
      <w:r>
        <w:t xml:space="preserve">Aquí lo que hacemos es publicar los valores de la temperatura, la humedad, la humedad del suelo y el porcentaje de agua en los </w:t>
      </w:r>
      <w:proofErr w:type="spellStart"/>
      <w:r>
        <w:t>topics</w:t>
      </w:r>
      <w:proofErr w:type="spellEnd"/>
      <w:r>
        <w:t xml:space="preserve"> respectivos, además estos valores se imprimen para que sean visualiza</w:t>
      </w:r>
      <w:r w:rsidR="000240EA">
        <w:t>dos en el monitor serial del Arduino IDE.</w:t>
      </w:r>
    </w:p>
    <w:p w14:paraId="35E8C309" w14:textId="6C1A9376" w:rsidR="00B74FC1" w:rsidRDefault="009E028E" w:rsidP="00360913">
      <w:pPr>
        <w:spacing w:after="160" w:line="259" w:lineRule="auto"/>
        <w:rPr>
          <w:lang w:val="es-419"/>
        </w:rPr>
      </w:pPr>
      <w:r w:rsidRPr="009E028E">
        <w:rPr>
          <w:noProof/>
          <w:lang w:val="es-419"/>
        </w:rPr>
        <w:lastRenderedPageBreak/>
        <w:drawing>
          <wp:inline distT="0" distB="0" distL="0" distR="0" wp14:anchorId="5297F95F" wp14:editId="7C737042">
            <wp:extent cx="5944870" cy="3885841"/>
            <wp:effectExtent l="19050" t="19050" r="17780" b="19685"/>
            <wp:docPr id="46" name="Imagen 46"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 Aplicación&#10;&#10;Descripción generada automáticamente"/>
                    <pic:cNvPicPr/>
                  </pic:nvPicPr>
                  <pic:blipFill rotWithShape="1">
                    <a:blip r:embed="rId32"/>
                    <a:srcRect t="610"/>
                    <a:stretch/>
                  </pic:blipFill>
                  <pic:spPr bwMode="auto">
                    <a:xfrm>
                      <a:off x="0" y="0"/>
                      <a:ext cx="5944870" cy="38858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5BB7F8" w14:textId="4A36D33C" w:rsidR="000240EA" w:rsidRDefault="000C4FA5" w:rsidP="00BE7531">
      <w:pPr>
        <w:pStyle w:val="APAPrrado"/>
      </w:pPr>
      <w:r>
        <w:t xml:space="preserve">Creamos una función llamada </w:t>
      </w:r>
      <w:proofErr w:type="spellStart"/>
      <w:r>
        <w:t>riego_automatico</w:t>
      </w:r>
      <w:proofErr w:type="spellEnd"/>
      <w:r>
        <w:t xml:space="preserve"> que recibirá como parámetros la temperatura, la humedad y la humedad del suelo, y si resulta que se cumple la condición que se visualiza en la línea </w:t>
      </w:r>
      <w:r w:rsidR="00A22A68">
        <w:t>271 entonces se procederá a encender el led 1</w:t>
      </w:r>
      <w:r w:rsidR="00BE7531">
        <w:t>;</w:t>
      </w:r>
      <w:r w:rsidR="00A22A68">
        <w:t xml:space="preserve"> 5 segundos después se encenderá la bomba de agua y se </w:t>
      </w:r>
      <w:r w:rsidR="00BE7531">
        <w:t>iniciará</w:t>
      </w:r>
      <w:r w:rsidR="00A22A68">
        <w:t xml:space="preserve"> el riego</w:t>
      </w:r>
      <w:r w:rsidR="004C7863">
        <w:t xml:space="preserve">. De igual manera, si es que en el </w:t>
      </w:r>
      <w:proofErr w:type="spellStart"/>
      <w:r w:rsidR="004C7863">
        <w:t>dashboard</w:t>
      </w:r>
      <w:proofErr w:type="spellEnd"/>
      <w:r w:rsidR="004C7863">
        <w:t xml:space="preserve"> de Node-RED el usuario presiona el botón de encendido de riego entonces la bomba también se encendería, caso contrario siempre se mantendrá apagada.</w:t>
      </w:r>
    </w:p>
    <w:p w14:paraId="5D49AC65" w14:textId="77777777" w:rsidR="00BE7531" w:rsidRDefault="00BE7531" w:rsidP="00BE7531">
      <w:pPr>
        <w:pStyle w:val="APAPrrado"/>
      </w:pPr>
    </w:p>
    <w:p w14:paraId="40DAABCD" w14:textId="05062C03" w:rsidR="000240EA" w:rsidRDefault="003A54AE" w:rsidP="00360913">
      <w:pPr>
        <w:spacing w:after="160" w:line="259" w:lineRule="auto"/>
        <w:rPr>
          <w:lang w:val="es-419"/>
        </w:rPr>
      </w:pPr>
      <w:r w:rsidRPr="003A54AE">
        <w:rPr>
          <w:noProof/>
          <w:lang w:val="es-419"/>
        </w:rPr>
        <w:lastRenderedPageBreak/>
        <w:drawing>
          <wp:inline distT="0" distB="0" distL="0" distR="0" wp14:anchorId="58D31DC5" wp14:editId="74F46405">
            <wp:extent cx="5944870" cy="4196715"/>
            <wp:effectExtent l="19050" t="19050" r="17780" b="13335"/>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33"/>
                    <a:stretch>
                      <a:fillRect/>
                    </a:stretch>
                  </pic:blipFill>
                  <pic:spPr>
                    <a:xfrm>
                      <a:off x="0" y="0"/>
                      <a:ext cx="5944870" cy="41967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A2A77E5" w14:textId="71F29E4D" w:rsidR="004C7863" w:rsidRDefault="00D20518" w:rsidP="00D20518">
      <w:pPr>
        <w:pStyle w:val="APAPrrado"/>
      </w:pPr>
      <w:r>
        <w:t xml:space="preserve">Por </w:t>
      </w:r>
      <w:r w:rsidR="00D00B1A">
        <w:t>último,</w:t>
      </w:r>
      <w:r>
        <w:t xml:space="preserve"> tenemos nuestra función para calcular el promedio y que se </w:t>
      </w:r>
      <w:r w:rsidR="00D00B1A">
        <w:t>usó</w:t>
      </w:r>
      <w:r>
        <w:t xml:space="preserve"> en el </w:t>
      </w:r>
      <w:proofErr w:type="spellStart"/>
      <w:r>
        <w:t>loop</w:t>
      </w:r>
      <w:proofErr w:type="spellEnd"/>
      <w:r>
        <w:t xml:space="preserve"> para calcular el promedio de las distancias.</w:t>
      </w:r>
    </w:p>
    <w:p w14:paraId="6456E6E9" w14:textId="1C1B3FAF" w:rsidR="000240EA" w:rsidRDefault="00887EA3" w:rsidP="00360913">
      <w:pPr>
        <w:spacing w:after="160" w:line="259" w:lineRule="auto"/>
        <w:rPr>
          <w:lang w:val="es-419"/>
        </w:rPr>
      </w:pPr>
      <w:r w:rsidRPr="00887EA3">
        <w:rPr>
          <w:noProof/>
          <w:lang w:val="es-419"/>
        </w:rPr>
        <w:drawing>
          <wp:inline distT="0" distB="0" distL="0" distR="0" wp14:anchorId="5C66DCB6" wp14:editId="596EFF8C">
            <wp:extent cx="5944870" cy="1482090"/>
            <wp:effectExtent l="19050" t="19050" r="17780" b="22860"/>
            <wp:docPr id="48"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Correo electrónico&#10;&#10;Descripción generada automáticamente"/>
                    <pic:cNvPicPr/>
                  </pic:nvPicPr>
                  <pic:blipFill>
                    <a:blip r:embed="rId34"/>
                    <a:stretch>
                      <a:fillRect/>
                    </a:stretch>
                  </pic:blipFill>
                  <pic:spPr>
                    <a:xfrm>
                      <a:off x="0" y="0"/>
                      <a:ext cx="5944870" cy="14820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B8D7B72" w14:textId="1A495C2F" w:rsidR="004E05E2" w:rsidRDefault="007E3DD4" w:rsidP="00FB59BE">
      <w:pPr>
        <w:pStyle w:val="Ttulo2"/>
        <w:rPr>
          <w:lang w:val="es-419"/>
        </w:rPr>
      </w:pPr>
      <w:bookmarkStart w:id="47" w:name="_Toc112630349"/>
      <w:r>
        <w:rPr>
          <w:lang w:val="es-419"/>
        </w:rPr>
        <w:t>Node-RED</w:t>
      </w:r>
      <w:bookmarkEnd w:id="47"/>
    </w:p>
    <w:p w14:paraId="753DAB77" w14:textId="17319F17" w:rsidR="004315A3" w:rsidRDefault="000B5246" w:rsidP="00130077">
      <w:pPr>
        <w:pStyle w:val="APAPrrado"/>
      </w:pPr>
      <w:r>
        <w:t xml:space="preserve">Para el control y monitoreo de nuestro sistema de riego se </w:t>
      </w:r>
      <w:r w:rsidR="00F5441F">
        <w:t>utilizó</w:t>
      </w:r>
      <w:r>
        <w:t xml:space="preserve"> </w:t>
      </w:r>
      <w:r w:rsidR="00F5441F">
        <w:t xml:space="preserve">la </w:t>
      </w:r>
      <w:r w:rsidR="00FE6DEB">
        <w:t>plataforma</w:t>
      </w:r>
      <w:r w:rsidR="003A6118">
        <w:t xml:space="preserve"> de </w:t>
      </w:r>
      <w:r w:rsidR="007E3DD4">
        <w:t>Node-RED</w:t>
      </w:r>
      <w:r>
        <w:t xml:space="preserve">, </w:t>
      </w:r>
      <w:r w:rsidR="003A6118">
        <w:t>dentro de esta trabajamos con diversos nodos</w:t>
      </w:r>
      <w:r w:rsidR="004372CD">
        <w:t xml:space="preserve"> y realizamos diversas conexiones que se explicaran a continuación de manera detallada</w:t>
      </w:r>
      <w:r w:rsidR="004315A3">
        <w:t>.</w:t>
      </w:r>
    </w:p>
    <w:p w14:paraId="259360FC" w14:textId="6F6F0BB2" w:rsidR="00E63287" w:rsidRDefault="00E63287" w:rsidP="005522DD">
      <w:pPr>
        <w:pStyle w:val="Ttulo3"/>
        <w:rPr>
          <w:lang w:val="es-419"/>
        </w:rPr>
      </w:pPr>
      <w:bookmarkStart w:id="48" w:name="_Toc112630350"/>
      <w:proofErr w:type="spellStart"/>
      <w:r>
        <w:rPr>
          <w:lang w:val="es-419"/>
        </w:rPr>
        <w:lastRenderedPageBreak/>
        <w:t>Dashboard</w:t>
      </w:r>
      <w:bookmarkEnd w:id="48"/>
      <w:proofErr w:type="spellEnd"/>
    </w:p>
    <w:p w14:paraId="4736CD2F" w14:textId="4E570B42" w:rsidR="0099608A" w:rsidRDefault="004372CD" w:rsidP="00795E79">
      <w:pPr>
        <w:pStyle w:val="APAPrrado"/>
      </w:pPr>
      <w:r>
        <w:t xml:space="preserve">Para poder trabajar con </w:t>
      </w:r>
      <w:proofErr w:type="spellStart"/>
      <w:r>
        <w:t>dashboard</w:t>
      </w:r>
      <w:proofErr w:type="spellEnd"/>
      <w:r>
        <w:t xml:space="preserve"> en </w:t>
      </w:r>
      <w:r w:rsidR="007E3DD4">
        <w:t>Node-RED</w:t>
      </w:r>
      <w:r>
        <w:t xml:space="preserve"> es necesario instalar esta funcionalidad dentro del sistema, una</w:t>
      </w:r>
      <w:r w:rsidR="007B2004">
        <w:t xml:space="preserve"> vez hecho esto se procedió a la creación de un </w:t>
      </w:r>
      <w:proofErr w:type="spellStart"/>
      <w:r w:rsidR="007F27BB">
        <w:t>t</w:t>
      </w:r>
      <w:r w:rsidR="007B2004">
        <w:t>ab</w:t>
      </w:r>
      <w:proofErr w:type="spellEnd"/>
      <w:r w:rsidR="007B2004">
        <w:t xml:space="preserve">, al cual se le asigno el nombre de “PROYECTO IOT”, </w:t>
      </w:r>
      <w:r w:rsidR="00A12EC7">
        <w:t xml:space="preserve">dentro de este se crearon 4 </w:t>
      </w:r>
      <w:proofErr w:type="spellStart"/>
      <w:r w:rsidR="007F27BB">
        <w:t>g</w:t>
      </w:r>
      <w:r w:rsidR="00A12EC7">
        <w:t>roup</w:t>
      </w:r>
      <w:proofErr w:type="spellEnd"/>
      <w:r w:rsidR="007060C0">
        <w:t xml:space="preserve"> que será necesarios para presentar una interfaz más ordenada y asignar los nodos </w:t>
      </w:r>
      <w:r w:rsidR="0099608A">
        <w:t xml:space="preserve">del </w:t>
      </w:r>
      <w:proofErr w:type="spellStart"/>
      <w:r w:rsidR="0099608A">
        <w:t>dashboard</w:t>
      </w:r>
      <w:proofErr w:type="spellEnd"/>
      <w:r w:rsidR="0099608A">
        <w:t xml:space="preserve"> dentro de esta.</w:t>
      </w:r>
    </w:p>
    <w:p w14:paraId="09119F88" w14:textId="29A8F2EC" w:rsidR="00D954A2" w:rsidRDefault="00D954A2" w:rsidP="00704104">
      <w:pPr>
        <w:pStyle w:val="APAPrrado"/>
        <w:jc w:val="center"/>
      </w:pPr>
      <w:r w:rsidRPr="004372CD">
        <w:rPr>
          <w:noProof/>
        </w:rPr>
        <w:drawing>
          <wp:inline distT="0" distB="0" distL="0" distR="0" wp14:anchorId="517C016E" wp14:editId="7B14BA63">
            <wp:extent cx="3046944" cy="3227696"/>
            <wp:effectExtent l="19050" t="19050" r="20320" b="11430"/>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35"/>
                    <a:stretch>
                      <a:fillRect/>
                    </a:stretch>
                  </pic:blipFill>
                  <pic:spPr>
                    <a:xfrm>
                      <a:off x="0" y="0"/>
                      <a:ext cx="3054484" cy="32356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8C0B75A" w14:textId="716C37EB" w:rsidR="00E63287" w:rsidRDefault="00E63287" w:rsidP="005522DD">
      <w:pPr>
        <w:pStyle w:val="Ttulo3"/>
        <w:rPr>
          <w:lang w:val="es-419"/>
        </w:rPr>
      </w:pPr>
      <w:bookmarkStart w:id="49" w:name="_Toc112630351"/>
      <w:r>
        <w:rPr>
          <w:lang w:val="es-419"/>
        </w:rPr>
        <w:t xml:space="preserve">Configuración </w:t>
      </w:r>
      <w:r w:rsidR="003170AA">
        <w:rPr>
          <w:lang w:val="es-419"/>
        </w:rPr>
        <w:t>del servidor MQTT</w:t>
      </w:r>
      <w:bookmarkEnd w:id="49"/>
    </w:p>
    <w:p w14:paraId="668574BC" w14:textId="4DC82607" w:rsidR="00E63287" w:rsidRDefault="003170AA" w:rsidP="00795E79">
      <w:pPr>
        <w:pStyle w:val="APAPrrado"/>
      </w:pPr>
      <w:r>
        <w:t xml:space="preserve">Para que podamos recibir las lecturas de los sensores es necesario configurar la conexión MQTT dentro de </w:t>
      </w:r>
      <w:r w:rsidR="007E3DD4">
        <w:t>Node-RED</w:t>
      </w:r>
      <w:r w:rsidR="0036576F">
        <w:t xml:space="preserve">, para esto dentro de los nodos </w:t>
      </w:r>
      <w:proofErr w:type="spellStart"/>
      <w:r w:rsidR="0036576F">
        <w:t>mqtt</w:t>
      </w:r>
      <w:proofErr w:type="spellEnd"/>
      <w:r w:rsidR="0036576F">
        <w:t xml:space="preserve"> es necesario agregar un </w:t>
      </w:r>
      <w:proofErr w:type="spellStart"/>
      <w:r w:rsidR="0036576F">
        <w:t>nuesvo</w:t>
      </w:r>
      <w:proofErr w:type="spellEnd"/>
      <w:r w:rsidR="0036576F">
        <w:t xml:space="preserve"> </w:t>
      </w:r>
      <w:proofErr w:type="spellStart"/>
      <w:r w:rsidR="0036576F">
        <w:t>mqtt-broker</w:t>
      </w:r>
      <w:proofErr w:type="spellEnd"/>
      <w:r w:rsidR="0036576F">
        <w:t xml:space="preserve">, para esto primero </w:t>
      </w:r>
      <w:r w:rsidR="00A04CE1">
        <w:t xml:space="preserve">en la pestaña conexión </w:t>
      </w:r>
      <w:r w:rsidR="0036576F">
        <w:t xml:space="preserve">se </w:t>
      </w:r>
      <w:r w:rsidR="00A04CE1">
        <w:t>ingresa</w:t>
      </w:r>
      <w:r w:rsidR="0036576F">
        <w:t xml:space="preserve"> </w:t>
      </w:r>
      <w:r w:rsidR="00EE1BE1">
        <w:t>el servidor</w:t>
      </w:r>
      <w:r w:rsidR="00A04CE1">
        <w:t xml:space="preserve"> (</w:t>
      </w:r>
      <w:proofErr w:type="spellStart"/>
      <w:r w:rsidR="00A04CE1">
        <w:t>ip</w:t>
      </w:r>
      <w:proofErr w:type="spellEnd"/>
      <w:r w:rsidR="00A04CE1">
        <w:t xml:space="preserve">) de nuestra </w:t>
      </w:r>
      <w:r w:rsidR="00DC11DC">
        <w:t>PC</w:t>
      </w:r>
      <w:r w:rsidR="00A04CE1">
        <w:t xml:space="preserve"> y con la estableceremos la conexión</w:t>
      </w:r>
      <w:r w:rsidR="00EE1BE1">
        <w:t xml:space="preserve">, </w:t>
      </w:r>
      <w:r w:rsidR="00D34F41">
        <w:t>luego</w:t>
      </w:r>
      <w:r w:rsidR="00EE1BE1">
        <w:t xml:space="preserve"> el puerto, en nuestro caso no es necesario qu</w:t>
      </w:r>
      <w:r w:rsidR="00BA3C71">
        <w:t>e cambiemos</w:t>
      </w:r>
      <w:r w:rsidR="00EE1BE1">
        <w:t xml:space="preserve"> el puerto</w:t>
      </w:r>
      <w:r w:rsidR="00D34F41">
        <w:t xml:space="preserve">, y por </w:t>
      </w:r>
      <w:r w:rsidR="00AE4C47">
        <w:t>último</w:t>
      </w:r>
      <w:r w:rsidR="00D34F41">
        <w:t xml:space="preserve"> el Client </w:t>
      </w:r>
      <w:r w:rsidR="00BA3C71">
        <w:t>ID</w:t>
      </w:r>
      <w:r w:rsidR="00AE4C47">
        <w:t>.</w:t>
      </w:r>
    </w:p>
    <w:p w14:paraId="2B89C1D9" w14:textId="403A8EA9" w:rsidR="00FC3BFE" w:rsidRDefault="00FC3BFE" w:rsidP="00F9503D">
      <w:pPr>
        <w:jc w:val="center"/>
        <w:rPr>
          <w:lang w:val="es-419"/>
        </w:rPr>
      </w:pPr>
      <w:r w:rsidRPr="00FC3BFE">
        <w:rPr>
          <w:noProof/>
          <w:lang w:val="es-419"/>
        </w:rPr>
        <w:lastRenderedPageBreak/>
        <w:drawing>
          <wp:inline distT="0" distB="0" distL="0" distR="0" wp14:anchorId="217FB347" wp14:editId="51BBACB9">
            <wp:extent cx="2941936" cy="2756848"/>
            <wp:effectExtent l="19050" t="19050" r="11430" b="24765"/>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36"/>
                    <a:stretch>
                      <a:fillRect/>
                    </a:stretch>
                  </pic:blipFill>
                  <pic:spPr>
                    <a:xfrm>
                      <a:off x="0" y="0"/>
                      <a:ext cx="2957768" cy="27716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E85D45E" w14:textId="3862EA3A" w:rsidR="00A04CE1" w:rsidRDefault="00FA1212" w:rsidP="00795E79">
      <w:pPr>
        <w:pStyle w:val="APAPrrado"/>
      </w:pPr>
      <w:r>
        <w:t>Además,</w:t>
      </w:r>
      <w:r w:rsidR="00A04CE1">
        <w:t xml:space="preserve"> en la pestaña de seguridad es posible establecer un </w:t>
      </w:r>
      <w:proofErr w:type="spellStart"/>
      <w:r w:rsidR="00A04CE1">
        <w:t>username</w:t>
      </w:r>
      <w:proofErr w:type="spellEnd"/>
      <w:r w:rsidR="00A04CE1">
        <w:t xml:space="preserve"> y </w:t>
      </w:r>
      <w:r w:rsidR="002F4816">
        <w:t>una contraseña si es que así se desea</w:t>
      </w:r>
      <w:r>
        <w:t xml:space="preserve">. Una vez realizado esto se da clic en el botón </w:t>
      </w:r>
      <w:proofErr w:type="spellStart"/>
      <w:r>
        <w:t>Add</w:t>
      </w:r>
      <w:proofErr w:type="spellEnd"/>
      <w:r>
        <w:t xml:space="preserve"> para finalizar con la configuración.</w:t>
      </w:r>
    </w:p>
    <w:p w14:paraId="43192DC1" w14:textId="4C3F269E" w:rsidR="00F9503D" w:rsidRDefault="00F9503D" w:rsidP="00F9503D">
      <w:pPr>
        <w:jc w:val="center"/>
        <w:rPr>
          <w:lang w:val="es-419"/>
        </w:rPr>
      </w:pPr>
      <w:r w:rsidRPr="00F9503D">
        <w:rPr>
          <w:noProof/>
          <w:lang w:val="es-419"/>
        </w:rPr>
        <w:drawing>
          <wp:inline distT="0" distB="0" distL="0" distR="0" wp14:anchorId="2DB952B1" wp14:editId="2D34F117">
            <wp:extent cx="3002508" cy="3024958"/>
            <wp:effectExtent l="19050" t="19050" r="26670" b="23495"/>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37"/>
                    <a:stretch>
                      <a:fillRect/>
                    </a:stretch>
                  </pic:blipFill>
                  <pic:spPr>
                    <a:xfrm>
                      <a:off x="0" y="0"/>
                      <a:ext cx="3017073" cy="30396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59BBE82" w14:textId="6A42197B" w:rsidR="00391CBC" w:rsidRDefault="00A45645" w:rsidP="00795E79">
      <w:pPr>
        <w:pStyle w:val="APAPrrado"/>
      </w:pPr>
      <w:r>
        <w:t>Finalmente,</w:t>
      </w:r>
      <w:r w:rsidR="00391CBC">
        <w:t xml:space="preserve"> nuestra configuración quedaría de la siguiente manera</w:t>
      </w:r>
      <w:r w:rsidR="00795E79">
        <w:t xml:space="preserve">, donde nuestro </w:t>
      </w:r>
      <w:proofErr w:type="spellStart"/>
      <w:r w:rsidR="00795E79">
        <w:t>username</w:t>
      </w:r>
      <w:proofErr w:type="spellEnd"/>
      <w:r w:rsidR="00795E79">
        <w:t xml:space="preserve"> es “</w:t>
      </w:r>
      <w:proofErr w:type="spellStart"/>
      <w:r w:rsidR="00795E79">
        <w:t>admin</w:t>
      </w:r>
      <w:proofErr w:type="spellEnd"/>
      <w:r w:rsidR="00795E79">
        <w:t>” y nuestra contraseña “12345”.</w:t>
      </w:r>
    </w:p>
    <w:p w14:paraId="06386057" w14:textId="3F00BEDD" w:rsidR="002F4816" w:rsidRDefault="00391CBC" w:rsidP="00391CBC">
      <w:pPr>
        <w:jc w:val="center"/>
        <w:rPr>
          <w:lang w:val="es-419"/>
        </w:rPr>
      </w:pPr>
      <w:r w:rsidRPr="00391CBC">
        <w:rPr>
          <w:noProof/>
          <w:lang w:val="es-419"/>
        </w:rPr>
        <w:lastRenderedPageBreak/>
        <w:drawing>
          <wp:inline distT="0" distB="0" distL="0" distR="0" wp14:anchorId="1AA6E83F" wp14:editId="163420FB">
            <wp:extent cx="3033335" cy="2906973"/>
            <wp:effectExtent l="19050" t="19050" r="15240" b="27305"/>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38"/>
                    <a:stretch>
                      <a:fillRect/>
                    </a:stretch>
                  </pic:blipFill>
                  <pic:spPr>
                    <a:xfrm>
                      <a:off x="0" y="0"/>
                      <a:ext cx="3058273" cy="29308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9EF3BC4" w14:textId="3FC1FD55" w:rsidR="00A45645" w:rsidRDefault="00A45645" w:rsidP="005522DD">
      <w:pPr>
        <w:pStyle w:val="Ttulo3"/>
        <w:rPr>
          <w:lang w:val="es-419"/>
        </w:rPr>
      </w:pPr>
      <w:bookmarkStart w:id="50" w:name="_Toc112630352"/>
      <w:r>
        <w:rPr>
          <w:lang w:val="es-419"/>
        </w:rPr>
        <w:t>Conexión de los nodos</w:t>
      </w:r>
      <w:bookmarkEnd w:id="50"/>
    </w:p>
    <w:p w14:paraId="4D5375CC" w14:textId="2D7746CD" w:rsidR="00DE2C92" w:rsidRDefault="00781093" w:rsidP="001C1413">
      <w:pPr>
        <w:pStyle w:val="APAPrrado"/>
      </w:pPr>
      <w:r>
        <w:t>Ahora se presentarán todos los nodos, sus conexiones y las funciones de estos:</w:t>
      </w:r>
    </w:p>
    <w:p w14:paraId="62A91EFA" w14:textId="356488E4" w:rsidR="00781093" w:rsidRDefault="00781093" w:rsidP="00BD6D09">
      <w:pPr>
        <w:pStyle w:val="Ttulo4"/>
        <w:rPr>
          <w:lang w:val="es-419"/>
        </w:rPr>
      </w:pPr>
      <w:r>
        <w:rPr>
          <w:lang w:val="es-419"/>
        </w:rPr>
        <w:t xml:space="preserve">Encendido </w:t>
      </w:r>
      <w:r w:rsidR="004B0F7C">
        <w:rPr>
          <w:lang w:val="es-419"/>
        </w:rPr>
        <w:t xml:space="preserve">Manual </w:t>
      </w:r>
      <w:r>
        <w:rPr>
          <w:lang w:val="es-419"/>
        </w:rPr>
        <w:t>del riego:</w:t>
      </w:r>
    </w:p>
    <w:p w14:paraId="3C6E1DCD" w14:textId="61146571" w:rsidR="00781093" w:rsidRPr="00781093" w:rsidRDefault="00130E41" w:rsidP="001C1413">
      <w:pPr>
        <w:pStyle w:val="APAPrrado"/>
      </w:pPr>
      <w:r>
        <w:t xml:space="preserve">Se agrego un nodo </w:t>
      </w:r>
      <w:proofErr w:type="spellStart"/>
      <w:r>
        <w:t>button</w:t>
      </w:r>
      <w:proofErr w:type="spellEnd"/>
      <w:r w:rsidR="00235104">
        <w:t xml:space="preserve"> al que llamaremos</w:t>
      </w:r>
      <w:r w:rsidR="00D34622">
        <w:t xml:space="preserve"> “Encender riego”</w:t>
      </w:r>
      <w:r>
        <w:t xml:space="preserve">, este será usado para controlar el encendido manual de la bomba con solo presionarlo, </w:t>
      </w:r>
      <w:r w:rsidR="00235104">
        <w:t xml:space="preserve">El nodo </w:t>
      </w:r>
      <w:proofErr w:type="spellStart"/>
      <w:r w:rsidR="00235104">
        <w:t>button</w:t>
      </w:r>
      <w:proofErr w:type="spellEnd"/>
      <w:r w:rsidR="00235104">
        <w:t xml:space="preserve"> e</w:t>
      </w:r>
      <w:r>
        <w:t xml:space="preserve">stará conectado con un nodo </w:t>
      </w:r>
      <w:proofErr w:type="spellStart"/>
      <w:r>
        <w:t>mqtt</w:t>
      </w:r>
      <w:r w:rsidR="00235104">
        <w:t>-</w:t>
      </w:r>
      <w:r>
        <w:t>out</w:t>
      </w:r>
      <w:proofErr w:type="spellEnd"/>
      <w:r>
        <w:t xml:space="preserve"> </w:t>
      </w:r>
      <w:r w:rsidR="00D34622">
        <w:t xml:space="preserve">con el </w:t>
      </w:r>
      <w:proofErr w:type="spellStart"/>
      <w:r w:rsidR="00D34622">
        <w:t>topic</w:t>
      </w:r>
      <w:proofErr w:type="spellEnd"/>
      <w:r w:rsidR="00D34622">
        <w:t xml:space="preserve"> “</w:t>
      </w:r>
      <w:proofErr w:type="spellStart"/>
      <w:r w:rsidR="00D34622">
        <w:t>control_riego</w:t>
      </w:r>
      <w:proofErr w:type="spellEnd"/>
      <w:r w:rsidR="00D34622">
        <w:t xml:space="preserve">” y que ira publicando </w:t>
      </w:r>
      <w:r w:rsidR="00D77790">
        <w:t>el valor 1 cada vez que se pr</w:t>
      </w:r>
      <w:r w:rsidR="00E72DAA">
        <w:t xml:space="preserve">esiona el botón, </w:t>
      </w:r>
      <w:r w:rsidR="00D77790">
        <w:t>y esto hará que la</w:t>
      </w:r>
      <w:r w:rsidR="00E72DAA">
        <w:t xml:space="preserve"> bomba se </w:t>
      </w:r>
      <w:r w:rsidR="00235104">
        <w:t>enc</w:t>
      </w:r>
      <w:r w:rsidR="00D77790">
        <w:t>ienda</w:t>
      </w:r>
      <w:r w:rsidR="001D4B61">
        <w:t>.</w:t>
      </w:r>
      <w:r w:rsidR="00235104">
        <w:t xml:space="preserve"> </w:t>
      </w:r>
    </w:p>
    <w:p w14:paraId="5537570F" w14:textId="0794A3A4" w:rsidR="00DE2C92" w:rsidRDefault="00DE2C92" w:rsidP="001D4B61">
      <w:pPr>
        <w:jc w:val="center"/>
        <w:rPr>
          <w:lang w:val="es-419"/>
        </w:rPr>
      </w:pPr>
      <w:r w:rsidRPr="00DE2C92">
        <w:rPr>
          <w:noProof/>
          <w:lang w:val="es-419"/>
        </w:rPr>
        <w:drawing>
          <wp:inline distT="0" distB="0" distL="0" distR="0" wp14:anchorId="6C56858B" wp14:editId="1A2FF2D0">
            <wp:extent cx="4698681" cy="1004258"/>
            <wp:effectExtent l="19050" t="19050" r="26035" b="24765"/>
            <wp:docPr id="6" name="Imagen 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Gráfico&#10;&#10;Descripción generada automáticamente"/>
                    <pic:cNvPicPr/>
                  </pic:nvPicPr>
                  <pic:blipFill rotWithShape="1">
                    <a:blip r:embed="rId39"/>
                    <a:srcRect l="1033" t="6203" r="1511"/>
                    <a:stretch/>
                  </pic:blipFill>
                  <pic:spPr bwMode="auto">
                    <a:xfrm>
                      <a:off x="0" y="0"/>
                      <a:ext cx="4720309" cy="10088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9AD69B" w14:textId="20279E26" w:rsidR="001D4B61" w:rsidRDefault="001D4B61" w:rsidP="001C1413">
      <w:pPr>
        <w:pStyle w:val="APAPrrado"/>
      </w:pPr>
      <w:r>
        <w:t xml:space="preserve">A su vez, con ayuda del nodo </w:t>
      </w:r>
      <w:proofErr w:type="spellStart"/>
      <w:r>
        <w:t>function</w:t>
      </w:r>
      <w:proofErr w:type="spellEnd"/>
      <w:r>
        <w:t xml:space="preserve"> “</w:t>
      </w:r>
      <w:proofErr w:type="spellStart"/>
      <w:r>
        <w:t>almacenar_estadoBomba</w:t>
      </w:r>
      <w:proofErr w:type="spellEnd"/>
      <w:r>
        <w:t>” podremos guardar esta variable como una variable tipo Flow que se podrá recuperar para ser usada posteriormente.</w:t>
      </w:r>
    </w:p>
    <w:p w14:paraId="4459DAA6" w14:textId="4372DE44" w:rsidR="001D4B61" w:rsidRDefault="001D4B61" w:rsidP="001D4B61">
      <w:pPr>
        <w:jc w:val="center"/>
        <w:rPr>
          <w:lang w:val="es-419"/>
        </w:rPr>
      </w:pPr>
      <w:r w:rsidRPr="001D4B61">
        <w:rPr>
          <w:noProof/>
          <w:lang w:val="es-419"/>
        </w:rPr>
        <w:lastRenderedPageBreak/>
        <w:drawing>
          <wp:inline distT="0" distB="0" distL="0" distR="0" wp14:anchorId="28C5B317" wp14:editId="326497F1">
            <wp:extent cx="4559622" cy="2111297"/>
            <wp:effectExtent l="19050" t="19050" r="12700" b="22860"/>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40"/>
                    <a:stretch>
                      <a:fillRect/>
                    </a:stretch>
                  </pic:blipFill>
                  <pic:spPr>
                    <a:xfrm>
                      <a:off x="0" y="0"/>
                      <a:ext cx="4573769" cy="21178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B934A96" w14:textId="11A11B1D" w:rsidR="001D4B61" w:rsidRDefault="00296DB6" w:rsidP="00296DB6">
      <w:pPr>
        <w:pStyle w:val="Ttulo4"/>
        <w:rPr>
          <w:lang w:val="es-419"/>
        </w:rPr>
      </w:pPr>
      <w:r>
        <w:rPr>
          <w:lang w:val="es-419"/>
        </w:rPr>
        <w:t>Lecturas del sensor DHT22</w:t>
      </w:r>
    </w:p>
    <w:p w14:paraId="3DA45CE2" w14:textId="2FB962B0" w:rsidR="001F05F5" w:rsidRDefault="00296DB6" w:rsidP="001C1413">
      <w:pPr>
        <w:pStyle w:val="APAPrrado"/>
      </w:pPr>
      <w:r>
        <w:t xml:space="preserve">Para poder mostrar los valores </w:t>
      </w:r>
      <w:r w:rsidR="00CD2C58">
        <w:t xml:space="preserve">obtenidos por </w:t>
      </w:r>
      <w:r w:rsidR="00FF4471">
        <w:t>el sensor DHT22</w:t>
      </w:r>
      <w:r w:rsidR="00CD2C58">
        <w:t xml:space="preserve"> en el </w:t>
      </w:r>
      <w:proofErr w:type="spellStart"/>
      <w:r w:rsidR="00CD2C58">
        <w:t>dashboard</w:t>
      </w:r>
      <w:proofErr w:type="spellEnd"/>
      <w:r w:rsidR="00CD2C58">
        <w:t xml:space="preserve"> </w:t>
      </w:r>
      <w:r w:rsidR="00FF4471">
        <w:t xml:space="preserve">de </w:t>
      </w:r>
      <w:r w:rsidR="007E3DD4">
        <w:t>Node-RED</w:t>
      </w:r>
      <w:r w:rsidR="00FF4471">
        <w:t xml:space="preserve"> utilizaremos </w:t>
      </w:r>
      <w:r w:rsidR="00275508">
        <w:t>dos</w:t>
      </w:r>
      <w:r w:rsidR="00FF4471">
        <w:t xml:space="preserve"> nodos</w:t>
      </w:r>
      <w:r w:rsidR="00275508">
        <w:t xml:space="preserve"> </w:t>
      </w:r>
      <w:proofErr w:type="spellStart"/>
      <w:r w:rsidR="00275508">
        <w:t>mqtt</w:t>
      </w:r>
      <w:proofErr w:type="spellEnd"/>
      <w:r w:rsidR="00275508">
        <w:t xml:space="preserve">-in con los </w:t>
      </w:r>
      <w:proofErr w:type="spellStart"/>
      <w:r w:rsidR="00275508">
        <w:t>topics</w:t>
      </w:r>
      <w:proofErr w:type="spellEnd"/>
      <w:r w:rsidR="00275508">
        <w:t xml:space="preserve"> “dht22-tem” y “dht22-hum” para la temperatura y la humedad respectivamente</w:t>
      </w:r>
      <w:r w:rsidR="007E3AA3">
        <w:t>; e</w:t>
      </w:r>
      <w:r w:rsidR="001F05F5">
        <w:t xml:space="preserve">stos nodos irán </w:t>
      </w:r>
      <w:r w:rsidR="008F66D2">
        <w:t>conectados</w:t>
      </w:r>
      <w:r w:rsidR="00E64B66">
        <w:t xml:space="preserve"> a un nodo </w:t>
      </w:r>
      <w:proofErr w:type="spellStart"/>
      <w:r w:rsidR="00E64B66">
        <w:t>text</w:t>
      </w:r>
      <w:proofErr w:type="spellEnd"/>
      <w:r w:rsidR="00E64B66">
        <w:t>, un nodo g</w:t>
      </w:r>
      <w:r w:rsidR="007E3AA3">
        <w:t>a</w:t>
      </w:r>
      <w:r w:rsidR="00E64B66">
        <w:t xml:space="preserve">uge y un nodo chart, lo que </w:t>
      </w:r>
      <w:r w:rsidR="00004ABE">
        <w:t xml:space="preserve">permitirán una mejor visualización de los datos en el </w:t>
      </w:r>
      <w:proofErr w:type="spellStart"/>
      <w:r w:rsidR="00004ABE">
        <w:t>dashboard</w:t>
      </w:r>
      <w:proofErr w:type="spellEnd"/>
      <w:r w:rsidR="00004ABE">
        <w:t xml:space="preserve">, y de forma similar que </w:t>
      </w:r>
      <w:r w:rsidR="00FE4179">
        <w:t xml:space="preserve">con el botón de encendido del riego también se usaran funciones para almacenar </w:t>
      </w:r>
      <w:r w:rsidR="001445C5">
        <w:t>los valores de la temperatura y la humedad dentro de variables de tipo Flow.</w:t>
      </w:r>
    </w:p>
    <w:p w14:paraId="55302B68" w14:textId="1C3AD952" w:rsidR="007C1326" w:rsidRDefault="007C1326" w:rsidP="007C1326">
      <w:pPr>
        <w:jc w:val="center"/>
        <w:rPr>
          <w:lang w:val="es-419"/>
        </w:rPr>
      </w:pPr>
      <w:r w:rsidRPr="007C1326">
        <w:rPr>
          <w:noProof/>
          <w:lang w:val="es-419"/>
        </w:rPr>
        <w:drawing>
          <wp:inline distT="0" distB="0" distL="0" distR="0" wp14:anchorId="18AFD8B6" wp14:editId="004E2D5B">
            <wp:extent cx="4790364" cy="3265553"/>
            <wp:effectExtent l="19050" t="19050" r="10795" b="1143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41"/>
                    <a:stretch>
                      <a:fillRect/>
                    </a:stretch>
                  </pic:blipFill>
                  <pic:spPr>
                    <a:xfrm>
                      <a:off x="0" y="0"/>
                      <a:ext cx="4793219" cy="32674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5EAEAFC" w14:textId="57FC6E90" w:rsidR="007E3AA3" w:rsidRDefault="007E3AA3" w:rsidP="007E3AA3">
      <w:pPr>
        <w:pStyle w:val="Ttulo4"/>
        <w:rPr>
          <w:lang w:val="es-419"/>
        </w:rPr>
      </w:pPr>
      <w:r>
        <w:rPr>
          <w:lang w:val="es-419"/>
        </w:rPr>
        <w:lastRenderedPageBreak/>
        <w:t>Lecturas del sensor de humedad del suelo</w:t>
      </w:r>
    </w:p>
    <w:p w14:paraId="38E613A7" w14:textId="0C0EC5CC" w:rsidR="00DD6A04" w:rsidRDefault="00F875B0" w:rsidP="001C1413">
      <w:pPr>
        <w:pStyle w:val="APAPrrado"/>
      </w:pPr>
      <w:r>
        <w:t xml:space="preserve">De forma similar que con las lecturas del sensor DHT22 se usara un nodo </w:t>
      </w:r>
      <w:proofErr w:type="spellStart"/>
      <w:r>
        <w:t>mqtt</w:t>
      </w:r>
      <w:proofErr w:type="spellEnd"/>
      <w:r>
        <w:t xml:space="preserve">-in </w:t>
      </w:r>
      <w:r w:rsidR="008E30AA">
        <w:t xml:space="preserve">con el </w:t>
      </w:r>
      <w:proofErr w:type="spellStart"/>
      <w:r w:rsidR="008E30AA">
        <w:t>topic</w:t>
      </w:r>
      <w:proofErr w:type="spellEnd"/>
      <w:r w:rsidR="008E30AA">
        <w:t xml:space="preserve"> “sensor-</w:t>
      </w:r>
      <w:proofErr w:type="spellStart"/>
      <w:r w:rsidR="008E30AA">
        <w:t>hum_suelo</w:t>
      </w:r>
      <w:proofErr w:type="spellEnd"/>
      <w:r w:rsidR="008E30AA">
        <w:t xml:space="preserve">” para recibir los valores de la humedad del suelo, también se usó un nodo </w:t>
      </w:r>
      <w:proofErr w:type="spellStart"/>
      <w:r w:rsidR="008E30AA">
        <w:t>text</w:t>
      </w:r>
      <w:proofErr w:type="spellEnd"/>
      <w:r w:rsidR="008E30AA">
        <w:t xml:space="preserve">, un nodo gauge y un nodo chart </w:t>
      </w:r>
      <w:r w:rsidR="00DE3863">
        <w:t>para visualizar la información de manera más ordenada.</w:t>
      </w:r>
      <w:r w:rsidR="00DD6A04">
        <w:t xml:space="preserve"> También tendremos una función que almacenara la humedad del suelo dentro de un variable de tipo Flow.</w:t>
      </w:r>
    </w:p>
    <w:p w14:paraId="431CC7E5" w14:textId="4B9FF20B" w:rsidR="00DD6A04" w:rsidRDefault="00FC4A18" w:rsidP="00FC4A18">
      <w:pPr>
        <w:jc w:val="center"/>
        <w:rPr>
          <w:lang w:val="es-419"/>
        </w:rPr>
      </w:pPr>
      <w:r w:rsidRPr="00FC4A18">
        <w:rPr>
          <w:noProof/>
          <w:lang w:val="es-419"/>
        </w:rPr>
        <w:drawing>
          <wp:inline distT="0" distB="0" distL="0" distR="0" wp14:anchorId="521568DC" wp14:editId="588711A1">
            <wp:extent cx="5030470" cy="1450787"/>
            <wp:effectExtent l="19050" t="19050" r="17780" b="1651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42"/>
                    <a:stretch>
                      <a:fillRect/>
                    </a:stretch>
                  </pic:blipFill>
                  <pic:spPr>
                    <a:xfrm>
                      <a:off x="0" y="0"/>
                      <a:ext cx="5082081" cy="14656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7322D4B" w14:textId="56CF74A1" w:rsidR="00E21A74" w:rsidRDefault="00E21A74" w:rsidP="00E21A74">
      <w:pPr>
        <w:pStyle w:val="Ttulo4"/>
        <w:rPr>
          <w:lang w:val="es-419"/>
        </w:rPr>
      </w:pPr>
      <w:r>
        <w:rPr>
          <w:lang w:val="es-419"/>
        </w:rPr>
        <w:t>Lecturas del porcentaje de agua</w:t>
      </w:r>
    </w:p>
    <w:p w14:paraId="53D97ACA" w14:textId="356FE9E9" w:rsidR="00E21A74" w:rsidRDefault="00E21A74" w:rsidP="001C1413">
      <w:pPr>
        <w:pStyle w:val="APAPrrado"/>
      </w:pPr>
      <w:r>
        <w:t xml:space="preserve">Como se </w:t>
      </w:r>
      <w:r w:rsidR="001C1413">
        <w:t>mencionó</w:t>
      </w:r>
      <w:r>
        <w:t xml:space="preserve"> anteriormente el sensor ultrasonido será usado para conocer el porcentaje de agua que presenta nuestro almacén de agua, en nuestro caso un </w:t>
      </w:r>
      <w:r w:rsidR="00546C6F">
        <w:t xml:space="preserve">valde con agua, y estos valores </w:t>
      </w:r>
      <w:r w:rsidR="00F33E49">
        <w:t>serán</w:t>
      </w:r>
      <w:r w:rsidR="00546C6F">
        <w:t xml:space="preserve"> publicados en el </w:t>
      </w:r>
      <w:proofErr w:type="spellStart"/>
      <w:r w:rsidR="00546C6F">
        <w:t>topic</w:t>
      </w:r>
      <w:proofErr w:type="spellEnd"/>
      <w:r w:rsidR="00546C6F">
        <w:t xml:space="preserve"> sensor-ultrasonido, por eso se </w:t>
      </w:r>
      <w:r w:rsidR="001C1413">
        <w:t>agregó</w:t>
      </w:r>
      <w:r w:rsidR="00546C6F">
        <w:t xml:space="preserve"> un nodo </w:t>
      </w:r>
      <w:proofErr w:type="spellStart"/>
      <w:r w:rsidR="00647F6B">
        <w:t>mqtt</w:t>
      </w:r>
      <w:proofErr w:type="spellEnd"/>
      <w:r w:rsidR="00647F6B">
        <w:t xml:space="preserve">-in con ese </w:t>
      </w:r>
      <w:proofErr w:type="spellStart"/>
      <w:r w:rsidR="00647F6B">
        <w:t>topic</w:t>
      </w:r>
      <w:proofErr w:type="spellEnd"/>
      <w:r w:rsidR="00647F6B">
        <w:t xml:space="preserve"> </w:t>
      </w:r>
      <w:r w:rsidR="00F33E49">
        <w:t>y otros nodos (</w:t>
      </w:r>
      <w:proofErr w:type="spellStart"/>
      <w:r w:rsidR="00F33E49">
        <w:t>text</w:t>
      </w:r>
      <w:proofErr w:type="spellEnd"/>
      <w:r w:rsidR="00F33E49">
        <w:t xml:space="preserve">, </w:t>
      </w:r>
      <w:r w:rsidR="00D954A2">
        <w:t>gauge y chart</w:t>
      </w:r>
      <w:r w:rsidR="00F33E49">
        <w:t>)</w:t>
      </w:r>
      <w:r w:rsidR="00D954A2">
        <w:t xml:space="preserve"> </w:t>
      </w:r>
      <w:r w:rsidR="00647F6B">
        <w:t>para que se puedan ir mostrando los valores del porcentaje de agua de la mi</w:t>
      </w:r>
      <w:r w:rsidR="00D954A2">
        <w:t xml:space="preserve">sma manera que se visualizan los valores arrojados por los sensores. </w:t>
      </w:r>
      <w:r w:rsidR="00DC11DC">
        <w:t>Además,</w:t>
      </w:r>
      <w:r w:rsidR="00D954A2">
        <w:t xml:space="preserve"> se usó un nodo </w:t>
      </w:r>
      <w:proofErr w:type="spellStart"/>
      <w:r w:rsidR="00D954A2">
        <w:t>function</w:t>
      </w:r>
      <w:proofErr w:type="spellEnd"/>
      <w:r w:rsidR="00D954A2">
        <w:t xml:space="preserve"> que se explicara en un momento.</w:t>
      </w:r>
    </w:p>
    <w:p w14:paraId="4F13FB7E" w14:textId="3BCA1D54" w:rsidR="0099608A" w:rsidRPr="0099608A" w:rsidRDefault="00D954A2" w:rsidP="00A05D2B">
      <w:pPr>
        <w:pStyle w:val="Ttulo3"/>
        <w:rPr>
          <w:lang w:val="es-419"/>
        </w:rPr>
      </w:pPr>
      <w:bookmarkStart w:id="51" w:name="_Toc112630353"/>
      <w:r>
        <w:rPr>
          <w:lang w:val="es-419"/>
        </w:rPr>
        <w:t>Leds como avisos</w:t>
      </w:r>
      <w:bookmarkEnd w:id="51"/>
    </w:p>
    <w:p w14:paraId="09097A95" w14:textId="77777777" w:rsidR="00EF7E19" w:rsidRPr="001C1413" w:rsidRDefault="00A05D2B" w:rsidP="001C1413">
      <w:pPr>
        <w:pStyle w:val="APAPrrado"/>
      </w:pPr>
      <w:r w:rsidRPr="001C1413">
        <w:t xml:space="preserve">Dentro de nuestro </w:t>
      </w:r>
      <w:proofErr w:type="spellStart"/>
      <w:r w:rsidRPr="001C1413">
        <w:t>dashboard</w:t>
      </w:r>
      <w:proofErr w:type="spellEnd"/>
      <w:r w:rsidRPr="001C1413">
        <w:t xml:space="preserve">, </w:t>
      </w:r>
      <w:r w:rsidR="00DC11DC" w:rsidRPr="001C1413">
        <w:t xml:space="preserve">poseemos dos nodos led, estos son usados como una especie de aviso </w:t>
      </w:r>
      <w:r w:rsidR="00EF7E19" w:rsidRPr="001C1413">
        <w:t>o alarma para el usuario.</w:t>
      </w:r>
    </w:p>
    <w:p w14:paraId="47A51603" w14:textId="0631D088" w:rsidR="004372CD" w:rsidRPr="001C1413" w:rsidRDefault="00EF7E19" w:rsidP="001C1413">
      <w:pPr>
        <w:pStyle w:val="APAPrrado"/>
      </w:pPr>
      <w:r w:rsidRPr="001C1413">
        <w:t>Primero tenemos el nodo LED 1, que</w:t>
      </w:r>
      <w:r w:rsidR="00DC11DC" w:rsidRPr="001C1413">
        <w:t xml:space="preserve"> </w:t>
      </w:r>
      <w:r w:rsidRPr="001C1413">
        <w:t xml:space="preserve">se encuentra dentro del grupo de Control Riego junto con el botón de encendido manual, este avisara al usuario cuando </w:t>
      </w:r>
      <w:r w:rsidR="000C0AE3" w:rsidRPr="001C1413">
        <w:t xml:space="preserve">se esté dando el riego en nuestro sistema, para esto hace uso de un nodo </w:t>
      </w:r>
      <w:proofErr w:type="spellStart"/>
      <w:r w:rsidR="000C0AE3" w:rsidRPr="001C1413">
        <w:t>function</w:t>
      </w:r>
      <w:proofErr w:type="spellEnd"/>
      <w:r w:rsidR="007C41CF" w:rsidRPr="001C1413">
        <w:t>,</w:t>
      </w:r>
      <w:r w:rsidR="000C0AE3" w:rsidRPr="001C1413">
        <w:t xml:space="preserve"> </w:t>
      </w:r>
      <w:r w:rsidR="007C41CF" w:rsidRPr="001C1413">
        <w:t xml:space="preserve">llamado encender_led1, </w:t>
      </w:r>
      <w:r w:rsidR="000C0AE3" w:rsidRPr="001C1413">
        <w:t xml:space="preserve">que hace uso de </w:t>
      </w:r>
      <w:r w:rsidR="000C0AE3" w:rsidRPr="001C1413">
        <w:lastRenderedPageBreak/>
        <w:t>las variables de tipo Flow</w:t>
      </w:r>
      <w:r w:rsidR="000D441D" w:rsidRPr="001C1413">
        <w:t xml:space="preserve">, que se pueden visualizar en el </w:t>
      </w:r>
      <w:proofErr w:type="spellStart"/>
      <w:r w:rsidR="000D441D" w:rsidRPr="001C1413">
        <w:t>Context</w:t>
      </w:r>
      <w:proofErr w:type="spellEnd"/>
      <w:r w:rsidR="000D441D" w:rsidRPr="001C1413">
        <w:t xml:space="preserve"> Data</w:t>
      </w:r>
      <w:r w:rsidR="006930FD" w:rsidRPr="001C1413">
        <w:t xml:space="preserve">, y que </w:t>
      </w:r>
      <w:r w:rsidR="00E67164" w:rsidRPr="001C1413">
        <w:t xml:space="preserve">si se cumple la condición se </w:t>
      </w:r>
      <w:r w:rsidR="00B9421A" w:rsidRPr="001C1413">
        <w:t>retornara</w:t>
      </w:r>
      <w:r w:rsidR="00E67164" w:rsidRPr="001C1413">
        <w:t xml:space="preserve"> 1 que hará que se encienda el led</w:t>
      </w:r>
      <w:r w:rsidR="00B9421A" w:rsidRPr="001C1413">
        <w:t>.</w:t>
      </w:r>
    </w:p>
    <w:p w14:paraId="6B151602" w14:textId="1DB442BC" w:rsidR="00A74B96" w:rsidRDefault="00A74B96" w:rsidP="00A74B96">
      <w:pPr>
        <w:pStyle w:val="APAPrrado"/>
        <w:ind w:firstLine="0"/>
        <w:jc w:val="center"/>
      </w:pPr>
      <w:r w:rsidRPr="00A74B96">
        <w:rPr>
          <w:noProof/>
        </w:rPr>
        <w:drawing>
          <wp:inline distT="0" distB="0" distL="0" distR="0" wp14:anchorId="2770E384" wp14:editId="2924A524">
            <wp:extent cx="5343098" cy="475411"/>
            <wp:effectExtent l="19050" t="19050" r="10160" b="203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7432" cy="4811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25E77DA" w14:textId="66B1E216" w:rsidR="00A74B96" w:rsidRDefault="00EC0A6B" w:rsidP="001C1413">
      <w:pPr>
        <w:jc w:val="center"/>
      </w:pPr>
      <w:r w:rsidRPr="00EC0A6B">
        <w:rPr>
          <w:noProof/>
        </w:rPr>
        <w:drawing>
          <wp:inline distT="0" distB="0" distL="0" distR="0" wp14:anchorId="513B56C2" wp14:editId="1C5D8DC4">
            <wp:extent cx="4558352" cy="3480357"/>
            <wp:effectExtent l="19050" t="19050" r="13970" b="2540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44"/>
                    <a:stretch>
                      <a:fillRect/>
                    </a:stretch>
                  </pic:blipFill>
                  <pic:spPr>
                    <a:xfrm>
                      <a:off x="0" y="0"/>
                      <a:ext cx="4565017" cy="34854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5997070" w14:textId="7D6919E4" w:rsidR="009D1A35" w:rsidRDefault="00E84819" w:rsidP="001C1413">
      <w:pPr>
        <w:pStyle w:val="APAPrrado"/>
      </w:pPr>
      <w:r w:rsidRPr="001C1413">
        <w:t xml:space="preserve">Para el nodo LED 2 no es necesario almacenar el valor del porcentaje de agua dentro de una variable de tipo Flow, solo es necesario conectarlo al nodo </w:t>
      </w:r>
      <w:proofErr w:type="spellStart"/>
      <w:r w:rsidR="001B5089" w:rsidRPr="001C1413">
        <w:t>mqtt</w:t>
      </w:r>
      <w:proofErr w:type="spellEnd"/>
      <w:r w:rsidR="001B5089" w:rsidRPr="001C1413">
        <w:t xml:space="preserve">-in con el </w:t>
      </w:r>
      <w:proofErr w:type="spellStart"/>
      <w:r w:rsidR="001B5089" w:rsidRPr="001C1413">
        <w:t>topic</w:t>
      </w:r>
      <w:proofErr w:type="spellEnd"/>
      <w:r w:rsidR="001B5089" w:rsidRPr="001C1413">
        <w:t xml:space="preserve"> “sensor-ultrasonido”, </w:t>
      </w:r>
      <w:r w:rsidR="008C5983" w:rsidRPr="001C1413">
        <w:t xml:space="preserve">por lo que con el nodo </w:t>
      </w:r>
      <w:proofErr w:type="spellStart"/>
      <w:r w:rsidR="008C5983" w:rsidRPr="001C1413">
        <w:t>function</w:t>
      </w:r>
      <w:proofErr w:type="spellEnd"/>
      <w:r w:rsidR="008C5983" w:rsidRPr="001C1413">
        <w:t xml:space="preserve"> “encender_led2”</w:t>
      </w:r>
      <w:r w:rsidR="00E17074" w:rsidRPr="001C1413">
        <w:t xml:space="preserve"> hacemos que</w:t>
      </w:r>
      <w:r w:rsidR="001B5089" w:rsidRPr="001C1413">
        <w:t xml:space="preserve"> si el porcentaje de agua es menor al 20% entonces retornara 1 que hará que se encienda en el </w:t>
      </w:r>
      <w:proofErr w:type="spellStart"/>
      <w:r w:rsidR="001B5089" w:rsidRPr="001C1413">
        <w:t>dashboard</w:t>
      </w:r>
      <w:proofErr w:type="spellEnd"/>
      <w:r w:rsidR="001B5089" w:rsidRPr="001C1413">
        <w:t xml:space="preserve"> este </w:t>
      </w:r>
      <w:r w:rsidR="00E17074" w:rsidRPr="001C1413">
        <w:t>led</w:t>
      </w:r>
      <w:r w:rsidR="001B5089" w:rsidRPr="001C1413">
        <w:t>.</w:t>
      </w:r>
    </w:p>
    <w:p w14:paraId="0E8CA261" w14:textId="3CFCFB28" w:rsidR="001B5089" w:rsidRDefault="00CD14A9" w:rsidP="00CD14A9">
      <w:pPr>
        <w:pStyle w:val="APAPrrado"/>
        <w:ind w:firstLine="0"/>
        <w:jc w:val="center"/>
      </w:pPr>
      <w:r w:rsidRPr="00CD14A9">
        <w:rPr>
          <w:noProof/>
        </w:rPr>
        <w:drawing>
          <wp:inline distT="0" distB="0" distL="0" distR="0" wp14:anchorId="503C0F2A" wp14:editId="60B20F87">
            <wp:extent cx="5418161" cy="1554495"/>
            <wp:effectExtent l="19050" t="19050" r="11430" b="2667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45"/>
                    <a:stretch>
                      <a:fillRect/>
                    </a:stretch>
                  </pic:blipFill>
                  <pic:spPr>
                    <a:xfrm>
                      <a:off x="0" y="0"/>
                      <a:ext cx="5431524" cy="155832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BEBDBE" w14:textId="5516F528" w:rsidR="008C5983" w:rsidRDefault="008C5983" w:rsidP="00CD14A9">
      <w:pPr>
        <w:pStyle w:val="APAPrrado"/>
        <w:ind w:firstLine="0"/>
        <w:jc w:val="center"/>
      </w:pPr>
      <w:r w:rsidRPr="008C5983">
        <w:rPr>
          <w:noProof/>
        </w:rPr>
        <w:lastRenderedPageBreak/>
        <w:drawing>
          <wp:inline distT="0" distB="0" distL="0" distR="0" wp14:anchorId="6CC7F072" wp14:editId="20620F12">
            <wp:extent cx="4709643" cy="3636248"/>
            <wp:effectExtent l="19050" t="19050" r="15240" b="21590"/>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rotWithShape="1">
                    <a:blip r:embed="rId46"/>
                    <a:srcRect l="433" t="745" r="1" b="1"/>
                    <a:stretch/>
                  </pic:blipFill>
                  <pic:spPr bwMode="auto">
                    <a:xfrm>
                      <a:off x="0" y="0"/>
                      <a:ext cx="4722321" cy="36460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A910AF" w14:textId="311250AB" w:rsidR="000E29B2" w:rsidRDefault="00D20518" w:rsidP="00D20518">
      <w:pPr>
        <w:pStyle w:val="Ttulo2"/>
      </w:pPr>
      <w:bookmarkStart w:id="52" w:name="_Toc112630354"/>
      <w:r>
        <w:t>Base de datos</w:t>
      </w:r>
      <w:bookmarkEnd w:id="52"/>
    </w:p>
    <w:p w14:paraId="690B85A0" w14:textId="66D97C9B" w:rsidR="00D20518" w:rsidRDefault="00D20518" w:rsidP="00080F6A">
      <w:pPr>
        <w:pStyle w:val="APAPrrado"/>
      </w:pPr>
      <w:r>
        <w:t xml:space="preserve">Para almacenar los datos usaremos el programa </w:t>
      </w:r>
      <w:proofErr w:type="spellStart"/>
      <w:r w:rsidR="005E284A">
        <w:t>CoolTermWin</w:t>
      </w:r>
      <w:proofErr w:type="spellEnd"/>
      <w:r w:rsidR="005E284A">
        <w:t xml:space="preserve"> </w:t>
      </w:r>
      <w:r w:rsidR="00441D86">
        <w:t xml:space="preserve">que se puede descargar en el siguiente </w:t>
      </w:r>
      <w:proofErr w:type="gramStart"/>
      <w:r w:rsidR="00441D86">
        <w:t>link</w:t>
      </w:r>
      <w:proofErr w:type="gramEnd"/>
      <w:r w:rsidR="005E284A">
        <w:t xml:space="preserve">: </w:t>
      </w:r>
      <w:hyperlink r:id="rId47" w:history="1">
        <w:r w:rsidR="005E284A" w:rsidRPr="00DC04F7">
          <w:rPr>
            <w:rStyle w:val="Hipervnculo"/>
          </w:rPr>
          <w:t>https://freeware.the-meiers.org/</w:t>
        </w:r>
      </w:hyperlink>
    </w:p>
    <w:p w14:paraId="4BDA7639" w14:textId="0E4C3407" w:rsidR="00480DFD" w:rsidRDefault="00080F6A" w:rsidP="00080F6A">
      <w:pPr>
        <w:pStyle w:val="APAPrrado"/>
        <w:ind w:firstLine="0"/>
      </w:pPr>
      <w:r>
        <w:tab/>
        <w:t xml:space="preserve">Dentro de </w:t>
      </w:r>
      <w:r w:rsidR="00CF641C">
        <w:t xml:space="preserve">este programa lo que debemos hacer es </w:t>
      </w:r>
      <w:r w:rsidR="009F616A">
        <w:t xml:space="preserve">clic en </w:t>
      </w:r>
      <w:proofErr w:type="spellStart"/>
      <w:r w:rsidR="009F616A">
        <w:t>Options</w:t>
      </w:r>
      <w:proofErr w:type="spellEnd"/>
      <w:r w:rsidR="009F616A">
        <w:t xml:space="preserve"> y </w:t>
      </w:r>
      <w:r w:rsidR="00480DFD">
        <w:t xml:space="preserve">configurar el puerto y el </w:t>
      </w:r>
      <w:proofErr w:type="spellStart"/>
      <w:r w:rsidR="00480DFD">
        <w:t>baudrate</w:t>
      </w:r>
      <w:proofErr w:type="spellEnd"/>
      <w:r w:rsidR="00D24A20">
        <w:t xml:space="preserve">, además podemos darle clic en </w:t>
      </w:r>
      <w:proofErr w:type="spellStart"/>
      <w:r w:rsidR="00D24A20">
        <w:t>Receive</w:t>
      </w:r>
      <w:proofErr w:type="spellEnd"/>
      <w:r w:rsidR="00D24A20">
        <w:t xml:space="preserve"> y marcar la opción de “</w:t>
      </w:r>
      <w:proofErr w:type="spellStart"/>
      <w:r w:rsidR="00D24A20">
        <w:t>Add</w:t>
      </w:r>
      <w:proofErr w:type="spellEnd"/>
      <w:r w:rsidR="00D24A20">
        <w:t xml:space="preserve"> </w:t>
      </w:r>
      <w:proofErr w:type="spellStart"/>
      <w:r w:rsidR="00D24A20">
        <w:t>Timestamps</w:t>
      </w:r>
      <w:proofErr w:type="spellEnd"/>
      <w:r w:rsidR="00D24A20">
        <w:t xml:space="preserve"> </w:t>
      </w:r>
      <w:proofErr w:type="spellStart"/>
      <w:r w:rsidR="00D24A20">
        <w:t>to</w:t>
      </w:r>
      <w:proofErr w:type="spellEnd"/>
      <w:r w:rsidR="00D24A20">
        <w:t xml:space="preserve"> </w:t>
      </w:r>
      <w:proofErr w:type="spellStart"/>
      <w:r w:rsidR="00D24A20">
        <w:t>received</w:t>
      </w:r>
      <w:proofErr w:type="spellEnd"/>
      <w:r w:rsidR="00D24A20">
        <w:t xml:space="preserve"> data” para almacenar la fecha y hora de cuando recibimos los datos.</w:t>
      </w:r>
    </w:p>
    <w:p w14:paraId="7EF996D3" w14:textId="77777777" w:rsidR="00480DFD" w:rsidRDefault="00480DFD" w:rsidP="00080F6A">
      <w:pPr>
        <w:pStyle w:val="APAPrrado"/>
        <w:ind w:firstLine="0"/>
      </w:pPr>
    </w:p>
    <w:p w14:paraId="72F684BD" w14:textId="4179097F" w:rsidR="00080F6A" w:rsidRDefault="00080F6A" w:rsidP="00080F6A">
      <w:pPr>
        <w:pStyle w:val="APAPrrado"/>
        <w:ind w:firstLine="0"/>
      </w:pPr>
    </w:p>
    <w:p w14:paraId="19EBFB02" w14:textId="44C92B37" w:rsidR="006A3710" w:rsidRDefault="00D24A20" w:rsidP="00080F6A">
      <w:pPr>
        <w:jc w:val="center"/>
      </w:pPr>
      <w:r>
        <w:rPr>
          <w:noProof/>
        </w:rPr>
        <w:lastRenderedPageBreak/>
        <mc:AlternateContent>
          <mc:Choice Requires="wps">
            <w:drawing>
              <wp:anchor distT="0" distB="0" distL="114300" distR="114300" simplePos="0" relativeHeight="251657216" behindDoc="0" locked="0" layoutInCell="1" allowOverlap="1" wp14:anchorId="09937D6A" wp14:editId="01653A73">
                <wp:simplePos x="0" y="0"/>
                <wp:positionH relativeFrom="column">
                  <wp:posOffset>2941955</wp:posOffset>
                </wp:positionH>
                <wp:positionV relativeFrom="paragraph">
                  <wp:posOffset>234628</wp:posOffset>
                </wp:positionV>
                <wp:extent cx="389614" cy="365760"/>
                <wp:effectExtent l="19050" t="19050" r="10795" b="15240"/>
                <wp:wrapNone/>
                <wp:docPr id="51" name="Rectángulo 51"/>
                <wp:cNvGraphicFramePr/>
                <a:graphic xmlns:a="http://schemas.openxmlformats.org/drawingml/2006/main">
                  <a:graphicData uri="http://schemas.microsoft.com/office/word/2010/wordprocessingShape">
                    <wps:wsp>
                      <wps:cNvSpPr/>
                      <wps:spPr>
                        <a:xfrm>
                          <a:off x="0" y="0"/>
                          <a:ext cx="389614" cy="36576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6B07DA" id="Rectángulo 51" o:spid="_x0000_s1026" style="position:absolute;margin-left:231.65pt;margin-top:18.45pt;width:30.7pt;height:28.8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" filled="f" strokecolor="red" strokeweight="2.25pt">
                <v:stroke joinstyle="round"/>
              </v:rect>
            </w:pict>
          </mc:Fallback>
        </mc:AlternateContent>
      </w:r>
      <w:r w:rsidR="00705CD9">
        <w:rPr>
          <w:noProof/>
        </w:rPr>
        <w:drawing>
          <wp:inline distT="0" distB="0" distL="0" distR="0" wp14:anchorId="748BBED5" wp14:editId="637A46CE">
            <wp:extent cx="3734790" cy="2959008"/>
            <wp:effectExtent l="19050" t="19050" r="18415" b="13335"/>
            <wp:docPr id="56" name="Imagen 5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 Correo electrónico&#10;&#10;Descripción generada automáticamente"/>
                    <pic:cNvPicPr>
                      <a:picLocks noChangeAspect="1" noChangeArrowheads="1"/>
                    </pic:cNvPicPr>
                  </pic:nvPicPr>
                  <pic:blipFill rotWithShape="1">
                    <a:blip r:embed="rId48">
                      <a:extLst>
                        <a:ext uri="{28A0092B-C50C-407E-A947-70E740481C1C}">
                          <a14:useLocalDpi xmlns:a14="http://schemas.microsoft.com/office/drawing/2010/main" val="0"/>
                        </a:ext>
                      </a:extLst>
                    </a:blip>
                    <a:srcRect t="894"/>
                    <a:stretch/>
                  </pic:blipFill>
                  <pic:spPr bwMode="auto">
                    <a:xfrm>
                      <a:off x="0" y="0"/>
                      <a:ext cx="3756426" cy="29761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73ED1F" w14:textId="167A6910" w:rsidR="009E1D9D" w:rsidRDefault="00480DFD" w:rsidP="00080F6A">
      <w:pPr>
        <w:jc w:val="center"/>
      </w:pPr>
      <w:r w:rsidRPr="00480DFD">
        <w:rPr>
          <w:noProof/>
        </w:rPr>
        <w:drawing>
          <wp:inline distT="0" distB="0" distL="0" distR="0" wp14:anchorId="6540BAC9" wp14:editId="24FB3E72">
            <wp:extent cx="1939925" cy="2784913"/>
            <wp:effectExtent l="19050" t="19050" r="22225" b="15875"/>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rotWithShape="1">
                    <a:blip r:embed="rId49"/>
                    <a:srcRect t="568"/>
                    <a:stretch/>
                  </pic:blipFill>
                  <pic:spPr bwMode="auto">
                    <a:xfrm>
                      <a:off x="0" y="0"/>
                      <a:ext cx="1948118" cy="27966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6A3710">
        <w:t xml:space="preserve">           </w:t>
      </w:r>
      <w:r w:rsidR="006A3710" w:rsidRPr="006A3710">
        <w:rPr>
          <w:noProof/>
        </w:rPr>
        <w:drawing>
          <wp:inline distT="0" distB="0" distL="0" distR="0" wp14:anchorId="68F2A8EA" wp14:editId="2200BA88">
            <wp:extent cx="1924967" cy="2771030"/>
            <wp:effectExtent l="19050" t="19050" r="18415" b="10795"/>
            <wp:docPr id="52" name="Imagen 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pic:nvPicPr>
                  <pic:blipFill rotWithShape="1">
                    <a:blip r:embed="rId50"/>
                    <a:srcRect t="708" b="524"/>
                    <a:stretch/>
                  </pic:blipFill>
                  <pic:spPr bwMode="auto">
                    <a:xfrm>
                      <a:off x="0" y="0"/>
                      <a:ext cx="1944266" cy="27988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F1EF9A" w14:textId="646AC523" w:rsidR="00075AA0" w:rsidRDefault="00075AA0" w:rsidP="00075AA0">
      <w:r>
        <w:t xml:space="preserve">Y si queremos guardar los datos en un </w:t>
      </w:r>
      <w:r w:rsidR="00472CFB">
        <w:t>.</w:t>
      </w:r>
      <w:proofErr w:type="spellStart"/>
      <w:r>
        <w:t>txt</w:t>
      </w:r>
      <w:proofErr w:type="spellEnd"/>
      <w:r>
        <w:t xml:space="preserve"> debemos dar clic en la pestaña </w:t>
      </w:r>
      <w:proofErr w:type="spellStart"/>
      <w:r w:rsidR="000C53FA">
        <w:t>Connection</w:t>
      </w:r>
      <w:proofErr w:type="spellEnd"/>
      <w:r w:rsidR="000C53FA">
        <w:t xml:space="preserve"> y luego en Capture </w:t>
      </w:r>
      <w:proofErr w:type="spellStart"/>
      <w:r w:rsidR="000C53FA">
        <w:t>to</w:t>
      </w:r>
      <w:proofErr w:type="spellEnd"/>
      <w:r w:rsidR="000C53FA">
        <w:t xml:space="preserve"> Text/</w:t>
      </w:r>
      <w:proofErr w:type="spellStart"/>
      <w:r w:rsidR="000C53FA">
        <w:t>Binary</w:t>
      </w:r>
      <w:proofErr w:type="spellEnd"/>
      <w:r w:rsidR="000C53FA">
        <w:t xml:space="preserve"> File.</w:t>
      </w:r>
    </w:p>
    <w:p w14:paraId="61683A7E" w14:textId="0D90C2B2" w:rsidR="003324D4" w:rsidRDefault="00705CD9" w:rsidP="00705CD9">
      <w:pPr>
        <w:jc w:val="center"/>
      </w:pPr>
      <w:r>
        <w:rPr>
          <w:noProof/>
        </w:rPr>
        <w:lastRenderedPageBreak/>
        <mc:AlternateContent>
          <mc:Choice Requires="wps">
            <w:drawing>
              <wp:anchor distT="0" distB="0" distL="114300" distR="114300" simplePos="0" relativeHeight="251665408" behindDoc="0" locked="0" layoutInCell="1" allowOverlap="1" wp14:anchorId="725FB3E7" wp14:editId="61ECD1DD">
                <wp:simplePos x="0" y="0"/>
                <wp:positionH relativeFrom="column">
                  <wp:posOffset>2025980</wp:posOffset>
                </wp:positionH>
                <wp:positionV relativeFrom="paragraph">
                  <wp:posOffset>2168484</wp:posOffset>
                </wp:positionV>
                <wp:extent cx="1156607" cy="200643"/>
                <wp:effectExtent l="19050" t="19050" r="24765" b="28575"/>
                <wp:wrapNone/>
                <wp:docPr id="57" name="Rectángulo 57"/>
                <wp:cNvGraphicFramePr/>
                <a:graphic xmlns:a="http://schemas.openxmlformats.org/drawingml/2006/main">
                  <a:graphicData uri="http://schemas.microsoft.com/office/word/2010/wordprocessingShape">
                    <wps:wsp>
                      <wps:cNvSpPr/>
                      <wps:spPr>
                        <a:xfrm>
                          <a:off x="0" y="0"/>
                          <a:ext cx="1156607" cy="200643"/>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F05B3" id="Rectángulo 57" o:spid="_x0000_s1026" style="position:absolute;margin-left:159.55pt;margin-top:170.75pt;width:91.05pt;height:15.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" filled="f" strokecolor="red" strokeweight="2.25pt">
                <v:stroke joinstyle="round"/>
              </v:rect>
            </w:pict>
          </mc:Fallback>
        </mc:AlternateContent>
      </w:r>
      <w:r w:rsidR="000C53FA" w:rsidRPr="000C53FA">
        <w:rPr>
          <w:noProof/>
        </w:rPr>
        <w:drawing>
          <wp:inline distT="0" distB="0" distL="0" distR="0" wp14:anchorId="54CCA989" wp14:editId="0B258468">
            <wp:extent cx="3330575" cy="2458192"/>
            <wp:effectExtent l="19050" t="19050" r="22225" b="18415"/>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rotWithShape="1">
                    <a:blip r:embed="rId51"/>
                    <a:srcRect b="7689"/>
                    <a:stretch/>
                  </pic:blipFill>
                  <pic:spPr bwMode="auto">
                    <a:xfrm>
                      <a:off x="0" y="0"/>
                      <a:ext cx="3336015" cy="246220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B22762" w14:textId="7E70CAB2" w:rsidR="00705CD9" w:rsidRDefault="00705CD9" w:rsidP="00705CD9">
      <w:r>
        <w:t xml:space="preserve">Una vez tengamos un </w:t>
      </w:r>
      <w:proofErr w:type="spellStart"/>
      <w:r>
        <w:t>txt</w:t>
      </w:r>
      <w:proofErr w:type="spellEnd"/>
      <w:r>
        <w:t xml:space="preserve"> con los datos ya podemos pasarlos estos a un </w:t>
      </w:r>
      <w:proofErr w:type="spellStart"/>
      <w:r>
        <w:t>csv</w:t>
      </w:r>
      <w:proofErr w:type="spellEnd"/>
      <w:r w:rsidR="005C5739">
        <w:t xml:space="preserve"> y almacenar todas las lecturas que tenemos.</w:t>
      </w:r>
    </w:p>
    <w:p w14:paraId="50B1036B" w14:textId="77777777" w:rsidR="005E284A" w:rsidRPr="00D20518" w:rsidRDefault="005E284A" w:rsidP="00D20518"/>
    <w:p w14:paraId="1F59FA9B" w14:textId="77777777" w:rsidR="005C5739" w:rsidRDefault="005C5739">
      <w:pPr>
        <w:spacing w:after="160" w:line="259" w:lineRule="auto"/>
        <w:rPr>
          <w:rFonts w:eastAsiaTheme="majorEastAsia" w:cstheme="majorBidi"/>
          <w:b/>
          <w:szCs w:val="32"/>
        </w:rPr>
      </w:pPr>
      <w:r>
        <w:br w:type="page"/>
      </w:r>
    </w:p>
    <w:p w14:paraId="38888458" w14:textId="481D1922" w:rsidR="007158A9" w:rsidRDefault="007158A9" w:rsidP="00A438D2">
      <w:pPr>
        <w:pStyle w:val="Ttulo1"/>
      </w:pPr>
      <w:bookmarkStart w:id="53" w:name="_Toc112630355"/>
      <w:r>
        <w:lastRenderedPageBreak/>
        <w:t>Resultados</w:t>
      </w:r>
      <w:bookmarkEnd w:id="53"/>
      <w:r>
        <w:t xml:space="preserve"> </w:t>
      </w:r>
    </w:p>
    <w:p w14:paraId="09474FB0" w14:textId="3DDC9592" w:rsidR="009B48CC" w:rsidRPr="009B48CC" w:rsidRDefault="009B48CC" w:rsidP="003510C7">
      <w:pPr>
        <w:pStyle w:val="APAPrrado"/>
      </w:pPr>
      <w:r>
        <w:t xml:space="preserve">Se </w:t>
      </w:r>
      <w:r w:rsidR="00EE4D06">
        <w:t>presentará</w:t>
      </w:r>
      <w:r>
        <w:t xml:space="preserve"> el </w:t>
      </w:r>
      <w:proofErr w:type="spellStart"/>
      <w:r>
        <w:t>dashboard</w:t>
      </w:r>
      <w:proofErr w:type="spellEnd"/>
      <w:r>
        <w:t xml:space="preserve"> </w:t>
      </w:r>
      <w:r w:rsidR="00EE4D06">
        <w:t xml:space="preserve">desarrollado en la plataforma de </w:t>
      </w:r>
      <w:r w:rsidR="007E3DD4">
        <w:t>Node-RED</w:t>
      </w:r>
      <w:r w:rsidR="00241EF3">
        <w:t xml:space="preserve"> con todos los gráficos que se decidieron agregar divididos en 4 grupos</w:t>
      </w:r>
      <w:r w:rsidR="00B20DF0">
        <w:t>.</w:t>
      </w:r>
    </w:p>
    <w:p w14:paraId="749AFD87" w14:textId="6FA8C14B" w:rsidR="00B20DF0" w:rsidRDefault="006F253B">
      <w:pPr>
        <w:spacing w:after="160" w:line="259" w:lineRule="auto"/>
      </w:pPr>
      <w:r w:rsidRPr="006F253B">
        <w:drawing>
          <wp:inline distT="0" distB="0" distL="0" distR="0" wp14:anchorId="7832FE64" wp14:editId="715C5A30">
            <wp:extent cx="5944870" cy="5156835"/>
            <wp:effectExtent l="19050" t="19050" r="17780" b="24765"/>
            <wp:docPr id="64" name="Imagen 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10;&#10;Descripción generada automáticamente"/>
                    <pic:cNvPicPr/>
                  </pic:nvPicPr>
                  <pic:blipFill>
                    <a:blip r:embed="rId52"/>
                    <a:stretch>
                      <a:fillRect/>
                    </a:stretch>
                  </pic:blipFill>
                  <pic:spPr>
                    <a:xfrm>
                      <a:off x="0" y="0"/>
                      <a:ext cx="5944870" cy="51568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D5217A2" w14:textId="05462987" w:rsidR="00B20DF0" w:rsidRDefault="00352066" w:rsidP="00352066">
      <w:pPr>
        <w:pStyle w:val="Ttulo2"/>
      </w:pPr>
      <w:bookmarkStart w:id="54" w:name="_Toc112630356"/>
      <w:r>
        <w:t>Grupo DHT22</w:t>
      </w:r>
      <w:bookmarkEnd w:id="54"/>
    </w:p>
    <w:p w14:paraId="20816EDD" w14:textId="4A75BC4A" w:rsidR="00237EB0" w:rsidRPr="00237EB0" w:rsidRDefault="00237EB0" w:rsidP="003510C7">
      <w:pPr>
        <w:pStyle w:val="APAPrrado"/>
      </w:pPr>
      <w:r>
        <w:t>Aquí se podrán visualizar los valores de la temperatura y humedad que serán obtenidos por el sensor DHT22</w:t>
      </w:r>
      <w:r w:rsidR="00A03ADA">
        <w:t xml:space="preserve">, estas se podrán visualizar en un gauge y en un gráfico que permite ver </w:t>
      </w:r>
      <w:r w:rsidR="006F253B">
        <w:t>cómo</w:t>
      </w:r>
      <w:r w:rsidR="00A03ADA">
        <w:t xml:space="preserve"> han variado a lo largo del tiempo</w:t>
      </w:r>
      <w:r w:rsidR="0085524B">
        <w:t>. Los valores de la temperatura pueden ir entre -40 y 80, y la humedad, al ser relativa, va desde 0 a 100.</w:t>
      </w:r>
    </w:p>
    <w:p w14:paraId="6383C76E" w14:textId="0869A5BB" w:rsidR="00352066" w:rsidRDefault="006D6A71" w:rsidP="00352066">
      <w:pPr>
        <w:spacing w:after="160" w:line="259" w:lineRule="auto"/>
        <w:jc w:val="center"/>
      </w:pPr>
      <w:r w:rsidRPr="006D6A71">
        <w:rPr>
          <w:noProof/>
        </w:rPr>
        <w:lastRenderedPageBreak/>
        <w:drawing>
          <wp:inline distT="0" distB="0" distL="0" distR="0" wp14:anchorId="5807AE01" wp14:editId="6492D04C">
            <wp:extent cx="4351160" cy="3530379"/>
            <wp:effectExtent l="19050" t="19050" r="11430" b="13335"/>
            <wp:docPr id="20"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abla&#10;&#10;Descripción generada automáticamente"/>
                    <pic:cNvPicPr/>
                  </pic:nvPicPr>
                  <pic:blipFill>
                    <a:blip r:embed="rId53"/>
                    <a:stretch>
                      <a:fillRect/>
                    </a:stretch>
                  </pic:blipFill>
                  <pic:spPr>
                    <a:xfrm>
                      <a:off x="0" y="0"/>
                      <a:ext cx="4360664" cy="35380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0D292EC" w14:textId="3039D9DC" w:rsidR="006D6A71" w:rsidRDefault="006D6A71" w:rsidP="00F505C6">
      <w:pPr>
        <w:pStyle w:val="Ttulo2"/>
      </w:pPr>
      <w:bookmarkStart w:id="55" w:name="_Toc112630357"/>
      <w:r>
        <w:t>Grupo Sensor de humedad del suelo</w:t>
      </w:r>
      <w:bookmarkEnd w:id="55"/>
    </w:p>
    <w:p w14:paraId="2A2D480D" w14:textId="5F2CE1B7" w:rsidR="006D6A71" w:rsidRDefault="006D6A71" w:rsidP="003510C7">
      <w:pPr>
        <w:pStyle w:val="APAPrrado"/>
      </w:pPr>
      <w:r>
        <w:t xml:space="preserve">En este grupo se </w:t>
      </w:r>
      <w:r w:rsidR="00F505C6">
        <w:t>visualizarán</w:t>
      </w:r>
      <w:r>
        <w:t xml:space="preserve"> las lecturas del sensor de humedad del suelo, </w:t>
      </w:r>
      <w:r w:rsidR="00F505C6">
        <w:t xml:space="preserve">donde estos valores pueden ser desde 0 a 100, y se usará un gauge y un </w:t>
      </w:r>
      <w:r w:rsidR="005C5739">
        <w:t>gráfico</w:t>
      </w:r>
      <w:r w:rsidR="00F505C6">
        <w:t xml:space="preserve"> para que la visualización de los datos sea más dinámica.</w:t>
      </w:r>
    </w:p>
    <w:p w14:paraId="2DFA24F7" w14:textId="7068DEAF" w:rsidR="00F505C6" w:rsidRDefault="00F505C6" w:rsidP="00AD2F1C">
      <w:pPr>
        <w:spacing w:after="160"/>
        <w:jc w:val="center"/>
      </w:pPr>
      <w:r w:rsidRPr="00173DA4">
        <w:rPr>
          <w:noProof/>
        </w:rPr>
        <w:lastRenderedPageBreak/>
        <w:drawing>
          <wp:inline distT="0" distB="0" distL="0" distR="0" wp14:anchorId="0233E04E" wp14:editId="04B57424">
            <wp:extent cx="2051436" cy="3417729"/>
            <wp:effectExtent l="19050" t="19050" r="25400" b="1143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rotWithShape="1">
                    <a:blip r:embed="rId54"/>
                    <a:srcRect l="37060" t="9871" r="37641" b="10396"/>
                    <a:stretch/>
                  </pic:blipFill>
                  <pic:spPr bwMode="auto">
                    <a:xfrm>
                      <a:off x="0" y="0"/>
                      <a:ext cx="2059031" cy="34303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315924" w14:textId="4FA6BC45" w:rsidR="00AD2F1C" w:rsidRDefault="00AD2F1C" w:rsidP="00AD2F1C">
      <w:pPr>
        <w:pStyle w:val="Ttulo2"/>
      </w:pPr>
      <w:bookmarkStart w:id="56" w:name="_Toc112630358"/>
      <w:r>
        <w:t>Grupo Control Riego</w:t>
      </w:r>
      <w:bookmarkEnd w:id="56"/>
    </w:p>
    <w:p w14:paraId="0AEB4891" w14:textId="4BBC025D" w:rsidR="00396ADE" w:rsidRPr="00396ADE" w:rsidRDefault="00396ADE" w:rsidP="003125D1">
      <w:pPr>
        <w:pStyle w:val="APAPrrado"/>
      </w:pPr>
      <w:r>
        <w:t xml:space="preserve">Aquí se visualiza el botón de encendido manual del </w:t>
      </w:r>
      <w:r w:rsidR="003125D1">
        <w:t>riego,</w:t>
      </w:r>
      <w:r w:rsidR="0091513E">
        <w:t xml:space="preserve"> así como el LED 1 que sirve como aviso de si el riego se encuentra activo o no, en caso el riego no se encuentre activo se visualizara un color gris </w:t>
      </w:r>
      <w:r w:rsidR="003125D1">
        <w:t>en el LED 1, y si se encontrase activo presentara un color verde.</w:t>
      </w:r>
    </w:p>
    <w:p w14:paraId="3C2DD0FB" w14:textId="0C74669F" w:rsidR="00352066" w:rsidRDefault="001C415E" w:rsidP="003E3EB3">
      <w:pPr>
        <w:spacing w:after="160" w:line="259" w:lineRule="auto"/>
        <w:jc w:val="center"/>
      </w:pPr>
      <w:r w:rsidRPr="00173DA4">
        <w:rPr>
          <w:noProof/>
        </w:rPr>
        <w:drawing>
          <wp:inline distT="0" distB="0" distL="0" distR="0" wp14:anchorId="68919709" wp14:editId="5DB5A50A">
            <wp:extent cx="2226365" cy="1091599"/>
            <wp:effectExtent l="19050" t="19050" r="21590" b="13335"/>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rotWithShape="1">
                    <a:blip r:embed="rId54"/>
                    <a:srcRect l="61127" t="10379" r="11581" b="64308"/>
                    <a:stretch/>
                  </pic:blipFill>
                  <pic:spPr bwMode="auto">
                    <a:xfrm>
                      <a:off x="0" y="0"/>
                      <a:ext cx="2253070" cy="110469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D2C7B5" w14:textId="7950D72D" w:rsidR="003E3EB3" w:rsidRDefault="00825C04" w:rsidP="00825C04">
      <w:pPr>
        <w:pStyle w:val="Ttulo2"/>
      </w:pPr>
      <w:bookmarkStart w:id="57" w:name="_Toc112630359"/>
      <w:r>
        <w:t>Grupo Sensor ul</w:t>
      </w:r>
      <w:r w:rsidR="003510C7">
        <w:t>trasonido HC-SR04</w:t>
      </w:r>
      <w:bookmarkEnd w:id="57"/>
    </w:p>
    <w:p w14:paraId="1A6A40BC" w14:textId="2DF597AA" w:rsidR="00D96A95" w:rsidRPr="0059153F" w:rsidRDefault="0059153F" w:rsidP="00156BBA">
      <w:pPr>
        <w:pStyle w:val="APAPrrado"/>
      </w:pPr>
      <w:r>
        <w:t xml:space="preserve">Se presentan los valores del porcentaje de agua de nuestro almacén en los mismos gráficos que usamos para representar las lecturas de los sensores, además se posee un LED 2 a modo de aviso para el usuario, si el porcentaje de agua es mayor igual al 20% entonces este </w:t>
      </w:r>
      <w:r>
        <w:lastRenderedPageBreak/>
        <w:t xml:space="preserve">tendrá un color verde, en caso contraria tendrá un color rojo a modo de alarma de que el nivel de agua es </w:t>
      </w:r>
      <w:r w:rsidR="00D96A95">
        <w:t>muy bajo.</w:t>
      </w:r>
    </w:p>
    <w:p w14:paraId="342F3094" w14:textId="576256FA" w:rsidR="003510C7" w:rsidRDefault="0059153F" w:rsidP="00156BBA">
      <w:pPr>
        <w:jc w:val="center"/>
      </w:pPr>
      <w:r w:rsidRPr="0059153F">
        <w:rPr>
          <w:noProof/>
        </w:rPr>
        <w:drawing>
          <wp:inline distT="0" distB="0" distL="0" distR="0" wp14:anchorId="5B005CC8" wp14:editId="47F42AED">
            <wp:extent cx="2080474" cy="3694209"/>
            <wp:effectExtent l="19050" t="19050" r="15240" b="20955"/>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a:blip r:embed="rId55"/>
                    <a:stretch>
                      <a:fillRect/>
                    </a:stretch>
                  </pic:blipFill>
                  <pic:spPr>
                    <a:xfrm>
                      <a:off x="0" y="0"/>
                      <a:ext cx="2108212" cy="374346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ECB8EB6" w14:textId="1E167B03" w:rsidR="005C5739" w:rsidRDefault="00724147" w:rsidP="005C5739">
      <w:r>
        <w:t>Estos valores concuerdan con los que podemos observar al visualizar nuestro monitor serie en Arduino IDE, por ejemplo, como se ve en la imagen siguiente:</w:t>
      </w:r>
    </w:p>
    <w:p w14:paraId="6119C0CD" w14:textId="60A290FC" w:rsidR="00724147" w:rsidRPr="003510C7" w:rsidRDefault="00CC2FCA" w:rsidP="00724147">
      <w:pPr>
        <w:jc w:val="center"/>
      </w:pPr>
      <w:r w:rsidRPr="00CC2FCA">
        <w:rPr>
          <w:noProof/>
        </w:rPr>
        <w:drawing>
          <wp:inline distT="0" distB="0" distL="0" distR="0" wp14:anchorId="57A11014" wp14:editId="5A4BCE2F">
            <wp:extent cx="4192078" cy="2838450"/>
            <wp:effectExtent l="19050" t="19050" r="18415" b="19050"/>
            <wp:docPr id="61" name="Imagen 6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10;&#10;Descripción generada automáticamente"/>
                    <pic:cNvPicPr/>
                  </pic:nvPicPr>
                  <pic:blipFill>
                    <a:blip r:embed="rId56"/>
                    <a:stretch>
                      <a:fillRect/>
                    </a:stretch>
                  </pic:blipFill>
                  <pic:spPr>
                    <a:xfrm>
                      <a:off x="0" y="0"/>
                      <a:ext cx="4208141" cy="284932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626FD4B" w14:textId="1C5F5467" w:rsidR="00A438D2" w:rsidRDefault="002F3F74" w:rsidP="00A438D2">
      <w:pPr>
        <w:pStyle w:val="Ttulo1"/>
      </w:pPr>
      <w:bookmarkStart w:id="58" w:name="_Toc112630360"/>
      <w:r>
        <w:lastRenderedPageBreak/>
        <w:t>Conclusiones</w:t>
      </w:r>
      <w:bookmarkEnd w:id="58"/>
    </w:p>
    <w:p w14:paraId="17999579" w14:textId="346F25DC" w:rsidR="002F3F74" w:rsidRDefault="00251414" w:rsidP="36D10611">
      <w:pPr>
        <w:pStyle w:val="Prrafodelista"/>
        <w:numPr>
          <w:ilvl w:val="0"/>
          <w:numId w:val="15"/>
        </w:numPr>
      </w:pPr>
      <w:r>
        <w:t>El grupo llego a la</w:t>
      </w:r>
      <w:r w:rsidR="7F95DD41">
        <w:t xml:space="preserve"> </w:t>
      </w:r>
      <w:r>
        <w:t>conclusión</w:t>
      </w:r>
      <w:r w:rsidR="7F95DD41">
        <w:t xml:space="preserve"> que el sistema</w:t>
      </w:r>
      <w:r w:rsidR="5D5386D1">
        <w:t xml:space="preserve"> de riego funciona de forma autónoma en base a las lecturas </w:t>
      </w:r>
      <w:r w:rsidR="000676D5">
        <w:t xml:space="preserve">que se obtienen por medio </w:t>
      </w:r>
      <w:r w:rsidR="5D5386D1">
        <w:t>de los sensores</w:t>
      </w:r>
      <w:r w:rsidR="00EF2BC7">
        <w:t xml:space="preserve">, además es posible monitorear nuestro sistema gracias al </w:t>
      </w:r>
      <w:proofErr w:type="spellStart"/>
      <w:r w:rsidR="00EF2BC7">
        <w:t>dashboard</w:t>
      </w:r>
      <w:proofErr w:type="spellEnd"/>
      <w:r w:rsidR="00EF2BC7">
        <w:t xml:space="preserve"> que fue desarrollado en </w:t>
      </w:r>
      <w:proofErr w:type="spellStart"/>
      <w:r w:rsidR="007E3DD4">
        <w:t>Node</w:t>
      </w:r>
      <w:proofErr w:type="spellEnd"/>
      <w:r w:rsidR="007E3DD4">
        <w:t>-RED</w:t>
      </w:r>
      <w:r w:rsidR="732D27A6">
        <w:t>.</w:t>
      </w:r>
    </w:p>
    <w:p w14:paraId="66F9A7AE" w14:textId="69476F62" w:rsidR="55F8E753" w:rsidRDefault="00F970BC" w:rsidP="55F8E753">
      <w:pPr>
        <w:pStyle w:val="Prrafodelista"/>
        <w:numPr>
          <w:ilvl w:val="0"/>
          <w:numId w:val="15"/>
        </w:numPr>
      </w:pPr>
      <w:r>
        <w:t>Se concluyo</w:t>
      </w:r>
      <w:r w:rsidR="732D27A6">
        <w:t xml:space="preserve"> que el sistema</w:t>
      </w:r>
      <w:r w:rsidR="00C81EFE">
        <w:t xml:space="preserve"> de riego autónomo</w:t>
      </w:r>
      <w:r w:rsidR="732D27A6">
        <w:t xml:space="preserve"> puede ser implementado en </w:t>
      </w:r>
      <w:r w:rsidR="1F198FD5">
        <w:t>un</w:t>
      </w:r>
      <w:r w:rsidR="732D27A6">
        <w:t xml:space="preserve"> ambiente </w:t>
      </w:r>
      <w:r w:rsidR="1F198FD5">
        <w:t>real, como un parque, un jardín, etc., con los cuidados correspondientes</w:t>
      </w:r>
      <w:r w:rsidR="2FAABE19">
        <w:t>, para que el cableado</w:t>
      </w:r>
      <w:r w:rsidR="00D83498">
        <w:t xml:space="preserve"> y los componentes electrónicos</w:t>
      </w:r>
      <w:r w:rsidR="002C7237">
        <w:t xml:space="preserve">, además </w:t>
      </w:r>
      <w:r w:rsidR="00D83498">
        <w:t>se evidenci</w:t>
      </w:r>
      <w:r w:rsidR="00C300F4">
        <w:t xml:space="preserve">o que al estar trabajando con agua es necesario contar con medios de almacenamiento </w:t>
      </w:r>
      <w:r w:rsidR="00040168">
        <w:t xml:space="preserve">y transporte </w:t>
      </w:r>
      <w:r w:rsidR="00C300F4">
        <w:t xml:space="preserve">de agua más </w:t>
      </w:r>
      <w:r w:rsidR="00040168">
        <w:t>seguros y con</w:t>
      </w:r>
      <w:r w:rsidR="1E80577A">
        <w:t xml:space="preserve"> materiales más resistentes, </w:t>
      </w:r>
      <w:r w:rsidR="00F33FBD">
        <w:t xml:space="preserve">además de una mejora en el tipo de bomba que se </w:t>
      </w:r>
      <w:r w:rsidR="00173DA4">
        <w:t>está</w:t>
      </w:r>
      <w:r w:rsidR="00F33FBD">
        <w:t xml:space="preserve"> utilizando si es que se </w:t>
      </w:r>
      <w:r w:rsidR="00A03483">
        <w:t>trabaja en un área más extensa.</w:t>
      </w:r>
    </w:p>
    <w:p w14:paraId="53CD7DD4" w14:textId="4213F9BB" w:rsidR="19868788" w:rsidRDefault="5D2D265F" w:rsidP="19868788">
      <w:pPr>
        <w:pStyle w:val="Prrafodelista"/>
        <w:numPr>
          <w:ilvl w:val="0"/>
          <w:numId w:val="15"/>
        </w:numPr>
      </w:pPr>
      <w:r>
        <w:t xml:space="preserve">Concluimos que el sistema </w:t>
      </w:r>
      <w:r w:rsidR="00A03483">
        <w:t xml:space="preserve">de riego </w:t>
      </w:r>
      <w:r>
        <w:t xml:space="preserve">permite que se le agreguen componentes adicionales para agregar funcionalidades </w:t>
      </w:r>
      <w:r w:rsidR="00F970BC">
        <w:t xml:space="preserve">extras </w:t>
      </w:r>
      <w:r>
        <w:t xml:space="preserve">al sistema, </w:t>
      </w:r>
      <w:r w:rsidR="00F970BC">
        <w:t xml:space="preserve">esto </w:t>
      </w:r>
      <w:r>
        <w:t>gracias a la</w:t>
      </w:r>
      <w:r w:rsidR="00F970BC">
        <w:t>s</w:t>
      </w:r>
      <w:r>
        <w:t xml:space="preserve"> </w:t>
      </w:r>
      <w:r w:rsidR="00F970BC">
        <w:t>libertades que nos permite trabajar con el módulo</w:t>
      </w:r>
      <w:r>
        <w:t xml:space="preserve"> ESP8266</w:t>
      </w:r>
      <w:r w:rsidR="00A03483">
        <w:t>, esto se evidencio con la incorporación del sensor ultrasonido que se realizó en nuestro sistema.</w:t>
      </w:r>
    </w:p>
    <w:p w14:paraId="48D6E1C7" w14:textId="58703F6E" w:rsidR="00557DCF" w:rsidRDefault="002F3F74" w:rsidP="002F3F74">
      <w:pPr>
        <w:spacing w:after="160" w:line="259" w:lineRule="auto"/>
      </w:pPr>
      <w:r>
        <w:br w:type="page"/>
      </w:r>
    </w:p>
    <w:p w14:paraId="1F932D40" w14:textId="77777777" w:rsidR="00F121E4" w:rsidRDefault="00F121E4" w:rsidP="00F121E4">
      <w:pPr>
        <w:pStyle w:val="Ttulo1"/>
      </w:pPr>
      <w:bookmarkStart w:id="59" w:name="_Toc112630361"/>
      <w:r>
        <w:lastRenderedPageBreak/>
        <w:t>Bibliografía</w:t>
      </w:r>
      <w:bookmarkEnd w:id="59"/>
    </w:p>
    <w:p w14:paraId="449C5833" w14:textId="1D55B9E9" w:rsidR="00EA37D2" w:rsidRDefault="00EA37D2" w:rsidP="00EA37D2">
      <w:pPr>
        <w:ind w:left="709" w:hanging="709"/>
        <w:rPr>
          <w:rFonts w:cs="Times New Roman"/>
          <w:szCs w:val="24"/>
        </w:rPr>
      </w:pPr>
      <w:r w:rsidRPr="0024739D">
        <w:rPr>
          <w:rFonts w:cs="Times New Roman"/>
          <w:szCs w:val="24"/>
          <w:lang w:val="es-MX"/>
        </w:rPr>
        <w:t xml:space="preserve">Benedicto </w:t>
      </w:r>
      <w:proofErr w:type="spellStart"/>
      <w:r w:rsidRPr="0024739D">
        <w:rPr>
          <w:rFonts w:cs="Times New Roman"/>
          <w:szCs w:val="24"/>
          <w:lang w:val="es-MX"/>
        </w:rPr>
        <w:t>Basallote</w:t>
      </w:r>
      <w:proofErr w:type="spellEnd"/>
      <w:r w:rsidRPr="0024739D">
        <w:rPr>
          <w:rFonts w:cs="Times New Roman"/>
          <w:szCs w:val="24"/>
          <w:lang w:val="es-MX"/>
        </w:rPr>
        <w:t xml:space="preserve">, D. (2022). </w:t>
      </w:r>
      <w:r w:rsidRPr="0024739D">
        <w:rPr>
          <w:rFonts w:cs="Times New Roman"/>
          <w:i/>
          <w:iCs/>
          <w:szCs w:val="24"/>
        </w:rPr>
        <w:t xml:space="preserve">Diseño de una maleta portátil para realizar demostraciones de procesos de digitalización mediante </w:t>
      </w:r>
      <w:proofErr w:type="spellStart"/>
      <w:r w:rsidR="007E3DD4">
        <w:rPr>
          <w:rFonts w:cs="Times New Roman"/>
          <w:i/>
          <w:iCs/>
          <w:szCs w:val="24"/>
        </w:rPr>
        <w:t>Node</w:t>
      </w:r>
      <w:proofErr w:type="spellEnd"/>
      <w:r w:rsidR="007E3DD4">
        <w:rPr>
          <w:rFonts w:cs="Times New Roman"/>
          <w:i/>
          <w:iCs/>
          <w:szCs w:val="24"/>
        </w:rPr>
        <w:t>-RED</w:t>
      </w:r>
      <w:r w:rsidRPr="0024739D">
        <w:rPr>
          <w:rFonts w:cs="Times New Roman"/>
          <w:i/>
          <w:iCs/>
          <w:szCs w:val="24"/>
        </w:rPr>
        <w:t xml:space="preserve"> contextuados en la industria 4.0</w:t>
      </w:r>
      <w:r w:rsidRPr="0024739D">
        <w:rPr>
          <w:rFonts w:cs="Times New Roman"/>
          <w:szCs w:val="24"/>
        </w:rPr>
        <w:t xml:space="preserve">. [Trabajo final de Máster, Universidad Politécnica de Cataluña]. Repositorio de la Universidad Politécnica de Cataluña. </w:t>
      </w:r>
      <w:hyperlink r:id="rId57" w:history="1">
        <w:r w:rsidRPr="0024739D">
          <w:rPr>
            <w:rStyle w:val="Hipervnculo"/>
            <w:rFonts w:cs="Times New Roman"/>
            <w:szCs w:val="24"/>
          </w:rPr>
          <w:t>https://upcommons.upc.edu/handle/2117/367568</w:t>
        </w:r>
      </w:hyperlink>
      <w:r w:rsidRPr="0024739D">
        <w:rPr>
          <w:rFonts w:cs="Times New Roman"/>
          <w:szCs w:val="24"/>
        </w:rPr>
        <w:t xml:space="preserve">  </w:t>
      </w:r>
    </w:p>
    <w:p w14:paraId="41F87E79" w14:textId="6C4951BD" w:rsidR="005C3B61" w:rsidRDefault="007B00E3" w:rsidP="00EA37D2">
      <w:pPr>
        <w:ind w:left="709" w:hanging="709"/>
        <w:rPr>
          <w:rFonts w:cs="Times New Roman"/>
          <w:szCs w:val="24"/>
        </w:rPr>
      </w:pPr>
      <w:r>
        <w:rPr>
          <w:rFonts w:cs="Times New Roman"/>
          <w:szCs w:val="24"/>
        </w:rPr>
        <w:t xml:space="preserve">Calleja Collado, M. y </w:t>
      </w:r>
      <w:proofErr w:type="spellStart"/>
      <w:r>
        <w:rPr>
          <w:rFonts w:cs="Times New Roman"/>
          <w:szCs w:val="24"/>
        </w:rPr>
        <w:t>Guash</w:t>
      </w:r>
      <w:proofErr w:type="spellEnd"/>
      <w:r>
        <w:rPr>
          <w:rFonts w:cs="Times New Roman"/>
          <w:szCs w:val="24"/>
        </w:rPr>
        <w:t xml:space="preserve"> Llobera, J. (</w:t>
      </w:r>
      <w:r w:rsidR="0028505A">
        <w:rPr>
          <w:rFonts w:cs="Times New Roman"/>
          <w:szCs w:val="24"/>
        </w:rPr>
        <w:t>2019</w:t>
      </w:r>
      <w:r>
        <w:rPr>
          <w:rFonts w:cs="Times New Roman"/>
          <w:szCs w:val="24"/>
        </w:rPr>
        <w:t>)</w:t>
      </w:r>
      <w:r w:rsidR="0028505A">
        <w:rPr>
          <w:rFonts w:cs="Times New Roman"/>
          <w:szCs w:val="24"/>
        </w:rPr>
        <w:t xml:space="preserve">. </w:t>
      </w:r>
      <w:r w:rsidR="0028505A" w:rsidRPr="0028505A">
        <w:rPr>
          <w:i/>
          <w:iCs/>
        </w:rPr>
        <w:t xml:space="preserve">Monitorización de sensores con </w:t>
      </w:r>
      <w:proofErr w:type="spellStart"/>
      <w:r w:rsidR="0028505A" w:rsidRPr="0028505A">
        <w:rPr>
          <w:i/>
          <w:iCs/>
        </w:rPr>
        <w:t>arduino</w:t>
      </w:r>
      <w:proofErr w:type="spellEnd"/>
      <w:r w:rsidR="0028505A" w:rsidRPr="0028505A">
        <w:rPr>
          <w:i/>
          <w:iCs/>
        </w:rPr>
        <w:t xml:space="preserve"> utilizando el protocolo MQTT</w:t>
      </w:r>
      <w:r w:rsidR="0028505A">
        <w:rPr>
          <w:i/>
          <w:iCs/>
        </w:rPr>
        <w:t xml:space="preserve">. </w:t>
      </w:r>
      <w:r w:rsidR="0028505A">
        <w:t>[</w:t>
      </w:r>
      <w:r w:rsidR="004E5E5E">
        <w:t>Trabajo final de grado, Universidad Politécnica de Cataluña</w:t>
      </w:r>
      <w:r w:rsidR="0028505A">
        <w:t>]</w:t>
      </w:r>
      <w:r w:rsidR="004E5E5E">
        <w:t xml:space="preserve">. </w:t>
      </w:r>
      <w:r w:rsidR="00A30681" w:rsidRPr="0024739D">
        <w:rPr>
          <w:rFonts w:cs="Times New Roman"/>
          <w:szCs w:val="24"/>
        </w:rPr>
        <w:t>Repositorio de la Universidad Politécnica de Cataluña.</w:t>
      </w:r>
      <w:r w:rsidR="00A30681">
        <w:rPr>
          <w:rFonts w:cs="Times New Roman"/>
          <w:szCs w:val="24"/>
        </w:rPr>
        <w:t xml:space="preserve"> </w:t>
      </w:r>
      <w:hyperlink r:id="rId58" w:history="1">
        <w:r w:rsidR="00A30681" w:rsidRPr="00E451F3">
          <w:rPr>
            <w:rStyle w:val="Hipervnculo"/>
            <w:rFonts w:cs="Times New Roman"/>
            <w:szCs w:val="24"/>
          </w:rPr>
          <w:t>https://upcommons.upc.edu/handle/2117/134193</w:t>
        </w:r>
      </w:hyperlink>
      <w:r w:rsidR="00A30681">
        <w:rPr>
          <w:rFonts w:cs="Times New Roman"/>
          <w:szCs w:val="24"/>
        </w:rPr>
        <w:t xml:space="preserve"> </w:t>
      </w:r>
    </w:p>
    <w:p w14:paraId="0F17ABF9" w14:textId="01E75BF3" w:rsidR="1F885774" w:rsidRDefault="1F885774" w:rsidP="40BBB2D4">
      <w:pPr>
        <w:pStyle w:val="BibligrafaAPA"/>
        <w:spacing w:line="480" w:lineRule="auto"/>
        <w:rPr>
          <w:rStyle w:val="Hipervnculo"/>
          <w:color w:val="auto"/>
          <w:u w:val="none"/>
        </w:rPr>
      </w:pPr>
      <w:r>
        <w:t xml:space="preserve">Cabrera </w:t>
      </w:r>
      <w:proofErr w:type="spellStart"/>
      <w:r>
        <w:t>Caisa</w:t>
      </w:r>
      <w:proofErr w:type="spellEnd"/>
      <w:r>
        <w:t xml:space="preserve">, S. G., </w:t>
      </w:r>
      <w:r w:rsidR="412260D8">
        <w:t>y</w:t>
      </w:r>
      <w:r>
        <w:t xml:space="preserve"> Montes Estrada, I. O. (2021). </w:t>
      </w:r>
      <w:r w:rsidRPr="40BBB2D4">
        <w:rPr>
          <w:i/>
          <w:iCs/>
        </w:rPr>
        <w:t xml:space="preserve">Implementación de un sistema automatizado para riego basado en la tecnología </w:t>
      </w:r>
      <w:proofErr w:type="spellStart"/>
      <w:r w:rsidRPr="40BBB2D4">
        <w:rPr>
          <w:i/>
          <w:iCs/>
        </w:rPr>
        <w:t>arduino</w:t>
      </w:r>
      <w:proofErr w:type="spellEnd"/>
      <w:r w:rsidRPr="40BBB2D4">
        <w:rPr>
          <w:i/>
          <w:iCs/>
        </w:rPr>
        <w:t xml:space="preserve"> para controlar balance de humedad de suelo en el recinto Siete Ríos</w:t>
      </w:r>
      <w:r w:rsidR="7C1C3EC3">
        <w:t>.</w:t>
      </w:r>
      <w:r>
        <w:t> </w:t>
      </w:r>
      <w:r w:rsidR="7C1C3EC3">
        <w:t>[</w:t>
      </w:r>
      <w:r w:rsidR="3CF274A2">
        <w:t>Proyecto de investigación</w:t>
      </w:r>
      <w:r>
        <w:t>, Universidad Técnica de Cotopaxi</w:t>
      </w:r>
      <w:r w:rsidR="3CF274A2">
        <w:t>]</w:t>
      </w:r>
      <w:r>
        <w:t xml:space="preserve">. </w:t>
      </w:r>
      <w:r w:rsidR="578ED5DD" w:rsidRPr="40BBB2D4">
        <w:rPr>
          <w:rFonts w:cs="Times New Roman"/>
        </w:rPr>
        <w:t xml:space="preserve">Repositorio de la Universidad </w:t>
      </w:r>
      <w:r w:rsidR="578ED5DD">
        <w:t>Técnica de Cotopaxi</w:t>
      </w:r>
      <w:r w:rsidR="578ED5DD" w:rsidRPr="40BBB2D4">
        <w:rPr>
          <w:rFonts w:cs="Times New Roman"/>
        </w:rPr>
        <w:t xml:space="preserve">. </w:t>
      </w:r>
      <w:hyperlink r:id="rId59">
        <w:r w:rsidR="578ED5DD" w:rsidRPr="40BBB2D4">
          <w:rPr>
            <w:rStyle w:val="Hipervnculo"/>
          </w:rPr>
          <w:t>http://repositorio.utc.edu.ec/handle/27000/7302</w:t>
        </w:r>
      </w:hyperlink>
      <w:r w:rsidR="578ED5DD" w:rsidRPr="40BBB2D4">
        <w:rPr>
          <w:rStyle w:val="Hipervnculo"/>
          <w:color w:val="auto"/>
          <w:u w:val="none"/>
        </w:rPr>
        <w:t xml:space="preserve"> </w:t>
      </w:r>
    </w:p>
    <w:p w14:paraId="63219041" w14:textId="6BA206FF" w:rsidR="617B7B6C" w:rsidRDefault="617B7B6C" w:rsidP="014CCB8C">
      <w:pPr>
        <w:pStyle w:val="BibligrafaAPA"/>
        <w:spacing w:line="480" w:lineRule="auto"/>
        <w:rPr>
          <w:lang w:val="es"/>
        </w:rPr>
      </w:pPr>
      <w:r w:rsidRPr="014CCB8C">
        <w:rPr>
          <w:lang w:val="es"/>
        </w:rPr>
        <w:t xml:space="preserve">Chiquito, R., &amp; Paguay, C. (2020). Diseño de un prototipo de sistema de riego automatizado mediante una red de sensores que mida la humedad del suelo en los campos agrícolas y permita controlar el consumo de agua. </w:t>
      </w:r>
      <w:r w:rsidR="1421688F" w:rsidRPr="3CE51DA1">
        <w:rPr>
          <w:lang w:val="es"/>
        </w:rPr>
        <w:t>Guayaquil.</w:t>
      </w:r>
      <w:r w:rsidR="1421688F">
        <w:br/>
      </w:r>
      <w:hyperlink r:id="rId60">
        <w:r w:rsidR="0DE92A5F" w:rsidRPr="3CE51DA1">
          <w:rPr>
            <w:rStyle w:val="Hipervnculo"/>
            <w:szCs w:val="24"/>
            <w:lang w:val="es"/>
          </w:rPr>
          <w:t>http://repositorio.ug.edu.ec/handle/redug/48816</w:t>
        </w:r>
      </w:hyperlink>
    </w:p>
    <w:p w14:paraId="26B36DF8" w14:textId="0D9B1CFB" w:rsidR="26DB5FB7" w:rsidRDefault="66C0C60B" w:rsidP="0059153F">
      <w:pPr>
        <w:ind w:left="720" w:hanging="720"/>
        <w:rPr>
          <w:szCs w:val="24"/>
          <w:lang w:val="es"/>
        </w:rPr>
      </w:pPr>
      <w:r w:rsidRPr="41B106E0">
        <w:rPr>
          <w:rFonts w:ascii="Calibri" w:eastAsia="Calibri" w:hAnsi="Calibri" w:cs="Calibri"/>
          <w:sz w:val="22"/>
          <w:lang w:val="es"/>
        </w:rPr>
        <w:t>C</w:t>
      </w:r>
      <w:r w:rsidRPr="7363B07B">
        <w:rPr>
          <w:szCs w:val="24"/>
          <w:lang w:val="es"/>
        </w:rPr>
        <w:t xml:space="preserve">amino, J. (2020). Análisis y diseño de un prototipo para un sistema de control de riego </w:t>
      </w:r>
      <w:r w:rsidR="31E9EB41" w:rsidRPr="7363B07B">
        <w:rPr>
          <w:szCs w:val="24"/>
          <w:lang w:val="es"/>
        </w:rPr>
        <w:t xml:space="preserve">automatizado con monitoreo y alertas a dispositivos móviles utilizando </w:t>
      </w:r>
      <w:proofErr w:type="spellStart"/>
      <w:r w:rsidR="31E9EB41" w:rsidRPr="7363B07B">
        <w:rPr>
          <w:szCs w:val="24"/>
          <w:lang w:val="es"/>
        </w:rPr>
        <w:t>arduino</w:t>
      </w:r>
      <w:proofErr w:type="spellEnd"/>
      <w:r w:rsidR="31E9EB41" w:rsidRPr="7363B07B">
        <w:rPr>
          <w:szCs w:val="24"/>
          <w:lang w:val="es"/>
        </w:rPr>
        <w:t xml:space="preserve">, conectividad BLE y SOFTWARE OPEN </w:t>
      </w:r>
      <w:proofErr w:type="spellStart"/>
      <w:r w:rsidR="31E9EB41" w:rsidRPr="7363B07B">
        <w:rPr>
          <w:szCs w:val="24"/>
          <w:lang w:val="es"/>
        </w:rPr>
        <w:t>source</w:t>
      </w:r>
      <w:proofErr w:type="spellEnd"/>
      <w:r w:rsidR="31E9EB41" w:rsidRPr="7363B07B">
        <w:rPr>
          <w:szCs w:val="24"/>
          <w:lang w:val="es"/>
        </w:rPr>
        <w:t xml:space="preserve"> para los diferentes cultivos en el Cantón Daule Provincia De Guay. Guayaquil: Universidad de Guayaquil. Facultad de Ciencias </w:t>
      </w:r>
      <w:r w:rsidR="31E9EB41" w:rsidRPr="7363B07B">
        <w:rPr>
          <w:szCs w:val="24"/>
          <w:lang w:val="es"/>
        </w:rPr>
        <w:lastRenderedPageBreak/>
        <w:t xml:space="preserve">Matemáticas y Físicas. Carrera de Ingeniera en </w:t>
      </w:r>
      <w:proofErr w:type="spellStart"/>
      <w:r w:rsidR="31E9EB41" w:rsidRPr="7363B07B">
        <w:rPr>
          <w:szCs w:val="24"/>
          <w:lang w:val="es"/>
        </w:rPr>
        <w:t>Networking</w:t>
      </w:r>
      <w:proofErr w:type="spellEnd"/>
      <w:r w:rsidR="31E9EB41" w:rsidRPr="7363B07B">
        <w:rPr>
          <w:szCs w:val="24"/>
          <w:lang w:val="es"/>
        </w:rPr>
        <w:t xml:space="preserve"> y Telecomunicaciones. </w:t>
      </w:r>
      <w:r w:rsidRPr="7363B07B">
        <w:rPr>
          <w:szCs w:val="24"/>
          <w:lang w:val="es"/>
        </w:rPr>
        <w:t xml:space="preserve">Obtenido de </w:t>
      </w:r>
      <w:hyperlink r:id="rId61">
        <w:r w:rsidRPr="51EB7158">
          <w:rPr>
            <w:color w:val="0563C1"/>
            <w:szCs w:val="24"/>
            <w:u w:val="single"/>
            <w:lang w:val="es"/>
          </w:rPr>
          <w:t>http://repositorio.ug.edu.ec/handle/redug/48784</w:t>
        </w:r>
      </w:hyperlink>
    </w:p>
    <w:p w14:paraId="0CDC4297" w14:textId="7D3A669F" w:rsidR="51A444C2" w:rsidRPr="0059153F" w:rsidRDefault="0971883C" w:rsidP="0059153F">
      <w:pPr>
        <w:ind w:left="720" w:hanging="720"/>
        <w:rPr>
          <w:rFonts w:ascii="Calibri" w:eastAsia="Calibri" w:hAnsi="Calibri" w:cs="Calibri"/>
          <w:sz w:val="22"/>
        </w:rPr>
      </w:pPr>
      <w:r w:rsidRPr="51A444C2">
        <w:rPr>
          <w:rFonts w:ascii="Calibri" w:eastAsia="Calibri" w:hAnsi="Calibri" w:cs="Calibri"/>
          <w:sz w:val="22"/>
          <w:lang w:val="es"/>
        </w:rPr>
        <w:t xml:space="preserve">Cortes, V., &amp; Vargas, M. (2021). </w:t>
      </w:r>
      <w:r w:rsidRPr="26A90465">
        <w:rPr>
          <w:rFonts w:ascii="Calibri" w:eastAsia="Calibri" w:hAnsi="Calibri" w:cs="Calibri"/>
          <w:sz w:val="22"/>
          <w:lang w:val="es"/>
        </w:rPr>
        <w:t xml:space="preserve">Diseño e implementación de un sistema de riego automatizado y monitoreo de variables ambientales mediante </w:t>
      </w:r>
      <w:proofErr w:type="spellStart"/>
      <w:r w:rsidRPr="26A90465">
        <w:rPr>
          <w:rFonts w:ascii="Calibri" w:eastAsia="Calibri" w:hAnsi="Calibri" w:cs="Calibri"/>
          <w:sz w:val="22"/>
          <w:lang w:val="es"/>
        </w:rPr>
        <w:t>Iot</w:t>
      </w:r>
      <w:proofErr w:type="spellEnd"/>
      <w:r w:rsidRPr="26A90465">
        <w:rPr>
          <w:rFonts w:ascii="Calibri" w:eastAsia="Calibri" w:hAnsi="Calibri" w:cs="Calibri"/>
          <w:sz w:val="22"/>
          <w:lang w:val="es"/>
        </w:rPr>
        <w:t xml:space="preserve"> en los cultivos urbanos de la fundación mujeres empresarias </w:t>
      </w:r>
      <w:proofErr w:type="spellStart"/>
      <w:r w:rsidRPr="26A90465">
        <w:rPr>
          <w:rFonts w:ascii="Calibri" w:eastAsia="Calibri" w:hAnsi="Calibri" w:cs="Calibri"/>
          <w:sz w:val="22"/>
          <w:lang w:val="es"/>
        </w:rPr>
        <w:t>Maria</w:t>
      </w:r>
      <w:proofErr w:type="spellEnd"/>
      <w:r w:rsidRPr="26A90465">
        <w:rPr>
          <w:rFonts w:ascii="Calibri" w:eastAsia="Calibri" w:hAnsi="Calibri" w:cs="Calibri"/>
          <w:sz w:val="22"/>
          <w:lang w:val="es"/>
        </w:rPr>
        <w:t xml:space="preserve"> </w:t>
      </w:r>
      <w:proofErr w:type="spellStart"/>
      <w:r w:rsidRPr="26A90465">
        <w:rPr>
          <w:rFonts w:ascii="Calibri" w:eastAsia="Calibri" w:hAnsi="Calibri" w:cs="Calibri"/>
          <w:sz w:val="22"/>
          <w:lang w:val="es"/>
        </w:rPr>
        <w:t>Poussepin</w:t>
      </w:r>
      <w:proofErr w:type="spellEnd"/>
      <w:r w:rsidRPr="26A90465">
        <w:rPr>
          <w:rFonts w:ascii="Calibri" w:eastAsia="Calibri" w:hAnsi="Calibri" w:cs="Calibri"/>
          <w:sz w:val="22"/>
          <w:lang w:val="es"/>
        </w:rPr>
        <w:t>.</w:t>
      </w:r>
      <w:r w:rsidRPr="51A444C2">
        <w:rPr>
          <w:rFonts w:ascii="Calibri" w:eastAsia="Calibri" w:hAnsi="Calibri" w:cs="Calibri"/>
          <w:sz w:val="22"/>
          <w:lang w:val="es"/>
        </w:rPr>
        <w:t xml:space="preserve"> Bogotá: Universidad Católica de Colombia. Obtenido de </w:t>
      </w:r>
      <w:hyperlink r:id="rId62">
        <w:r w:rsidRPr="57886978">
          <w:rPr>
            <w:color w:val="0563C1"/>
            <w:szCs w:val="24"/>
            <w:u w:val="single"/>
            <w:lang w:val="es"/>
          </w:rPr>
          <w:t>https://hdl.handle.net/10983/25546</w:t>
        </w:r>
      </w:hyperlink>
    </w:p>
    <w:p w14:paraId="06ABA2A1" w14:textId="3C3EE00F" w:rsidR="0006211B" w:rsidRPr="009113D2" w:rsidRDefault="0006211B" w:rsidP="000B2F1D">
      <w:pPr>
        <w:pStyle w:val="BibligrafaAPA"/>
        <w:spacing w:line="480" w:lineRule="auto"/>
      </w:pPr>
      <w:r w:rsidRPr="009113D2">
        <w:t xml:space="preserve">Laverde Mena, J. A., &amp; Laverde Mena, C. G. (2021). Internet de las cosas aplicado en la agricultura ecuatoriana: Una propuesta para sistemas de riego. </w:t>
      </w:r>
      <w:r w:rsidR="000B2F1D" w:rsidRPr="000B2F1D">
        <w:rPr>
          <w:i/>
          <w:iCs/>
        </w:rPr>
        <w:t>Revista Dilemas Contemporáneos: Educación, Política</w:t>
      </w:r>
      <w:r w:rsidRPr="000B2F1D">
        <w:rPr>
          <w:i/>
        </w:rPr>
        <w:t xml:space="preserve"> y </w:t>
      </w:r>
      <w:r w:rsidR="000B2F1D" w:rsidRPr="000B2F1D">
        <w:rPr>
          <w:i/>
          <w:iCs/>
        </w:rPr>
        <w:t>Valores</w:t>
      </w:r>
      <w:r w:rsidRPr="009113D2">
        <w:t xml:space="preserve">. </w:t>
      </w:r>
      <w:r w:rsidR="0003626D">
        <w:t xml:space="preserve">2(31). </w:t>
      </w:r>
      <w:hyperlink r:id="rId63" w:history="1">
        <w:r w:rsidR="00345D60" w:rsidRPr="00375A07">
          <w:rPr>
            <w:rStyle w:val="Hipervnculo"/>
            <w:rFonts w:cs="Times New Roman"/>
            <w:szCs w:val="24"/>
            <w:shd w:val="clear" w:color="auto" w:fill="FCFCFC"/>
          </w:rPr>
          <w:t>https://doi.org/10.46377/dilemas.v8i2.2542</w:t>
        </w:r>
      </w:hyperlink>
      <w:r w:rsidR="00345D60">
        <w:rPr>
          <w:rFonts w:cs="Times New Roman"/>
          <w:szCs w:val="24"/>
          <w:shd w:val="clear" w:color="auto" w:fill="FCFCFC"/>
        </w:rPr>
        <w:t xml:space="preserve"> </w:t>
      </w:r>
      <w:r w:rsidR="00345D60">
        <w:t xml:space="preserve"> </w:t>
      </w:r>
    </w:p>
    <w:p w14:paraId="018AA760" w14:textId="179D032F" w:rsidR="0006211B" w:rsidRPr="005A0BB2" w:rsidRDefault="0006211B" w:rsidP="005A0BB2">
      <w:pPr>
        <w:pStyle w:val="BibligrafaAPA"/>
        <w:spacing w:line="480" w:lineRule="auto"/>
        <w:rPr>
          <w:rFonts w:cs="Times New Roman"/>
          <w:szCs w:val="24"/>
        </w:rPr>
      </w:pPr>
      <w:r w:rsidRPr="005A0BB2">
        <w:rPr>
          <w:rFonts w:cs="Times New Roman"/>
          <w:szCs w:val="24"/>
        </w:rPr>
        <w:t xml:space="preserve">Otiniano López, M. F. (2018). </w:t>
      </w:r>
      <w:r w:rsidRPr="005A0BB2">
        <w:rPr>
          <w:rFonts w:cs="Times New Roman"/>
          <w:i/>
          <w:szCs w:val="24"/>
        </w:rPr>
        <w:t>Sistema de Medición Acústica usando NODEMCU ESP8266 para Determinar el Nivel de Ruido en Av. Víctor Larco cuadra 14 Trujillo 2018</w:t>
      </w:r>
      <w:r w:rsidRPr="005A0BB2">
        <w:rPr>
          <w:rFonts w:cs="Times New Roman"/>
          <w:szCs w:val="24"/>
        </w:rPr>
        <w:t xml:space="preserve">. </w:t>
      </w:r>
      <w:r w:rsidR="00740781" w:rsidRPr="005A0BB2">
        <w:rPr>
          <w:rFonts w:cs="Times New Roman"/>
          <w:szCs w:val="24"/>
        </w:rPr>
        <w:t xml:space="preserve">[Tesis para para el título de Ingeniero De Sistemas, </w:t>
      </w:r>
      <w:r w:rsidR="00815092" w:rsidRPr="005A0BB2">
        <w:rPr>
          <w:rFonts w:cs="Times New Roman"/>
          <w:szCs w:val="24"/>
        </w:rPr>
        <w:t>Universidad César Vallejo</w:t>
      </w:r>
      <w:r w:rsidR="00740781" w:rsidRPr="005A0BB2">
        <w:rPr>
          <w:rFonts w:cs="Times New Roman"/>
          <w:szCs w:val="24"/>
        </w:rPr>
        <w:t xml:space="preserve">]. </w:t>
      </w:r>
      <w:r w:rsidR="00815092" w:rsidRPr="005A0BB2">
        <w:rPr>
          <w:rFonts w:cs="Times New Roman"/>
          <w:szCs w:val="24"/>
        </w:rPr>
        <w:t xml:space="preserve">Repositorio de la Universidad César Vallejo. </w:t>
      </w:r>
      <w:hyperlink r:id="rId64" w:history="1">
        <w:r w:rsidR="00815092" w:rsidRPr="005A0BB2">
          <w:rPr>
            <w:rStyle w:val="Hipervnculo"/>
            <w:rFonts w:cs="Times New Roman"/>
            <w:szCs w:val="24"/>
          </w:rPr>
          <w:t>https://repositorio.ucv.edu.pe/handle/20.500.12692/28240</w:t>
        </w:r>
      </w:hyperlink>
      <w:r w:rsidR="00815092" w:rsidRPr="005A0BB2">
        <w:rPr>
          <w:rFonts w:cs="Times New Roman"/>
          <w:szCs w:val="24"/>
        </w:rPr>
        <w:t xml:space="preserve"> </w:t>
      </w:r>
    </w:p>
    <w:p w14:paraId="3F43B9C9" w14:textId="1117813C" w:rsidR="0006211B" w:rsidRPr="005A0BB2" w:rsidRDefault="0006211B" w:rsidP="005A0BB2">
      <w:pPr>
        <w:pStyle w:val="BibligrafaAPA"/>
        <w:spacing w:line="480" w:lineRule="auto"/>
        <w:rPr>
          <w:rFonts w:cs="Times New Roman"/>
          <w:szCs w:val="24"/>
        </w:rPr>
      </w:pPr>
      <w:proofErr w:type="spellStart"/>
      <w:r w:rsidRPr="005A0BB2">
        <w:rPr>
          <w:rFonts w:cs="Times New Roman"/>
          <w:szCs w:val="24"/>
        </w:rPr>
        <w:t>Ubach</w:t>
      </w:r>
      <w:proofErr w:type="spellEnd"/>
      <w:r w:rsidRPr="005A0BB2">
        <w:rPr>
          <w:rFonts w:cs="Times New Roman"/>
          <w:szCs w:val="24"/>
        </w:rPr>
        <w:t xml:space="preserve"> Granados, C. (2017). Programando directamente un ESP8266</w:t>
      </w:r>
      <w:r w:rsidR="00000F88" w:rsidRPr="005A0BB2">
        <w:rPr>
          <w:rFonts w:cs="Times New Roman"/>
          <w:szCs w:val="24"/>
        </w:rPr>
        <w:t>. [Tesis</w:t>
      </w:r>
      <w:r w:rsidRPr="005A0BB2">
        <w:rPr>
          <w:rFonts w:cs="Times New Roman"/>
          <w:szCs w:val="24"/>
        </w:rPr>
        <w:t xml:space="preserve"> de </w:t>
      </w:r>
      <w:r w:rsidR="00000F88" w:rsidRPr="005A0BB2">
        <w:rPr>
          <w:rFonts w:cs="Times New Roman"/>
          <w:szCs w:val="24"/>
        </w:rPr>
        <w:t>Bachiller, Universidad Politécnica de Cataluña]. Repositorio de la Universidad Politécnica de Cataluña.</w:t>
      </w:r>
      <w:r w:rsidRPr="005A0BB2">
        <w:rPr>
          <w:rFonts w:cs="Times New Roman"/>
          <w:szCs w:val="24"/>
        </w:rPr>
        <w:t xml:space="preserve"> </w:t>
      </w:r>
      <w:hyperlink r:id="rId65" w:history="1">
        <w:r w:rsidRPr="005A0BB2">
          <w:rPr>
            <w:rStyle w:val="Hipervnculo"/>
            <w:rFonts w:cs="Times New Roman"/>
            <w:color w:val="007BC1"/>
            <w:szCs w:val="24"/>
            <w:shd w:val="clear" w:color="auto" w:fill="FFFFFF"/>
          </w:rPr>
          <w:t>http://hdl.handle.net/2117/105042</w:t>
        </w:r>
      </w:hyperlink>
      <w:r w:rsidR="00000F88" w:rsidRPr="005A0BB2">
        <w:rPr>
          <w:rFonts w:cs="Times New Roman"/>
          <w:szCs w:val="24"/>
        </w:rPr>
        <w:t xml:space="preserve"> </w:t>
      </w:r>
    </w:p>
    <w:p w14:paraId="35444DB2" w14:textId="77777777" w:rsidR="0006211B" w:rsidRPr="0028505A" w:rsidRDefault="0006211B" w:rsidP="00EA37D2">
      <w:pPr>
        <w:ind w:left="709" w:hanging="709"/>
        <w:rPr>
          <w:rFonts w:cs="Times New Roman"/>
          <w:szCs w:val="24"/>
          <w:lang w:val="es-MX"/>
        </w:rPr>
      </w:pPr>
    </w:p>
    <w:p w14:paraId="47E49700" w14:textId="77777777" w:rsidR="007158A9" w:rsidRPr="007158A9" w:rsidRDefault="007158A9" w:rsidP="007158A9"/>
    <w:p w14:paraId="35095908" w14:textId="77777777" w:rsidR="007158A9" w:rsidRPr="007158A9" w:rsidRDefault="007158A9" w:rsidP="007158A9"/>
    <w:p w14:paraId="73437A28" w14:textId="77777777" w:rsidR="007158A9" w:rsidRPr="007158A9" w:rsidRDefault="007158A9" w:rsidP="007158A9"/>
    <w:p w14:paraId="179F8731" w14:textId="77777777" w:rsidR="007158A9" w:rsidRPr="007158A9" w:rsidRDefault="007158A9" w:rsidP="007158A9"/>
    <w:p w14:paraId="7691779A" w14:textId="77777777" w:rsidR="007158A9" w:rsidRPr="007158A9" w:rsidRDefault="007158A9" w:rsidP="007158A9"/>
    <w:p w14:paraId="14EA1C94" w14:textId="77777777" w:rsidR="007158A9" w:rsidRDefault="007158A9" w:rsidP="007158A9"/>
    <w:p w14:paraId="4936C59F" w14:textId="77777777" w:rsidR="007158A9" w:rsidRDefault="007158A9" w:rsidP="007158A9"/>
    <w:p w14:paraId="48A91333" w14:textId="77777777" w:rsidR="007158A9" w:rsidRDefault="007158A9" w:rsidP="007158A9"/>
    <w:p w14:paraId="082D22A7" w14:textId="77777777" w:rsidR="007158A9" w:rsidRDefault="007158A9">
      <w:pPr>
        <w:spacing w:after="160" w:line="259" w:lineRule="auto"/>
      </w:pPr>
      <w:r>
        <w:br w:type="page"/>
      </w:r>
    </w:p>
    <w:p w14:paraId="430BE68F" w14:textId="09129580" w:rsidR="003A1571" w:rsidRDefault="007158A9" w:rsidP="003A1571">
      <w:pPr>
        <w:pStyle w:val="Ttulo1"/>
      </w:pPr>
      <w:bookmarkStart w:id="60" w:name="_Toc112630362"/>
      <w:r>
        <w:lastRenderedPageBreak/>
        <w:t>Anexos</w:t>
      </w:r>
      <w:bookmarkEnd w:id="60"/>
      <w:r>
        <w:t xml:space="preserve"> </w:t>
      </w:r>
    </w:p>
    <w:p w14:paraId="36D2DF51" w14:textId="28BA20B0" w:rsidR="003A1571" w:rsidRDefault="0048271E" w:rsidP="0048271E">
      <w:pPr>
        <w:pStyle w:val="Ttulo2"/>
      </w:pPr>
      <w:bookmarkStart w:id="61" w:name="_Toc112630363"/>
      <w:r>
        <w:t>C</w:t>
      </w:r>
      <w:r w:rsidR="00BB77D8">
        <w:t>ó</w:t>
      </w:r>
      <w:r>
        <w:t>digo en Arduino IDE</w:t>
      </w:r>
      <w:bookmarkEnd w:id="61"/>
    </w:p>
    <w:p w14:paraId="60A8F643"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804000"/>
          <w:sz w:val="20"/>
          <w:szCs w:val="20"/>
          <w:highlight w:val="white"/>
          <w:lang w:val="es-419"/>
        </w:rPr>
        <w:t xml:space="preserve">#include &lt;ESP8266WiFi.h&gt; </w:t>
      </w:r>
      <w:r w:rsidRPr="002A6BFC">
        <w:rPr>
          <w:rFonts w:ascii="Courier New" w:hAnsi="Courier New" w:cs="Courier New"/>
          <w:color w:val="008000"/>
          <w:sz w:val="20"/>
          <w:szCs w:val="20"/>
          <w:highlight w:val="white"/>
          <w:lang w:val="es-419"/>
        </w:rPr>
        <w:t>//</w:t>
      </w:r>
      <w:proofErr w:type="spellStart"/>
      <w:r w:rsidRPr="002A6BFC">
        <w:rPr>
          <w:rFonts w:ascii="Courier New" w:hAnsi="Courier New" w:cs="Courier New"/>
          <w:color w:val="008000"/>
          <w:sz w:val="20"/>
          <w:szCs w:val="20"/>
          <w:highlight w:val="white"/>
          <w:lang w:val="es-419"/>
        </w:rPr>
        <w:t>libreria</w:t>
      </w:r>
      <w:proofErr w:type="spellEnd"/>
      <w:r w:rsidRPr="002A6BFC">
        <w:rPr>
          <w:rFonts w:ascii="Courier New" w:hAnsi="Courier New" w:cs="Courier New"/>
          <w:color w:val="008000"/>
          <w:sz w:val="20"/>
          <w:szCs w:val="20"/>
          <w:highlight w:val="white"/>
          <w:lang w:val="es-419"/>
        </w:rPr>
        <w:t xml:space="preserve"> que proporciona las rutinas especificas Wifi de ESP8266</w:t>
      </w:r>
    </w:p>
    <w:p w14:paraId="4CFC4A32"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804000"/>
          <w:sz w:val="20"/>
          <w:szCs w:val="20"/>
          <w:highlight w:val="white"/>
          <w:lang w:val="es-419"/>
        </w:rPr>
        <w:t>#include &lt;</w:t>
      </w:r>
      <w:proofErr w:type="spellStart"/>
      <w:r w:rsidRPr="002A6BFC">
        <w:rPr>
          <w:rFonts w:ascii="Courier New" w:hAnsi="Courier New" w:cs="Courier New"/>
          <w:color w:val="804000"/>
          <w:sz w:val="20"/>
          <w:szCs w:val="20"/>
          <w:highlight w:val="white"/>
          <w:lang w:val="es-419"/>
        </w:rPr>
        <w:t>PubSubClient.h</w:t>
      </w:r>
      <w:proofErr w:type="spellEnd"/>
      <w:r w:rsidRPr="002A6BFC">
        <w:rPr>
          <w:rFonts w:ascii="Courier New" w:hAnsi="Courier New" w:cs="Courier New"/>
          <w:color w:val="804000"/>
          <w:sz w:val="20"/>
          <w:szCs w:val="20"/>
          <w:highlight w:val="white"/>
          <w:lang w:val="es-419"/>
        </w:rPr>
        <w:t xml:space="preserve">&gt; </w:t>
      </w:r>
      <w:r w:rsidRPr="002A6BFC">
        <w:rPr>
          <w:rFonts w:ascii="Courier New" w:hAnsi="Courier New" w:cs="Courier New"/>
          <w:color w:val="008000"/>
          <w:sz w:val="20"/>
          <w:szCs w:val="20"/>
          <w:highlight w:val="white"/>
          <w:lang w:val="es-419"/>
        </w:rPr>
        <w:t>//</w:t>
      </w:r>
      <w:proofErr w:type="spellStart"/>
      <w:r w:rsidRPr="002A6BFC">
        <w:rPr>
          <w:rFonts w:ascii="Courier New" w:hAnsi="Courier New" w:cs="Courier New"/>
          <w:color w:val="008000"/>
          <w:sz w:val="20"/>
          <w:szCs w:val="20"/>
          <w:highlight w:val="white"/>
          <w:lang w:val="es-419"/>
        </w:rPr>
        <w:t>Libreria</w:t>
      </w:r>
      <w:proofErr w:type="spellEnd"/>
      <w:r w:rsidRPr="002A6BFC">
        <w:rPr>
          <w:rFonts w:ascii="Courier New" w:hAnsi="Courier New" w:cs="Courier New"/>
          <w:color w:val="008000"/>
          <w:sz w:val="20"/>
          <w:szCs w:val="20"/>
          <w:highlight w:val="white"/>
          <w:lang w:val="es-419"/>
        </w:rPr>
        <w:t xml:space="preserve"> para enviar y recibir mensajes MQTT</w:t>
      </w:r>
    </w:p>
    <w:p w14:paraId="05B7428C"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6280BB4A"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8080"/>
          <w:sz w:val="20"/>
          <w:szCs w:val="20"/>
          <w:highlight w:val="white"/>
          <w:lang w:val="es-419"/>
        </w:rPr>
        <w:t>/*************************Variables del DHT22**********************************/</w:t>
      </w:r>
    </w:p>
    <w:p w14:paraId="7F9DFC31"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804000"/>
          <w:sz w:val="20"/>
          <w:szCs w:val="20"/>
          <w:highlight w:val="white"/>
          <w:lang w:val="es-419"/>
        </w:rPr>
        <w:t>#include &lt;</w:t>
      </w:r>
      <w:proofErr w:type="spellStart"/>
      <w:r w:rsidRPr="002A6BFC">
        <w:rPr>
          <w:rFonts w:ascii="Courier New" w:hAnsi="Courier New" w:cs="Courier New"/>
          <w:color w:val="804000"/>
          <w:sz w:val="20"/>
          <w:szCs w:val="20"/>
          <w:highlight w:val="white"/>
          <w:lang w:val="es-419"/>
        </w:rPr>
        <w:t>DHT.h</w:t>
      </w:r>
      <w:proofErr w:type="spellEnd"/>
      <w:r w:rsidRPr="002A6BFC">
        <w:rPr>
          <w:rFonts w:ascii="Courier New" w:hAnsi="Courier New" w:cs="Courier New"/>
          <w:color w:val="804000"/>
          <w:sz w:val="20"/>
          <w:szCs w:val="20"/>
          <w:highlight w:val="white"/>
          <w:lang w:val="es-419"/>
        </w:rPr>
        <w:t xml:space="preserve">&gt; </w:t>
      </w:r>
      <w:r w:rsidRPr="002A6BFC">
        <w:rPr>
          <w:rFonts w:ascii="Courier New" w:hAnsi="Courier New" w:cs="Courier New"/>
          <w:color w:val="008000"/>
          <w:sz w:val="20"/>
          <w:szCs w:val="20"/>
          <w:highlight w:val="white"/>
          <w:lang w:val="es-419"/>
        </w:rPr>
        <w:t>//Cargamos la librería DHT</w:t>
      </w:r>
    </w:p>
    <w:p w14:paraId="6AE0DCBC"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804000"/>
          <w:sz w:val="20"/>
          <w:szCs w:val="20"/>
          <w:highlight w:val="white"/>
          <w:lang w:val="es-419"/>
        </w:rPr>
        <w:t xml:space="preserve">#define DHTTYPE DHT22 </w:t>
      </w:r>
      <w:r w:rsidRPr="002A6BFC">
        <w:rPr>
          <w:rFonts w:ascii="Courier New" w:hAnsi="Courier New" w:cs="Courier New"/>
          <w:color w:val="008000"/>
          <w:sz w:val="20"/>
          <w:szCs w:val="20"/>
          <w:highlight w:val="white"/>
          <w:lang w:val="es-419"/>
        </w:rPr>
        <w:t>//Definimos el modelo del sensor DHT22</w:t>
      </w:r>
    </w:p>
    <w:p w14:paraId="4F80F8BB"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804000"/>
          <w:sz w:val="20"/>
          <w:szCs w:val="20"/>
          <w:highlight w:val="white"/>
          <w:lang w:val="es-419"/>
        </w:rPr>
        <w:t xml:space="preserve">#define DHTPIN 4 </w:t>
      </w:r>
      <w:r w:rsidRPr="002A6BFC">
        <w:rPr>
          <w:rFonts w:ascii="Courier New" w:hAnsi="Courier New" w:cs="Courier New"/>
          <w:color w:val="008000"/>
          <w:sz w:val="20"/>
          <w:szCs w:val="20"/>
          <w:highlight w:val="white"/>
          <w:lang w:val="es-419"/>
        </w:rPr>
        <w:t>// Se define el pin 4 (D2) del ESP8266 para conectar el pin de datos del DHT22</w:t>
      </w:r>
    </w:p>
    <w:p w14:paraId="21D2EF15"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DHT </w:t>
      </w:r>
      <w:proofErr w:type="spellStart"/>
      <w:r w:rsidRPr="002A6BFC">
        <w:rPr>
          <w:rFonts w:ascii="Courier New" w:hAnsi="Courier New" w:cs="Courier New"/>
          <w:color w:val="000000"/>
          <w:sz w:val="20"/>
          <w:szCs w:val="20"/>
          <w:highlight w:val="white"/>
          <w:lang w:val="es-419"/>
        </w:rPr>
        <w:t>dht</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DHTPIN</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DHTTYPE</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22</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//Definimos que estamos trabajando con el sensor DHT22</w:t>
      </w:r>
    </w:p>
    <w:p w14:paraId="342AC79B"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68384A04"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8080"/>
          <w:sz w:val="20"/>
          <w:szCs w:val="20"/>
          <w:highlight w:val="white"/>
          <w:lang w:val="es-419"/>
        </w:rPr>
        <w:t>/*************************Variables del sensor de humedad**********************/</w:t>
      </w:r>
    </w:p>
    <w:p w14:paraId="527C6AF2"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804000"/>
          <w:sz w:val="20"/>
          <w:szCs w:val="20"/>
          <w:highlight w:val="white"/>
          <w:lang w:val="es-419"/>
        </w:rPr>
        <w:t xml:space="preserve">#define </w:t>
      </w:r>
      <w:proofErr w:type="spellStart"/>
      <w:r w:rsidRPr="002A6BFC">
        <w:rPr>
          <w:rFonts w:ascii="Courier New" w:hAnsi="Courier New" w:cs="Courier New"/>
          <w:color w:val="804000"/>
          <w:sz w:val="20"/>
          <w:szCs w:val="20"/>
          <w:highlight w:val="white"/>
          <w:lang w:val="es-419"/>
        </w:rPr>
        <w:t>sensorHumedad</w:t>
      </w:r>
      <w:proofErr w:type="spellEnd"/>
      <w:r w:rsidRPr="002A6BFC">
        <w:rPr>
          <w:rFonts w:ascii="Courier New" w:hAnsi="Courier New" w:cs="Courier New"/>
          <w:color w:val="804000"/>
          <w:sz w:val="20"/>
          <w:szCs w:val="20"/>
          <w:highlight w:val="white"/>
          <w:lang w:val="es-419"/>
        </w:rPr>
        <w:t xml:space="preserve"> A0 </w:t>
      </w:r>
      <w:r w:rsidRPr="002A6BFC">
        <w:rPr>
          <w:rFonts w:ascii="Courier New" w:hAnsi="Courier New" w:cs="Courier New"/>
          <w:color w:val="008000"/>
          <w:sz w:val="20"/>
          <w:szCs w:val="20"/>
          <w:highlight w:val="white"/>
          <w:lang w:val="es-419"/>
        </w:rPr>
        <w:t xml:space="preserve">//Conectamos el sensor de humedad al puerto </w:t>
      </w:r>
      <w:proofErr w:type="spellStart"/>
      <w:r w:rsidRPr="002A6BFC">
        <w:rPr>
          <w:rFonts w:ascii="Courier New" w:hAnsi="Courier New" w:cs="Courier New"/>
          <w:color w:val="008000"/>
          <w:sz w:val="20"/>
          <w:szCs w:val="20"/>
          <w:highlight w:val="white"/>
          <w:lang w:val="es-419"/>
        </w:rPr>
        <w:t>analogico</w:t>
      </w:r>
      <w:proofErr w:type="spellEnd"/>
    </w:p>
    <w:p w14:paraId="0A1FAA8C"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8000"/>
          <w:sz w:val="20"/>
          <w:szCs w:val="20"/>
          <w:highlight w:val="white"/>
          <w:lang w:val="es-419"/>
        </w:rPr>
        <w:t>//Definimos una variable para almacenar las lecturas del sensor de humedad</w:t>
      </w:r>
    </w:p>
    <w:p w14:paraId="7BDE6E29"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roofErr w:type="spellStart"/>
      <w:r w:rsidRPr="002A6BFC">
        <w:rPr>
          <w:rFonts w:ascii="Courier New" w:hAnsi="Courier New" w:cs="Courier New"/>
          <w:color w:val="8000FF"/>
          <w:sz w:val="20"/>
          <w:szCs w:val="20"/>
          <w:highlight w:val="white"/>
          <w:lang w:val="es-419"/>
        </w:rPr>
        <w:t>float</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hum_suelo</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0</w:t>
      </w:r>
      <w:r w:rsidRPr="002A6BFC">
        <w:rPr>
          <w:rFonts w:ascii="Courier New" w:hAnsi="Courier New" w:cs="Courier New"/>
          <w:b/>
          <w:bCs/>
          <w:color w:val="000080"/>
          <w:sz w:val="20"/>
          <w:szCs w:val="20"/>
          <w:highlight w:val="white"/>
          <w:lang w:val="es-419"/>
        </w:rPr>
        <w:t>;</w:t>
      </w:r>
    </w:p>
    <w:p w14:paraId="1F3508AB"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509A3FA4"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8080"/>
          <w:sz w:val="20"/>
          <w:szCs w:val="20"/>
          <w:highlight w:val="white"/>
          <w:lang w:val="es-419"/>
        </w:rPr>
        <w:t>/*************************Para la bomba de agua********************************/</w:t>
      </w:r>
    </w:p>
    <w:p w14:paraId="48886745"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proofErr w:type="spellStart"/>
      <w:r w:rsidRPr="002A6BFC">
        <w:rPr>
          <w:rFonts w:ascii="Courier New" w:hAnsi="Courier New" w:cs="Courier New"/>
          <w:color w:val="8000FF"/>
          <w:sz w:val="20"/>
          <w:szCs w:val="20"/>
          <w:highlight w:val="white"/>
          <w:lang w:val="es-419"/>
        </w:rPr>
        <w:t>int</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bombaAgua</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5</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//Indica el pin digital donde se conecta </w:t>
      </w:r>
      <w:proofErr w:type="spellStart"/>
      <w:r w:rsidRPr="002A6BFC">
        <w:rPr>
          <w:rFonts w:ascii="Courier New" w:hAnsi="Courier New" w:cs="Courier New"/>
          <w:color w:val="008000"/>
          <w:sz w:val="20"/>
          <w:szCs w:val="20"/>
          <w:highlight w:val="white"/>
          <w:lang w:val="es-419"/>
        </w:rPr>
        <w:t>rele</w:t>
      </w:r>
      <w:proofErr w:type="spellEnd"/>
      <w:r w:rsidRPr="002A6BFC">
        <w:rPr>
          <w:rFonts w:ascii="Courier New" w:hAnsi="Courier New" w:cs="Courier New"/>
          <w:color w:val="008000"/>
          <w:sz w:val="20"/>
          <w:szCs w:val="20"/>
          <w:highlight w:val="white"/>
          <w:lang w:val="es-419"/>
        </w:rPr>
        <w:t xml:space="preserve"> (D1)</w:t>
      </w:r>
    </w:p>
    <w:p w14:paraId="33EEA319"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64F3D889"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8080"/>
          <w:sz w:val="20"/>
          <w:szCs w:val="20"/>
          <w:highlight w:val="white"/>
          <w:lang w:val="es-419"/>
        </w:rPr>
        <w:t>/**********************Para el sensor ultrasonido HC-SR04**********************/</w:t>
      </w:r>
    </w:p>
    <w:p w14:paraId="79C6F388"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8000"/>
          <w:sz w:val="20"/>
          <w:szCs w:val="20"/>
          <w:highlight w:val="white"/>
          <w:lang w:val="es-419"/>
        </w:rPr>
        <w:t xml:space="preserve">//Configuramos los pines del sensor </w:t>
      </w:r>
      <w:proofErr w:type="spellStart"/>
      <w:r w:rsidRPr="002A6BFC">
        <w:rPr>
          <w:rFonts w:ascii="Courier New" w:hAnsi="Courier New" w:cs="Courier New"/>
          <w:color w:val="008000"/>
          <w:sz w:val="20"/>
          <w:szCs w:val="20"/>
          <w:highlight w:val="white"/>
          <w:lang w:val="es-419"/>
        </w:rPr>
        <w:t>Trigger</w:t>
      </w:r>
      <w:proofErr w:type="spellEnd"/>
      <w:r w:rsidRPr="002A6BFC">
        <w:rPr>
          <w:rFonts w:ascii="Courier New" w:hAnsi="Courier New" w:cs="Courier New"/>
          <w:color w:val="008000"/>
          <w:sz w:val="20"/>
          <w:szCs w:val="20"/>
          <w:highlight w:val="white"/>
          <w:lang w:val="es-419"/>
        </w:rPr>
        <w:t xml:space="preserve"> y Echo</w:t>
      </w:r>
    </w:p>
    <w:p w14:paraId="60799A98"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proofErr w:type="spellStart"/>
      <w:r w:rsidRPr="002A6BFC">
        <w:rPr>
          <w:rFonts w:ascii="Courier New" w:hAnsi="Courier New" w:cs="Courier New"/>
          <w:color w:val="8000FF"/>
          <w:sz w:val="20"/>
          <w:szCs w:val="20"/>
          <w:highlight w:val="white"/>
          <w:lang w:val="es-419"/>
        </w:rPr>
        <w:t>int</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PinTrig</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13</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//Pin (D7) donde conectaremos el pin </w:t>
      </w:r>
      <w:proofErr w:type="spellStart"/>
      <w:r w:rsidRPr="002A6BFC">
        <w:rPr>
          <w:rFonts w:ascii="Courier New" w:hAnsi="Courier New" w:cs="Courier New"/>
          <w:color w:val="008000"/>
          <w:sz w:val="20"/>
          <w:szCs w:val="20"/>
          <w:highlight w:val="white"/>
          <w:lang w:val="es-419"/>
        </w:rPr>
        <w:t>trigger</w:t>
      </w:r>
      <w:proofErr w:type="spellEnd"/>
      <w:r w:rsidRPr="002A6BFC">
        <w:rPr>
          <w:rFonts w:ascii="Courier New" w:hAnsi="Courier New" w:cs="Courier New"/>
          <w:color w:val="008000"/>
          <w:sz w:val="20"/>
          <w:szCs w:val="20"/>
          <w:highlight w:val="white"/>
          <w:lang w:val="es-419"/>
        </w:rPr>
        <w:t xml:space="preserve"> del sensor ultrasonido</w:t>
      </w:r>
    </w:p>
    <w:p w14:paraId="342CB287"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proofErr w:type="spellStart"/>
      <w:r w:rsidRPr="002A6BFC">
        <w:rPr>
          <w:rFonts w:ascii="Courier New" w:hAnsi="Courier New" w:cs="Courier New"/>
          <w:color w:val="8000FF"/>
          <w:sz w:val="20"/>
          <w:szCs w:val="20"/>
          <w:highlight w:val="white"/>
          <w:lang w:val="es-419"/>
        </w:rPr>
        <w:t>int</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PinEcho</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15</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//Pin (D8) donde conectaremos el pin echo del sensor ultrasonido</w:t>
      </w:r>
    </w:p>
    <w:p w14:paraId="31C9C1CE"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241CD0BB"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8000"/>
          <w:sz w:val="20"/>
          <w:szCs w:val="20"/>
          <w:highlight w:val="white"/>
          <w:lang w:val="es-419"/>
        </w:rPr>
        <w:t>//Creamos una variable tiempo donde almacenaremos el tiempo que le toma a la onda de sonido</w:t>
      </w:r>
    </w:p>
    <w:p w14:paraId="0080680F"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8000"/>
          <w:sz w:val="20"/>
          <w:szCs w:val="20"/>
          <w:highlight w:val="white"/>
          <w:lang w:val="es-419"/>
        </w:rPr>
        <w:t>//recorrer una distancia a la velocidad del sonido</w:t>
      </w:r>
    </w:p>
    <w:p w14:paraId="5924BDEC"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roofErr w:type="spellStart"/>
      <w:r w:rsidRPr="002A6BFC">
        <w:rPr>
          <w:rFonts w:ascii="Courier New" w:hAnsi="Courier New" w:cs="Courier New"/>
          <w:color w:val="8000FF"/>
          <w:sz w:val="20"/>
          <w:szCs w:val="20"/>
          <w:highlight w:val="white"/>
          <w:lang w:val="es-419"/>
        </w:rPr>
        <w:t>float</w:t>
      </w:r>
      <w:proofErr w:type="spellEnd"/>
      <w:r w:rsidRPr="002A6BFC">
        <w:rPr>
          <w:rFonts w:ascii="Courier New" w:hAnsi="Courier New" w:cs="Courier New"/>
          <w:color w:val="000000"/>
          <w:sz w:val="20"/>
          <w:szCs w:val="20"/>
          <w:highlight w:val="white"/>
          <w:lang w:val="es-419"/>
        </w:rPr>
        <w:t xml:space="preserve"> tiempo</w:t>
      </w:r>
      <w:r w:rsidRPr="002A6BFC">
        <w:rPr>
          <w:rFonts w:ascii="Courier New" w:hAnsi="Courier New" w:cs="Courier New"/>
          <w:b/>
          <w:bCs/>
          <w:color w:val="000080"/>
          <w:sz w:val="20"/>
          <w:szCs w:val="20"/>
          <w:highlight w:val="white"/>
          <w:lang w:val="es-419"/>
        </w:rPr>
        <w:t>;</w:t>
      </w:r>
    </w:p>
    <w:p w14:paraId="7196E298"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proofErr w:type="spellStart"/>
      <w:r w:rsidRPr="002A6BFC">
        <w:rPr>
          <w:rFonts w:ascii="Courier New" w:hAnsi="Courier New" w:cs="Courier New"/>
          <w:color w:val="8000FF"/>
          <w:sz w:val="20"/>
          <w:szCs w:val="20"/>
          <w:highlight w:val="white"/>
          <w:lang w:val="es-419"/>
        </w:rPr>
        <w:t>float</w:t>
      </w:r>
      <w:proofErr w:type="spellEnd"/>
      <w:r w:rsidRPr="002A6BFC">
        <w:rPr>
          <w:rFonts w:ascii="Courier New" w:hAnsi="Courier New" w:cs="Courier New"/>
          <w:color w:val="000000"/>
          <w:sz w:val="20"/>
          <w:szCs w:val="20"/>
          <w:highlight w:val="white"/>
          <w:lang w:val="es-419"/>
        </w:rPr>
        <w:t xml:space="preserve"> distancia</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//Se calcula con ayuda del tiempo</w:t>
      </w:r>
    </w:p>
    <w:p w14:paraId="447FE10C"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78E95EB3"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804000"/>
          <w:sz w:val="20"/>
          <w:szCs w:val="20"/>
          <w:highlight w:val="white"/>
          <w:lang w:val="es-419"/>
        </w:rPr>
        <w:t xml:space="preserve">#define </w:t>
      </w:r>
      <w:proofErr w:type="spellStart"/>
      <w:r w:rsidRPr="002A6BFC">
        <w:rPr>
          <w:rFonts w:ascii="Courier New" w:hAnsi="Courier New" w:cs="Courier New"/>
          <w:color w:val="804000"/>
          <w:sz w:val="20"/>
          <w:szCs w:val="20"/>
          <w:highlight w:val="white"/>
          <w:lang w:val="es-419"/>
        </w:rPr>
        <w:t>nLecturas</w:t>
      </w:r>
      <w:proofErr w:type="spellEnd"/>
      <w:r w:rsidRPr="002A6BFC">
        <w:rPr>
          <w:rFonts w:ascii="Courier New" w:hAnsi="Courier New" w:cs="Courier New"/>
          <w:color w:val="804000"/>
          <w:sz w:val="20"/>
          <w:szCs w:val="20"/>
          <w:highlight w:val="white"/>
          <w:lang w:val="es-419"/>
        </w:rPr>
        <w:t xml:space="preserve"> 100 </w:t>
      </w:r>
      <w:r w:rsidRPr="002A6BFC">
        <w:rPr>
          <w:rFonts w:ascii="Courier New" w:hAnsi="Courier New" w:cs="Courier New"/>
          <w:color w:val="008000"/>
          <w:sz w:val="20"/>
          <w:szCs w:val="20"/>
          <w:highlight w:val="white"/>
          <w:lang w:val="es-419"/>
        </w:rPr>
        <w:t>//Tamaño del arreglo de lecturas que crearemos</w:t>
      </w:r>
    </w:p>
    <w:p w14:paraId="2BE2F4F6"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proofErr w:type="spellStart"/>
      <w:r w:rsidRPr="002A6BFC">
        <w:rPr>
          <w:rFonts w:ascii="Courier New" w:hAnsi="Courier New" w:cs="Courier New"/>
          <w:color w:val="8000FF"/>
          <w:sz w:val="20"/>
          <w:szCs w:val="20"/>
          <w:highlight w:val="white"/>
          <w:lang w:val="es-419"/>
        </w:rPr>
        <w:t>float</w:t>
      </w:r>
      <w:proofErr w:type="spellEnd"/>
      <w:r w:rsidRPr="002A6BFC">
        <w:rPr>
          <w:rFonts w:ascii="Courier New" w:hAnsi="Courier New" w:cs="Courier New"/>
          <w:color w:val="000000"/>
          <w:sz w:val="20"/>
          <w:szCs w:val="20"/>
          <w:highlight w:val="white"/>
          <w:lang w:val="es-419"/>
        </w:rPr>
        <w:t xml:space="preserve"> lecturas</w:t>
      </w:r>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nLecturas</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//Arreglo donde almacenaremos las lecturas</w:t>
      </w:r>
    </w:p>
    <w:p w14:paraId="3CDC45A1"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proofErr w:type="spellStart"/>
      <w:r w:rsidRPr="002A6BFC">
        <w:rPr>
          <w:rFonts w:ascii="Courier New" w:hAnsi="Courier New" w:cs="Courier New"/>
          <w:color w:val="8000FF"/>
          <w:sz w:val="20"/>
          <w:szCs w:val="20"/>
          <w:highlight w:val="white"/>
          <w:lang w:val="es-419"/>
        </w:rPr>
        <w:t>int</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nActual</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0</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w:t>
      </w:r>
      <w:proofErr w:type="spellStart"/>
      <w:r w:rsidRPr="002A6BFC">
        <w:rPr>
          <w:rFonts w:ascii="Courier New" w:hAnsi="Courier New" w:cs="Courier New"/>
          <w:color w:val="008000"/>
          <w:sz w:val="20"/>
          <w:szCs w:val="20"/>
          <w:highlight w:val="white"/>
          <w:lang w:val="es-419"/>
        </w:rPr>
        <w:t>Indice</w:t>
      </w:r>
      <w:proofErr w:type="spellEnd"/>
      <w:r w:rsidRPr="002A6BFC">
        <w:rPr>
          <w:rFonts w:ascii="Courier New" w:hAnsi="Courier New" w:cs="Courier New"/>
          <w:color w:val="008000"/>
          <w:sz w:val="20"/>
          <w:szCs w:val="20"/>
          <w:highlight w:val="white"/>
          <w:lang w:val="es-419"/>
        </w:rPr>
        <w:t xml:space="preserve"> de la lectura en la que nos encontramos</w:t>
      </w:r>
    </w:p>
    <w:p w14:paraId="6967F72B"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548229FA"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8000"/>
          <w:sz w:val="20"/>
          <w:szCs w:val="20"/>
          <w:highlight w:val="white"/>
          <w:lang w:val="es-419"/>
        </w:rPr>
        <w:t>//Creamos dos variables</w:t>
      </w:r>
    </w:p>
    <w:p w14:paraId="2091313E"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proofErr w:type="spellStart"/>
      <w:r w:rsidRPr="002A6BFC">
        <w:rPr>
          <w:rFonts w:ascii="Courier New" w:hAnsi="Courier New" w:cs="Courier New"/>
          <w:color w:val="8000FF"/>
          <w:sz w:val="20"/>
          <w:szCs w:val="20"/>
          <w:highlight w:val="white"/>
          <w:lang w:val="es-419"/>
        </w:rPr>
        <w:t>float</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distanciaLleno</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3.5</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//Distancia que indica que el recipiente de agua </w:t>
      </w:r>
      <w:proofErr w:type="spellStart"/>
      <w:r w:rsidRPr="002A6BFC">
        <w:rPr>
          <w:rFonts w:ascii="Courier New" w:hAnsi="Courier New" w:cs="Courier New"/>
          <w:color w:val="008000"/>
          <w:sz w:val="20"/>
          <w:szCs w:val="20"/>
          <w:highlight w:val="white"/>
          <w:lang w:val="es-419"/>
        </w:rPr>
        <w:t>esta</w:t>
      </w:r>
      <w:proofErr w:type="spellEnd"/>
      <w:r w:rsidRPr="002A6BFC">
        <w:rPr>
          <w:rFonts w:ascii="Courier New" w:hAnsi="Courier New" w:cs="Courier New"/>
          <w:color w:val="008000"/>
          <w:sz w:val="20"/>
          <w:szCs w:val="20"/>
          <w:highlight w:val="white"/>
          <w:lang w:val="es-419"/>
        </w:rPr>
        <w:t xml:space="preserve"> lleno</w:t>
      </w:r>
    </w:p>
    <w:p w14:paraId="7D1ACDB1"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proofErr w:type="spellStart"/>
      <w:r w:rsidRPr="002A6BFC">
        <w:rPr>
          <w:rFonts w:ascii="Courier New" w:hAnsi="Courier New" w:cs="Courier New"/>
          <w:color w:val="8000FF"/>
          <w:sz w:val="20"/>
          <w:szCs w:val="20"/>
          <w:highlight w:val="white"/>
          <w:lang w:val="es-419"/>
        </w:rPr>
        <w:t>float</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distanciaVacio</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17.5</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//Distancia que indica que el recipiente de agua esta </w:t>
      </w:r>
      <w:proofErr w:type="spellStart"/>
      <w:r w:rsidRPr="002A6BFC">
        <w:rPr>
          <w:rFonts w:ascii="Courier New" w:hAnsi="Courier New" w:cs="Courier New"/>
          <w:color w:val="008000"/>
          <w:sz w:val="20"/>
          <w:szCs w:val="20"/>
          <w:highlight w:val="white"/>
          <w:lang w:val="es-419"/>
        </w:rPr>
        <w:t>vacio</w:t>
      </w:r>
      <w:proofErr w:type="spellEnd"/>
    </w:p>
    <w:p w14:paraId="08520C05"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8000"/>
          <w:sz w:val="20"/>
          <w:szCs w:val="20"/>
          <w:highlight w:val="white"/>
          <w:lang w:val="es-419"/>
        </w:rPr>
        <w:t xml:space="preserve">//Creamos una variable donde se </w:t>
      </w:r>
      <w:proofErr w:type="gramStart"/>
      <w:r w:rsidRPr="002A6BFC">
        <w:rPr>
          <w:rFonts w:ascii="Courier New" w:hAnsi="Courier New" w:cs="Courier New"/>
          <w:color w:val="008000"/>
          <w:sz w:val="20"/>
          <w:szCs w:val="20"/>
          <w:highlight w:val="white"/>
          <w:lang w:val="es-419"/>
        </w:rPr>
        <w:t>asignara</w:t>
      </w:r>
      <w:proofErr w:type="gramEnd"/>
      <w:r w:rsidRPr="002A6BFC">
        <w:rPr>
          <w:rFonts w:ascii="Courier New" w:hAnsi="Courier New" w:cs="Courier New"/>
          <w:color w:val="008000"/>
          <w:sz w:val="20"/>
          <w:szCs w:val="20"/>
          <w:highlight w:val="white"/>
          <w:lang w:val="es-419"/>
        </w:rPr>
        <w:t xml:space="preserve"> el porcentaje de agua</w:t>
      </w:r>
    </w:p>
    <w:p w14:paraId="4EA3D416"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8000"/>
          <w:sz w:val="20"/>
          <w:szCs w:val="20"/>
          <w:highlight w:val="white"/>
          <w:lang w:val="es-419"/>
        </w:rPr>
        <w:t xml:space="preserve">//de nuestro recipiente (el </w:t>
      </w:r>
      <w:proofErr w:type="spellStart"/>
      <w:r w:rsidRPr="002A6BFC">
        <w:rPr>
          <w:rFonts w:ascii="Courier New" w:hAnsi="Courier New" w:cs="Courier New"/>
          <w:color w:val="008000"/>
          <w:sz w:val="20"/>
          <w:szCs w:val="20"/>
          <w:highlight w:val="white"/>
          <w:lang w:val="es-419"/>
        </w:rPr>
        <w:t>almacen</w:t>
      </w:r>
      <w:proofErr w:type="spellEnd"/>
      <w:r w:rsidRPr="002A6BFC">
        <w:rPr>
          <w:rFonts w:ascii="Courier New" w:hAnsi="Courier New" w:cs="Courier New"/>
          <w:color w:val="008000"/>
          <w:sz w:val="20"/>
          <w:szCs w:val="20"/>
          <w:highlight w:val="white"/>
          <w:lang w:val="es-419"/>
        </w:rPr>
        <w:t xml:space="preserve"> de agua)</w:t>
      </w:r>
    </w:p>
    <w:p w14:paraId="7E0C39A3"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roofErr w:type="spellStart"/>
      <w:r w:rsidRPr="002A6BFC">
        <w:rPr>
          <w:rFonts w:ascii="Courier New" w:hAnsi="Courier New" w:cs="Courier New"/>
          <w:color w:val="8000FF"/>
          <w:sz w:val="20"/>
          <w:szCs w:val="20"/>
          <w:highlight w:val="white"/>
          <w:lang w:val="es-419"/>
        </w:rPr>
        <w:t>float</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porcentajeAgua</w:t>
      </w:r>
      <w:proofErr w:type="spellEnd"/>
      <w:r w:rsidRPr="002A6BFC">
        <w:rPr>
          <w:rFonts w:ascii="Courier New" w:hAnsi="Courier New" w:cs="Courier New"/>
          <w:b/>
          <w:bCs/>
          <w:color w:val="000080"/>
          <w:sz w:val="20"/>
          <w:szCs w:val="20"/>
          <w:highlight w:val="white"/>
          <w:lang w:val="es-419"/>
        </w:rPr>
        <w:t>;</w:t>
      </w:r>
    </w:p>
    <w:p w14:paraId="360C26C4"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0B37ED1F"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8080"/>
          <w:sz w:val="20"/>
          <w:szCs w:val="20"/>
          <w:highlight w:val="white"/>
          <w:lang w:val="es-419"/>
        </w:rPr>
        <w:t>/************************Para los 2 LED que usaremos***************************/</w:t>
      </w:r>
    </w:p>
    <w:p w14:paraId="7B906F69"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proofErr w:type="spellStart"/>
      <w:r w:rsidRPr="002A6BFC">
        <w:rPr>
          <w:rFonts w:ascii="Courier New" w:hAnsi="Courier New" w:cs="Courier New"/>
          <w:color w:val="8000FF"/>
          <w:sz w:val="20"/>
          <w:szCs w:val="20"/>
          <w:highlight w:val="white"/>
          <w:lang w:val="es-419"/>
        </w:rPr>
        <w:lastRenderedPageBreak/>
        <w:t>int</w:t>
      </w:r>
      <w:proofErr w:type="spellEnd"/>
      <w:r w:rsidRPr="002A6BFC">
        <w:rPr>
          <w:rFonts w:ascii="Courier New" w:hAnsi="Courier New" w:cs="Courier New"/>
          <w:color w:val="000000"/>
          <w:sz w:val="20"/>
          <w:szCs w:val="20"/>
          <w:highlight w:val="white"/>
          <w:lang w:val="es-419"/>
        </w:rPr>
        <w:t xml:space="preserve"> LED1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14</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//Se </w:t>
      </w:r>
      <w:proofErr w:type="spellStart"/>
      <w:r w:rsidRPr="002A6BFC">
        <w:rPr>
          <w:rFonts w:ascii="Courier New" w:hAnsi="Courier New" w:cs="Courier New"/>
          <w:color w:val="008000"/>
          <w:sz w:val="20"/>
          <w:szCs w:val="20"/>
          <w:highlight w:val="white"/>
          <w:lang w:val="es-419"/>
        </w:rPr>
        <w:t>encendera</w:t>
      </w:r>
      <w:proofErr w:type="spellEnd"/>
      <w:r w:rsidRPr="002A6BFC">
        <w:rPr>
          <w:rFonts w:ascii="Courier New" w:hAnsi="Courier New" w:cs="Courier New"/>
          <w:color w:val="008000"/>
          <w:sz w:val="20"/>
          <w:szCs w:val="20"/>
          <w:highlight w:val="white"/>
          <w:lang w:val="es-419"/>
        </w:rPr>
        <w:t xml:space="preserve"> cuando la bomba de agua se active y </w:t>
      </w:r>
      <w:proofErr w:type="spellStart"/>
      <w:r w:rsidRPr="002A6BFC">
        <w:rPr>
          <w:rFonts w:ascii="Courier New" w:hAnsi="Courier New" w:cs="Courier New"/>
          <w:color w:val="008000"/>
          <w:sz w:val="20"/>
          <w:szCs w:val="20"/>
          <w:highlight w:val="white"/>
          <w:lang w:val="es-419"/>
        </w:rPr>
        <w:t>estara</w:t>
      </w:r>
      <w:proofErr w:type="spellEnd"/>
      <w:r w:rsidRPr="002A6BFC">
        <w:rPr>
          <w:rFonts w:ascii="Courier New" w:hAnsi="Courier New" w:cs="Courier New"/>
          <w:color w:val="008000"/>
          <w:sz w:val="20"/>
          <w:szCs w:val="20"/>
          <w:highlight w:val="white"/>
          <w:lang w:val="es-419"/>
        </w:rPr>
        <w:t xml:space="preserve"> encendida hasta que esta se apague</w:t>
      </w:r>
    </w:p>
    <w:p w14:paraId="6F0F1557"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proofErr w:type="spellStart"/>
      <w:r w:rsidRPr="002A6BFC">
        <w:rPr>
          <w:rFonts w:ascii="Courier New" w:hAnsi="Courier New" w:cs="Courier New"/>
          <w:color w:val="8000FF"/>
          <w:sz w:val="20"/>
          <w:szCs w:val="20"/>
          <w:highlight w:val="white"/>
          <w:lang w:val="es-419"/>
        </w:rPr>
        <w:t>int</w:t>
      </w:r>
      <w:proofErr w:type="spellEnd"/>
      <w:r w:rsidRPr="002A6BFC">
        <w:rPr>
          <w:rFonts w:ascii="Courier New" w:hAnsi="Courier New" w:cs="Courier New"/>
          <w:color w:val="000000"/>
          <w:sz w:val="20"/>
          <w:szCs w:val="20"/>
          <w:highlight w:val="white"/>
          <w:lang w:val="es-419"/>
        </w:rPr>
        <w:t xml:space="preserve"> LED2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12</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w:t>
      </w:r>
      <w:proofErr w:type="spellStart"/>
      <w:r w:rsidRPr="002A6BFC">
        <w:rPr>
          <w:rFonts w:ascii="Courier New" w:hAnsi="Courier New" w:cs="Courier New"/>
          <w:color w:val="008000"/>
          <w:sz w:val="20"/>
          <w:szCs w:val="20"/>
          <w:highlight w:val="white"/>
          <w:lang w:val="es-419"/>
        </w:rPr>
        <w:t>Estara</w:t>
      </w:r>
      <w:proofErr w:type="spellEnd"/>
      <w:r w:rsidRPr="002A6BFC">
        <w:rPr>
          <w:rFonts w:ascii="Courier New" w:hAnsi="Courier New" w:cs="Courier New"/>
          <w:color w:val="008000"/>
          <w:sz w:val="20"/>
          <w:szCs w:val="20"/>
          <w:highlight w:val="white"/>
          <w:lang w:val="es-419"/>
        </w:rPr>
        <w:t xml:space="preserve"> encendido cuando el porcentaje de agua de nuestro recipiente es menor al 20%</w:t>
      </w:r>
    </w:p>
    <w:p w14:paraId="30B290BC"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4D6745F3"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8080"/>
          <w:sz w:val="20"/>
          <w:szCs w:val="20"/>
          <w:highlight w:val="white"/>
          <w:lang w:val="es-419"/>
        </w:rPr>
        <w:t>/********************</w:t>
      </w:r>
      <w:proofErr w:type="spellStart"/>
      <w:r w:rsidRPr="002A6BFC">
        <w:rPr>
          <w:rFonts w:ascii="Courier New" w:hAnsi="Courier New" w:cs="Courier New"/>
          <w:color w:val="008080"/>
          <w:sz w:val="20"/>
          <w:szCs w:val="20"/>
          <w:highlight w:val="white"/>
          <w:lang w:val="es-419"/>
        </w:rPr>
        <w:t>Parametros</w:t>
      </w:r>
      <w:proofErr w:type="spellEnd"/>
      <w:r w:rsidRPr="002A6BFC">
        <w:rPr>
          <w:rFonts w:ascii="Courier New" w:hAnsi="Courier New" w:cs="Courier New"/>
          <w:color w:val="008080"/>
          <w:sz w:val="20"/>
          <w:szCs w:val="20"/>
          <w:highlight w:val="white"/>
          <w:lang w:val="es-419"/>
        </w:rPr>
        <w:t xml:space="preserve"> de </w:t>
      </w:r>
      <w:proofErr w:type="spellStart"/>
      <w:r w:rsidRPr="002A6BFC">
        <w:rPr>
          <w:rFonts w:ascii="Courier New" w:hAnsi="Courier New" w:cs="Courier New"/>
          <w:color w:val="008080"/>
          <w:sz w:val="20"/>
          <w:szCs w:val="20"/>
          <w:highlight w:val="white"/>
          <w:lang w:val="es-419"/>
        </w:rPr>
        <w:t>conexion</w:t>
      </w:r>
      <w:proofErr w:type="spellEnd"/>
      <w:r w:rsidRPr="002A6BFC">
        <w:rPr>
          <w:rFonts w:ascii="Courier New" w:hAnsi="Courier New" w:cs="Courier New"/>
          <w:color w:val="008080"/>
          <w:sz w:val="20"/>
          <w:szCs w:val="20"/>
          <w:highlight w:val="white"/>
          <w:lang w:val="es-419"/>
        </w:rPr>
        <w:t xml:space="preserve"> Wifi*******************************/</w:t>
      </w:r>
    </w:p>
    <w:p w14:paraId="0DF36A53"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8000"/>
          <w:sz w:val="20"/>
          <w:szCs w:val="20"/>
          <w:highlight w:val="white"/>
          <w:lang w:val="es-419"/>
        </w:rPr>
        <w:t>//Depende de cada maquina</w:t>
      </w:r>
    </w:p>
    <w:p w14:paraId="4E42ACF8"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proofErr w:type="spellStart"/>
      <w:r w:rsidRPr="002A6BFC">
        <w:rPr>
          <w:rFonts w:ascii="Courier New" w:hAnsi="Courier New" w:cs="Courier New"/>
          <w:color w:val="8000FF"/>
          <w:sz w:val="20"/>
          <w:szCs w:val="20"/>
          <w:highlight w:val="white"/>
          <w:lang w:val="es-419"/>
        </w:rPr>
        <w:t>const</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8000FF"/>
          <w:sz w:val="20"/>
          <w:szCs w:val="20"/>
          <w:highlight w:val="white"/>
          <w:lang w:val="es-419"/>
        </w:rPr>
        <w:t>char</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ssid</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808080"/>
          <w:sz w:val="20"/>
          <w:szCs w:val="20"/>
          <w:highlight w:val="white"/>
          <w:lang w:val="es-419"/>
        </w:rPr>
        <w:t>"Sergio"</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//Nombre de la red con la que trabajamos</w:t>
      </w:r>
    </w:p>
    <w:p w14:paraId="6EF2967C"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proofErr w:type="spellStart"/>
      <w:r w:rsidRPr="002A6BFC">
        <w:rPr>
          <w:rFonts w:ascii="Courier New" w:hAnsi="Courier New" w:cs="Courier New"/>
          <w:color w:val="8000FF"/>
          <w:sz w:val="20"/>
          <w:szCs w:val="20"/>
          <w:highlight w:val="white"/>
          <w:lang w:val="es-419"/>
        </w:rPr>
        <w:t>const</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8000FF"/>
          <w:sz w:val="20"/>
          <w:szCs w:val="20"/>
          <w:highlight w:val="white"/>
          <w:lang w:val="es-419"/>
        </w:rPr>
        <w:t>char</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password</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808080"/>
          <w:sz w:val="20"/>
          <w:szCs w:val="20"/>
          <w:highlight w:val="white"/>
          <w:lang w:val="es-419"/>
        </w:rPr>
        <w:t>"07503108"</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//Contraseña </w:t>
      </w:r>
      <w:proofErr w:type="spellStart"/>
      <w:proofErr w:type="gramStart"/>
      <w:r w:rsidRPr="002A6BFC">
        <w:rPr>
          <w:rFonts w:ascii="Courier New" w:hAnsi="Courier New" w:cs="Courier New"/>
          <w:color w:val="008000"/>
          <w:sz w:val="20"/>
          <w:szCs w:val="20"/>
          <w:highlight w:val="white"/>
          <w:lang w:val="es-419"/>
        </w:rPr>
        <w:t>del</w:t>
      </w:r>
      <w:proofErr w:type="spellEnd"/>
      <w:r w:rsidRPr="002A6BFC">
        <w:rPr>
          <w:rFonts w:ascii="Courier New" w:hAnsi="Courier New" w:cs="Courier New"/>
          <w:color w:val="008000"/>
          <w:sz w:val="20"/>
          <w:szCs w:val="20"/>
          <w:highlight w:val="white"/>
          <w:lang w:val="es-419"/>
        </w:rPr>
        <w:t xml:space="preserve"> la red</w:t>
      </w:r>
      <w:proofErr w:type="gramEnd"/>
      <w:r w:rsidRPr="002A6BFC">
        <w:rPr>
          <w:rFonts w:ascii="Courier New" w:hAnsi="Courier New" w:cs="Courier New"/>
          <w:color w:val="008000"/>
          <w:sz w:val="20"/>
          <w:szCs w:val="20"/>
          <w:highlight w:val="white"/>
          <w:lang w:val="es-419"/>
        </w:rPr>
        <w:t xml:space="preserve"> con la que trabajamos</w:t>
      </w:r>
    </w:p>
    <w:p w14:paraId="6B83FE91"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41C9F3B1"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8080"/>
          <w:sz w:val="20"/>
          <w:szCs w:val="20"/>
          <w:highlight w:val="white"/>
          <w:lang w:val="es-419"/>
        </w:rPr>
        <w:t>/*************************MQTT*************************************************/</w:t>
      </w:r>
    </w:p>
    <w:p w14:paraId="7B96A03E"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proofErr w:type="spellStart"/>
      <w:r w:rsidRPr="002A6BFC">
        <w:rPr>
          <w:rFonts w:ascii="Courier New" w:hAnsi="Courier New" w:cs="Courier New"/>
          <w:color w:val="8000FF"/>
          <w:sz w:val="20"/>
          <w:szCs w:val="20"/>
          <w:highlight w:val="white"/>
          <w:lang w:val="es-419"/>
        </w:rPr>
        <w:t>const</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8000FF"/>
          <w:sz w:val="20"/>
          <w:szCs w:val="20"/>
          <w:highlight w:val="white"/>
          <w:lang w:val="es-419"/>
        </w:rPr>
        <w:t>char</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mqtt_</w:t>
      </w:r>
      <w:proofErr w:type="gramStart"/>
      <w:r w:rsidRPr="002A6BFC">
        <w:rPr>
          <w:rFonts w:ascii="Courier New" w:hAnsi="Courier New" w:cs="Courier New"/>
          <w:color w:val="000000"/>
          <w:sz w:val="20"/>
          <w:szCs w:val="20"/>
          <w:highlight w:val="white"/>
          <w:lang w:val="es-419"/>
        </w:rPr>
        <w:t>server</w:t>
      </w:r>
      <w:proofErr w:type="spellEnd"/>
      <w:proofErr w:type="gram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808080"/>
          <w:sz w:val="20"/>
          <w:szCs w:val="20"/>
          <w:highlight w:val="white"/>
          <w:lang w:val="es-419"/>
        </w:rPr>
        <w:t>"192.168.0.5"</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//Dirección </w:t>
      </w:r>
      <w:proofErr w:type="spellStart"/>
      <w:r w:rsidRPr="002A6BFC">
        <w:rPr>
          <w:rFonts w:ascii="Courier New" w:hAnsi="Courier New" w:cs="Courier New"/>
          <w:color w:val="008000"/>
          <w:sz w:val="20"/>
          <w:szCs w:val="20"/>
          <w:highlight w:val="white"/>
          <w:lang w:val="es-419"/>
        </w:rPr>
        <w:t>ip</w:t>
      </w:r>
      <w:proofErr w:type="spellEnd"/>
      <w:r w:rsidRPr="002A6BFC">
        <w:rPr>
          <w:rFonts w:ascii="Courier New" w:hAnsi="Courier New" w:cs="Courier New"/>
          <w:color w:val="008000"/>
          <w:sz w:val="20"/>
          <w:szCs w:val="20"/>
          <w:highlight w:val="white"/>
          <w:lang w:val="es-419"/>
        </w:rPr>
        <w:t xml:space="preserve"> del dispositivo</w:t>
      </w:r>
    </w:p>
    <w:p w14:paraId="5C8E6DA6"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proofErr w:type="spellStart"/>
      <w:r w:rsidRPr="002A6BFC">
        <w:rPr>
          <w:rFonts w:ascii="Courier New" w:hAnsi="Courier New" w:cs="Courier New"/>
          <w:color w:val="8000FF"/>
          <w:sz w:val="20"/>
          <w:szCs w:val="20"/>
          <w:highlight w:val="white"/>
          <w:lang w:val="es-419"/>
        </w:rPr>
        <w:t>const</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8000FF"/>
          <w:sz w:val="20"/>
          <w:szCs w:val="20"/>
          <w:highlight w:val="white"/>
          <w:lang w:val="es-419"/>
        </w:rPr>
        <w:t>char</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mqtt_user</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808080"/>
          <w:sz w:val="20"/>
          <w:szCs w:val="20"/>
          <w:highlight w:val="white"/>
          <w:lang w:val="es-419"/>
        </w:rPr>
        <w:t>"</w:t>
      </w:r>
      <w:proofErr w:type="spellStart"/>
      <w:r w:rsidRPr="002A6BFC">
        <w:rPr>
          <w:rFonts w:ascii="Courier New" w:hAnsi="Courier New" w:cs="Courier New"/>
          <w:color w:val="808080"/>
          <w:sz w:val="20"/>
          <w:szCs w:val="20"/>
          <w:highlight w:val="white"/>
          <w:lang w:val="es-419"/>
        </w:rPr>
        <w:t>admin</w:t>
      </w:r>
      <w:proofErr w:type="spellEnd"/>
      <w:r w:rsidRPr="002A6BFC">
        <w:rPr>
          <w:rFonts w:ascii="Courier New" w:hAnsi="Courier New" w:cs="Courier New"/>
          <w:color w:val="808080"/>
          <w:sz w:val="20"/>
          <w:szCs w:val="20"/>
          <w:highlight w:val="white"/>
          <w:lang w:val="es-419"/>
        </w:rPr>
        <w: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//Ingresamos un usuario</w:t>
      </w:r>
    </w:p>
    <w:p w14:paraId="5F114E59"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proofErr w:type="spellStart"/>
      <w:r w:rsidRPr="002A6BFC">
        <w:rPr>
          <w:rFonts w:ascii="Courier New" w:hAnsi="Courier New" w:cs="Courier New"/>
          <w:color w:val="8000FF"/>
          <w:sz w:val="20"/>
          <w:szCs w:val="20"/>
          <w:highlight w:val="white"/>
          <w:lang w:val="es-419"/>
        </w:rPr>
        <w:t>const</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8000FF"/>
          <w:sz w:val="20"/>
          <w:szCs w:val="20"/>
          <w:highlight w:val="white"/>
          <w:lang w:val="es-419"/>
        </w:rPr>
        <w:t>char</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mqtt_pass</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808080"/>
          <w:sz w:val="20"/>
          <w:szCs w:val="20"/>
          <w:highlight w:val="white"/>
          <w:lang w:val="es-419"/>
        </w:rPr>
        <w:t>"12345"</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//Ingresamos una contraseña</w:t>
      </w:r>
    </w:p>
    <w:p w14:paraId="35F78C64"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74D1ACEB"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proofErr w:type="spellStart"/>
      <w:r w:rsidRPr="002A6BFC">
        <w:rPr>
          <w:rFonts w:ascii="Courier New" w:hAnsi="Courier New" w:cs="Courier New"/>
          <w:color w:val="000000"/>
          <w:sz w:val="20"/>
          <w:szCs w:val="20"/>
          <w:highlight w:val="white"/>
          <w:lang w:val="es-419"/>
        </w:rPr>
        <w:t>String</w:t>
      </w:r>
      <w:proofErr w:type="spellEnd"/>
      <w:r w:rsidRPr="002A6BFC">
        <w:rPr>
          <w:rFonts w:ascii="Courier New" w:hAnsi="Courier New" w:cs="Courier New"/>
          <w:color w:val="000000"/>
          <w:sz w:val="20"/>
          <w:szCs w:val="20"/>
          <w:highlight w:val="white"/>
          <w:lang w:val="es-419"/>
        </w:rPr>
        <w:t xml:space="preserve"> mensaje</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//Para almacenar el </w:t>
      </w:r>
      <w:proofErr w:type="spellStart"/>
      <w:r w:rsidRPr="002A6BFC">
        <w:rPr>
          <w:rFonts w:ascii="Courier New" w:hAnsi="Courier New" w:cs="Courier New"/>
          <w:color w:val="008000"/>
          <w:sz w:val="20"/>
          <w:szCs w:val="20"/>
          <w:highlight w:val="white"/>
          <w:lang w:val="es-419"/>
        </w:rPr>
        <w:t>topic</w:t>
      </w:r>
      <w:proofErr w:type="spellEnd"/>
    </w:p>
    <w:p w14:paraId="2AE3B659"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proofErr w:type="spellStart"/>
      <w:r w:rsidRPr="002A6BFC">
        <w:rPr>
          <w:rFonts w:ascii="Courier New" w:hAnsi="Courier New" w:cs="Courier New"/>
          <w:color w:val="000000"/>
          <w:sz w:val="20"/>
          <w:szCs w:val="20"/>
          <w:highlight w:val="white"/>
          <w:lang w:val="es-419"/>
        </w:rPr>
        <w:t>String</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inform</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//Para almacenar el </w:t>
      </w:r>
      <w:proofErr w:type="spellStart"/>
      <w:r w:rsidRPr="002A6BFC">
        <w:rPr>
          <w:rFonts w:ascii="Courier New" w:hAnsi="Courier New" w:cs="Courier New"/>
          <w:color w:val="008000"/>
          <w:sz w:val="20"/>
          <w:szCs w:val="20"/>
          <w:highlight w:val="white"/>
          <w:lang w:val="es-419"/>
        </w:rPr>
        <w:t>payload</w:t>
      </w:r>
      <w:proofErr w:type="spellEnd"/>
    </w:p>
    <w:p w14:paraId="7CD73B49"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680A603F"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8000"/>
          <w:sz w:val="20"/>
          <w:szCs w:val="20"/>
          <w:highlight w:val="white"/>
          <w:lang w:val="es-419"/>
        </w:rPr>
        <w:t xml:space="preserve">//Creamos unas variables para almacenar los mensajes que </w:t>
      </w:r>
      <w:proofErr w:type="spellStart"/>
      <w:r w:rsidRPr="002A6BFC">
        <w:rPr>
          <w:rFonts w:ascii="Courier New" w:hAnsi="Courier New" w:cs="Courier New"/>
          <w:color w:val="008000"/>
          <w:sz w:val="20"/>
          <w:szCs w:val="20"/>
          <w:highlight w:val="white"/>
          <w:lang w:val="es-419"/>
        </w:rPr>
        <w:t>seran</w:t>
      </w:r>
      <w:proofErr w:type="spellEnd"/>
      <w:r w:rsidRPr="002A6BFC">
        <w:rPr>
          <w:rFonts w:ascii="Courier New" w:hAnsi="Courier New" w:cs="Courier New"/>
          <w:color w:val="008000"/>
          <w:sz w:val="20"/>
          <w:szCs w:val="20"/>
          <w:highlight w:val="white"/>
          <w:lang w:val="es-419"/>
        </w:rPr>
        <w:t xml:space="preserve"> posteriormente publicados</w:t>
      </w:r>
    </w:p>
    <w:p w14:paraId="711B2D1F"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Pr>
          <w:rFonts w:ascii="Courier New" w:hAnsi="Courier New" w:cs="Courier New"/>
          <w:color w:val="8000FF"/>
          <w:sz w:val="20"/>
          <w:szCs w:val="20"/>
          <w:highlight w:val="white"/>
          <w:lang w:val="en-US"/>
        </w:rPr>
        <w:t>char</w:t>
      </w:r>
      <w:r>
        <w:rPr>
          <w:rFonts w:ascii="Courier New" w:hAnsi="Courier New" w:cs="Courier New"/>
          <w:color w:val="000000"/>
          <w:sz w:val="20"/>
          <w:szCs w:val="20"/>
          <w:highlight w:val="white"/>
          <w:lang w:val="en-US"/>
        </w:rPr>
        <w:t xml:space="preserve"> dht22</w:t>
      </w:r>
      <w:proofErr w:type="gramStart"/>
      <w:r>
        <w:rPr>
          <w:rFonts w:ascii="Courier New" w:hAnsi="Courier New" w:cs="Courier New"/>
          <w:color w:val="000000"/>
          <w:sz w:val="20"/>
          <w:szCs w:val="20"/>
          <w:highlight w:val="white"/>
          <w:lang w:val="en-US"/>
        </w:rPr>
        <w:t>tem</w:t>
      </w:r>
      <w:r>
        <w:rPr>
          <w:rFonts w:ascii="Courier New" w:hAnsi="Courier New" w:cs="Courier New"/>
          <w:b/>
          <w:bCs/>
          <w:color w:val="000080"/>
          <w:sz w:val="20"/>
          <w:szCs w:val="20"/>
          <w:highlight w:val="white"/>
          <w:lang w:val="en-US"/>
        </w:rPr>
        <w:t>[</w:t>
      </w:r>
      <w:proofErr w:type="gramEnd"/>
      <w:r>
        <w:rPr>
          <w:rFonts w:ascii="Courier New" w:hAnsi="Courier New" w:cs="Courier New"/>
          <w:color w:val="FF8000"/>
          <w:sz w:val="20"/>
          <w:szCs w:val="20"/>
          <w:highlight w:val="white"/>
          <w:lang w:val="en-US"/>
        </w:rPr>
        <w:t>15</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dht22hum</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15</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sensorhum</w:t>
      </w:r>
      <w:proofErr w:type="spellEnd"/>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15</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sensorultrasonic</w:t>
      </w:r>
      <w:proofErr w:type="spellEnd"/>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15</w:t>
      </w:r>
      <w:r>
        <w:rPr>
          <w:rFonts w:ascii="Courier New" w:hAnsi="Courier New" w:cs="Courier New"/>
          <w:b/>
          <w:bCs/>
          <w:color w:val="000080"/>
          <w:sz w:val="20"/>
          <w:szCs w:val="20"/>
          <w:highlight w:val="white"/>
          <w:lang w:val="en-US"/>
        </w:rPr>
        <w:t>];</w:t>
      </w:r>
    </w:p>
    <w:p w14:paraId="3A9EEF1B"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p>
    <w:p w14:paraId="7E47A78F"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8080"/>
          <w:sz w:val="20"/>
          <w:szCs w:val="20"/>
          <w:highlight w:val="white"/>
          <w:lang w:val="es-419"/>
        </w:rPr>
        <w:t>/******************************************************************************/</w:t>
      </w:r>
    </w:p>
    <w:p w14:paraId="1DF42777"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8000"/>
          <w:sz w:val="20"/>
          <w:szCs w:val="20"/>
          <w:highlight w:val="white"/>
          <w:lang w:val="es-419"/>
        </w:rPr>
        <w:t xml:space="preserve">// Crea una clase </w:t>
      </w:r>
      <w:proofErr w:type="spellStart"/>
      <w:r w:rsidRPr="002A6BFC">
        <w:rPr>
          <w:rFonts w:ascii="Courier New" w:hAnsi="Courier New" w:cs="Courier New"/>
          <w:color w:val="008000"/>
          <w:sz w:val="20"/>
          <w:szCs w:val="20"/>
          <w:highlight w:val="white"/>
          <w:lang w:val="es-419"/>
        </w:rPr>
        <w:t>WiFiClient</w:t>
      </w:r>
      <w:proofErr w:type="spellEnd"/>
      <w:r w:rsidRPr="002A6BFC">
        <w:rPr>
          <w:rFonts w:ascii="Courier New" w:hAnsi="Courier New" w:cs="Courier New"/>
          <w:color w:val="008000"/>
          <w:sz w:val="20"/>
          <w:szCs w:val="20"/>
          <w:highlight w:val="white"/>
          <w:lang w:val="es-419"/>
        </w:rPr>
        <w:t xml:space="preserve"> para conectarse al servidor MQTT</w:t>
      </w:r>
    </w:p>
    <w:p w14:paraId="3A9AC64A"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proofErr w:type="spellStart"/>
      <w:r>
        <w:rPr>
          <w:rFonts w:ascii="Courier New" w:hAnsi="Courier New" w:cs="Courier New"/>
          <w:color w:val="000000"/>
          <w:sz w:val="20"/>
          <w:szCs w:val="20"/>
          <w:highlight w:val="white"/>
          <w:lang w:val="en-US"/>
        </w:rPr>
        <w:t>WiFiClient</w:t>
      </w:r>
      <w:proofErr w:type="spellEnd"/>
      <w:r>
        <w:rPr>
          <w:rFonts w:ascii="Courier New" w:hAnsi="Courier New" w:cs="Courier New"/>
          <w:color w:val="000000"/>
          <w:sz w:val="20"/>
          <w:szCs w:val="20"/>
          <w:highlight w:val="white"/>
          <w:lang w:val="en-US"/>
        </w:rPr>
        <w:t xml:space="preserve"> </w:t>
      </w:r>
      <w:proofErr w:type="spellStart"/>
      <w:proofErr w:type="gramStart"/>
      <w:r>
        <w:rPr>
          <w:rFonts w:ascii="Courier New" w:hAnsi="Courier New" w:cs="Courier New"/>
          <w:color w:val="000000"/>
          <w:sz w:val="20"/>
          <w:szCs w:val="20"/>
          <w:highlight w:val="white"/>
          <w:lang w:val="en-US"/>
        </w:rPr>
        <w:t>espClient</w:t>
      </w:r>
      <w:proofErr w:type="spellEnd"/>
      <w:r>
        <w:rPr>
          <w:rFonts w:ascii="Courier New" w:hAnsi="Courier New" w:cs="Courier New"/>
          <w:b/>
          <w:bCs/>
          <w:color w:val="000080"/>
          <w:sz w:val="20"/>
          <w:szCs w:val="20"/>
          <w:highlight w:val="white"/>
          <w:lang w:val="en-US"/>
        </w:rPr>
        <w:t>;</w:t>
      </w:r>
      <w:proofErr w:type="gramEnd"/>
    </w:p>
    <w:p w14:paraId="5EB5D85A"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proofErr w:type="spellStart"/>
      <w:r>
        <w:rPr>
          <w:rFonts w:ascii="Courier New" w:hAnsi="Courier New" w:cs="Courier New"/>
          <w:color w:val="000000"/>
          <w:sz w:val="20"/>
          <w:szCs w:val="20"/>
          <w:highlight w:val="white"/>
          <w:lang w:val="en-US"/>
        </w:rPr>
        <w:t>PubSubClient</w:t>
      </w:r>
      <w:proofErr w:type="spellEnd"/>
      <w:r>
        <w:rPr>
          <w:rFonts w:ascii="Courier New" w:hAnsi="Courier New" w:cs="Courier New"/>
          <w:color w:val="000000"/>
          <w:sz w:val="20"/>
          <w:szCs w:val="20"/>
          <w:highlight w:val="white"/>
          <w:lang w:val="en-US"/>
        </w:rPr>
        <w:t xml:space="preserve"> client</w:t>
      </w:r>
      <w:r>
        <w:rPr>
          <w:rFonts w:ascii="Courier New" w:hAnsi="Courier New" w:cs="Courier New"/>
          <w:b/>
          <w:bCs/>
          <w:color w:val="000080"/>
          <w:sz w:val="20"/>
          <w:szCs w:val="20"/>
          <w:highlight w:val="white"/>
          <w:lang w:val="en-US"/>
        </w:rPr>
        <w:t>(</w:t>
      </w:r>
      <w:proofErr w:type="spellStart"/>
      <w:r>
        <w:rPr>
          <w:rFonts w:ascii="Courier New" w:hAnsi="Courier New" w:cs="Courier New"/>
          <w:color w:val="000000"/>
          <w:sz w:val="20"/>
          <w:szCs w:val="20"/>
          <w:highlight w:val="white"/>
          <w:lang w:val="en-US"/>
        </w:rPr>
        <w:t>espClient</w:t>
      </w:r>
      <w:proofErr w:type="spellEnd"/>
      <w:proofErr w:type="gramStart"/>
      <w:r>
        <w:rPr>
          <w:rFonts w:ascii="Courier New" w:hAnsi="Courier New" w:cs="Courier New"/>
          <w:b/>
          <w:bCs/>
          <w:color w:val="000080"/>
          <w:sz w:val="20"/>
          <w:szCs w:val="20"/>
          <w:highlight w:val="white"/>
          <w:lang w:val="en-US"/>
        </w:rPr>
        <w:t>);</w:t>
      </w:r>
      <w:proofErr w:type="gramEnd"/>
    </w:p>
    <w:p w14:paraId="0139DBE0"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proofErr w:type="spellStart"/>
      <w:r w:rsidRPr="002A6BFC">
        <w:rPr>
          <w:rFonts w:ascii="Courier New" w:hAnsi="Courier New" w:cs="Courier New"/>
          <w:color w:val="8000FF"/>
          <w:sz w:val="20"/>
          <w:szCs w:val="20"/>
          <w:highlight w:val="white"/>
          <w:lang w:val="es-419"/>
        </w:rPr>
        <w:t>long</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lastMsg</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0</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//Definimos una variable donde se </w:t>
      </w:r>
      <w:proofErr w:type="gramStart"/>
      <w:r w:rsidRPr="002A6BFC">
        <w:rPr>
          <w:rFonts w:ascii="Courier New" w:hAnsi="Courier New" w:cs="Courier New"/>
          <w:color w:val="008000"/>
          <w:sz w:val="20"/>
          <w:szCs w:val="20"/>
          <w:highlight w:val="white"/>
          <w:lang w:val="es-419"/>
        </w:rPr>
        <w:t>almacenara</w:t>
      </w:r>
      <w:proofErr w:type="gramEnd"/>
      <w:r w:rsidRPr="002A6BFC">
        <w:rPr>
          <w:rFonts w:ascii="Courier New" w:hAnsi="Courier New" w:cs="Courier New"/>
          <w:color w:val="008000"/>
          <w:sz w:val="20"/>
          <w:szCs w:val="20"/>
          <w:highlight w:val="white"/>
          <w:lang w:val="es-419"/>
        </w:rPr>
        <w:t xml:space="preserve"> el momento en donde se </w:t>
      </w:r>
      <w:proofErr w:type="spellStart"/>
      <w:r w:rsidRPr="002A6BFC">
        <w:rPr>
          <w:rFonts w:ascii="Courier New" w:hAnsi="Courier New" w:cs="Courier New"/>
          <w:color w:val="008000"/>
          <w:sz w:val="20"/>
          <w:szCs w:val="20"/>
          <w:highlight w:val="white"/>
          <w:lang w:val="es-419"/>
        </w:rPr>
        <w:t>envio</w:t>
      </w:r>
      <w:proofErr w:type="spellEnd"/>
      <w:r w:rsidRPr="002A6BFC">
        <w:rPr>
          <w:rFonts w:ascii="Courier New" w:hAnsi="Courier New" w:cs="Courier New"/>
          <w:color w:val="008000"/>
          <w:sz w:val="20"/>
          <w:szCs w:val="20"/>
          <w:highlight w:val="white"/>
          <w:lang w:val="es-419"/>
        </w:rPr>
        <w:t xml:space="preserve"> el </w:t>
      </w:r>
      <w:proofErr w:type="spellStart"/>
      <w:r w:rsidRPr="002A6BFC">
        <w:rPr>
          <w:rFonts w:ascii="Courier New" w:hAnsi="Courier New" w:cs="Courier New"/>
          <w:color w:val="008000"/>
          <w:sz w:val="20"/>
          <w:szCs w:val="20"/>
          <w:highlight w:val="white"/>
          <w:lang w:val="es-419"/>
        </w:rPr>
        <w:t>ultimo</w:t>
      </w:r>
      <w:proofErr w:type="spellEnd"/>
      <w:r w:rsidRPr="002A6BFC">
        <w:rPr>
          <w:rFonts w:ascii="Courier New" w:hAnsi="Courier New" w:cs="Courier New"/>
          <w:color w:val="008000"/>
          <w:sz w:val="20"/>
          <w:szCs w:val="20"/>
          <w:highlight w:val="white"/>
          <w:lang w:val="es-419"/>
        </w:rPr>
        <w:t xml:space="preserve"> mensaje</w:t>
      </w:r>
    </w:p>
    <w:p w14:paraId="23B4D86C"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6BDF7BFA"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8080"/>
          <w:sz w:val="20"/>
          <w:szCs w:val="20"/>
          <w:highlight w:val="white"/>
          <w:lang w:val="es-419"/>
        </w:rPr>
        <w:t>/******************************************************************************/</w:t>
      </w:r>
    </w:p>
    <w:p w14:paraId="77A41BDE"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8000"/>
          <w:sz w:val="20"/>
          <w:szCs w:val="20"/>
          <w:highlight w:val="white"/>
          <w:lang w:val="es-419"/>
        </w:rPr>
        <w:t>//</w:t>
      </w:r>
      <w:proofErr w:type="spellStart"/>
      <w:r w:rsidRPr="002A6BFC">
        <w:rPr>
          <w:rFonts w:ascii="Courier New" w:hAnsi="Courier New" w:cs="Courier New"/>
          <w:color w:val="008000"/>
          <w:sz w:val="20"/>
          <w:szCs w:val="20"/>
          <w:highlight w:val="white"/>
          <w:lang w:val="es-419"/>
        </w:rPr>
        <w:t>Asiganamos</w:t>
      </w:r>
      <w:proofErr w:type="spellEnd"/>
      <w:r w:rsidRPr="002A6BFC">
        <w:rPr>
          <w:rFonts w:ascii="Courier New" w:hAnsi="Courier New" w:cs="Courier New"/>
          <w:color w:val="008000"/>
          <w:sz w:val="20"/>
          <w:szCs w:val="20"/>
          <w:highlight w:val="white"/>
          <w:lang w:val="es-419"/>
        </w:rPr>
        <w:t xml:space="preserve"> una variable para almacenar el estado de la bomba</w:t>
      </w:r>
    </w:p>
    <w:p w14:paraId="6DCE0769"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String </w:t>
      </w:r>
      <w:proofErr w:type="spellStart"/>
      <w:r>
        <w:rPr>
          <w:rFonts w:ascii="Courier New" w:hAnsi="Courier New" w:cs="Courier New"/>
          <w:color w:val="000000"/>
          <w:sz w:val="20"/>
          <w:szCs w:val="20"/>
          <w:highlight w:val="white"/>
          <w:lang w:val="en-US"/>
        </w:rPr>
        <w:t>estadoBomba</w:t>
      </w:r>
      <w:proofErr w:type="spellEnd"/>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lang w:val="en-US"/>
        </w:rPr>
        <w:t>"0</w:t>
      </w:r>
      <w:proofErr w:type="gramStart"/>
      <w:r>
        <w:rPr>
          <w:rFonts w:ascii="Courier New" w:hAnsi="Courier New" w:cs="Courier New"/>
          <w:color w:val="808080"/>
          <w:sz w:val="20"/>
          <w:szCs w:val="20"/>
          <w:highlight w:val="white"/>
          <w:lang w:val="en-US"/>
        </w:rPr>
        <w:t>"</w:t>
      </w:r>
      <w:r>
        <w:rPr>
          <w:rFonts w:ascii="Courier New" w:hAnsi="Courier New" w:cs="Courier New"/>
          <w:b/>
          <w:bCs/>
          <w:color w:val="000080"/>
          <w:sz w:val="20"/>
          <w:szCs w:val="20"/>
          <w:highlight w:val="white"/>
          <w:lang w:val="en-US"/>
        </w:rPr>
        <w:t>;</w:t>
      </w:r>
      <w:proofErr w:type="gramEnd"/>
    </w:p>
    <w:p w14:paraId="13FF396A"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p>
    <w:p w14:paraId="414A4B22"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Pr>
          <w:rFonts w:ascii="Courier New" w:hAnsi="Courier New" w:cs="Courier New"/>
          <w:color w:val="008080"/>
          <w:sz w:val="20"/>
          <w:szCs w:val="20"/>
          <w:highlight w:val="white"/>
          <w:lang w:val="en-US"/>
        </w:rPr>
        <w:t>/******************************************************************************/</w:t>
      </w:r>
    </w:p>
    <w:p w14:paraId="5A3136F5"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Pr>
          <w:rFonts w:ascii="Courier New" w:hAnsi="Courier New" w:cs="Courier New"/>
          <w:color w:val="8000FF"/>
          <w:sz w:val="20"/>
          <w:szCs w:val="20"/>
          <w:highlight w:val="white"/>
          <w:lang w:val="en-US"/>
        </w:rPr>
        <w:t>void</w:t>
      </w: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setup_</w:t>
      </w:r>
      <w:proofErr w:type="gramStart"/>
      <w:r>
        <w:rPr>
          <w:rFonts w:ascii="Courier New" w:hAnsi="Courier New" w:cs="Courier New"/>
          <w:color w:val="000000"/>
          <w:sz w:val="20"/>
          <w:szCs w:val="20"/>
          <w:highlight w:val="white"/>
          <w:lang w:val="en-US"/>
        </w:rPr>
        <w:t>wifi</w:t>
      </w:r>
      <w:proofErr w:type="spellEnd"/>
      <w:r>
        <w:rPr>
          <w:rFonts w:ascii="Courier New" w:hAnsi="Courier New" w:cs="Courier New"/>
          <w:b/>
          <w:bCs/>
          <w:color w:val="000080"/>
          <w:sz w:val="20"/>
          <w:szCs w:val="20"/>
          <w:highlight w:val="white"/>
          <w:lang w:val="en-US"/>
        </w:rPr>
        <w:t>(</w:t>
      </w:r>
      <w:proofErr w:type="gramEnd"/>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2D164C84"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Pr>
          <w:rFonts w:ascii="Courier New" w:hAnsi="Courier New" w:cs="Courier New"/>
          <w:color w:val="000000"/>
          <w:sz w:val="20"/>
          <w:szCs w:val="20"/>
          <w:highlight w:val="white"/>
          <w:lang w:val="en-US"/>
        </w:rPr>
        <w:t xml:space="preserve">  </w:t>
      </w:r>
      <w:proofErr w:type="spellStart"/>
      <w:r w:rsidRPr="002A6BFC">
        <w:rPr>
          <w:rFonts w:ascii="Courier New" w:hAnsi="Courier New" w:cs="Courier New"/>
          <w:color w:val="000000"/>
          <w:sz w:val="20"/>
          <w:szCs w:val="20"/>
          <w:highlight w:val="white"/>
          <w:lang w:val="es-419"/>
        </w:rPr>
        <w:t>delay</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FF8000"/>
          <w:sz w:val="20"/>
          <w:szCs w:val="20"/>
          <w:highlight w:val="white"/>
          <w:lang w:val="es-419"/>
        </w:rPr>
        <w:t>10</w:t>
      </w:r>
      <w:r w:rsidRPr="002A6BFC">
        <w:rPr>
          <w:rFonts w:ascii="Courier New" w:hAnsi="Courier New" w:cs="Courier New"/>
          <w:b/>
          <w:bCs/>
          <w:color w:val="000080"/>
          <w:sz w:val="20"/>
          <w:szCs w:val="20"/>
          <w:highlight w:val="white"/>
          <w:lang w:val="es-419"/>
        </w:rPr>
        <w:t>);</w:t>
      </w:r>
    </w:p>
    <w:p w14:paraId="4B8232ED"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 Empezamos conectándonos a una red </w:t>
      </w:r>
      <w:proofErr w:type="spellStart"/>
      <w:r w:rsidRPr="002A6BFC">
        <w:rPr>
          <w:rFonts w:ascii="Courier New" w:hAnsi="Courier New" w:cs="Courier New"/>
          <w:color w:val="008000"/>
          <w:sz w:val="20"/>
          <w:szCs w:val="20"/>
          <w:highlight w:val="white"/>
          <w:lang w:val="es-419"/>
        </w:rPr>
        <w:t>WiFi</w:t>
      </w:r>
      <w:proofErr w:type="spellEnd"/>
    </w:p>
    <w:p w14:paraId="5CE8992B"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Serial</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println</w:t>
      </w:r>
      <w:proofErr w:type="spellEnd"/>
      <w:r w:rsidRPr="002A6BFC">
        <w:rPr>
          <w:rFonts w:ascii="Courier New" w:hAnsi="Courier New" w:cs="Courier New"/>
          <w:b/>
          <w:bCs/>
          <w:color w:val="000080"/>
          <w:sz w:val="20"/>
          <w:szCs w:val="20"/>
          <w:highlight w:val="white"/>
          <w:lang w:val="es-419"/>
        </w:rPr>
        <w:t>();</w:t>
      </w:r>
    </w:p>
    <w:p w14:paraId="6248F61D"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Serial</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print</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"Conectado a "</w:t>
      </w:r>
      <w:r w:rsidRPr="002A6BFC">
        <w:rPr>
          <w:rFonts w:ascii="Courier New" w:hAnsi="Courier New" w:cs="Courier New"/>
          <w:b/>
          <w:bCs/>
          <w:color w:val="000080"/>
          <w:sz w:val="20"/>
          <w:szCs w:val="20"/>
          <w:highlight w:val="white"/>
          <w:lang w:val="es-419"/>
        </w:rPr>
        <w:t>);</w:t>
      </w:r>
    </w:p>
    <w:p w14:paraId="24169B2A"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Serial</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println</w:t>
      </w:r>
      <w:proofErr w:type="spellEnd"/>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ssid</w:t>
      </w:r>
      <w:proofErr w:type="spellEnd"/>
      <w:r w:rsidRPr="002A6BFC">
        <w:rPr>
          <w:rFonts w:ascii="Courier New" w:hAnsi="Courier New" w:cs="Courier New"/>
          <w:b/>
          <w:bCs/>
          <w:color w:val="000080"/>
          <w:sz w:val="20"/>
          <w:szCs w:val="20"/>
          <w:highlight w:val="white"/>
          <w:lang w:val="es-419"/>
        </w:rPr>
        <w:t>);</w:t>
      </w:r>
    </w:p>
    <w:p w14:paraId="124B71ED"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735E5880"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//Establecemos el inicio de la conexión con </w:t>
      </w:r>
      <w:proofErr w:type="gramStart"/>
      <w:r w:rsidRPr="002A6BFC">
        <w:rPr>
          <w:rFonts w:ascii="Courier New" w:hAnsi="Courier New" w:cs="Courier New"/>
          <w:color w:val="008000"/>
          <w:sz w:val="20"/>
          <w:szCs w:val="20"/>
          <w:highlight w:val="white"/>
          <w:lang w:val="es-419"/>
        </w:rPr>
        <w:t>los credenciales</w:t>
      </w:r>
      <w:proofErr w:type="gramEnd"/>
      <w:r w:rsidRPr="002A6BFC">
        <w:rPr>
          <w:rFonts w:ascii="Courier New" w:hAnsi="Courier New" w:cs="Courier New"/>
          <w:color w:val="008000"/>
          <w:sz w:val="20"/>
          <w:szCs w:val="20"/>
          <w:highlight w:val="white"/>
          <w:lang w:val="es-419"/>
        </w:rPr>
        <w:t xml:space="preserve"> del Wifi</w:t>
      </w:r>
    </w:p>
    <w:p w14:paraId="05762AAD"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sidRPr="002A6BFC">
        <w:rPr>
          <w:rFonts w:ascii="Courier New" w:hAnsi="Courier New" w:cs="Courier New"/>
          <w:color w:val="000000"/>
          <w:sz w:val="20"/>
          <w:szCs w:val="20"/>
          <w:highlight w:val="white"/>
          <w:lang w:val="es-419"/>
        </w:rPr>
        <w:t xml:space="preserve">  </w:t>
      </w:r>
      <w:proofErr w:type="spellStart"/>
      <w:r>
        <w:rPr>
          <w:rFonts w:ascii="Courier New" w:hAnsi="Courier New" w:cs="Courier New"/>
          <w:color w:val="000000"/>
          <w:sz w:val="20"/>
          <w:szCs w:val="20"/>
          <w:highlight w:val="white"/>
          <w:lang w:val="en-US"/>
        </w:rPr>
        <w:t>WiFi</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begin</w:t>
      </w:r>
      <w:proofErr w:type="spellEnd"/>
      <w:r>
        <w:rPr>
          <w:rFonts w:ascii="Courier New" w:hAnsi="Courier New" w:cs="Courier New"/>
          <w:b/>
          <w:bCs/>
          <w:color w:val="000080"/>
          <w:sz w:val="20"/>
          <w:szCs w:val="20"/>
          <w:highlight w:val="white"/>
          <w:lang w:val="en-US"/>
        </w:rPr>
        <w:t>(</w:t>
      </w:r>
      <w:proofErr w:type="spellStart"/>
      <w:r>
        <w:rPr>
          <w:rFonts w:ascii="Courier New" w:hAnsi="Courier New" w:cs="Courier New"/>
          <w:color w:val="000000"/>
          <w:sz w:val="20"/>
          <w:szCs w:val="20"/>
          <w:highlight w:val="white"/>
          <w:lang w:val="en-US"/>
        </w:rPr>
        <w:t>ssid</w:t>
      </w:r>
      <w:proofErr w:type="spellEnd"/>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password</w:t>
      </w:r>
      <w:proofErr w:type="gramStart"/>
      <w:r>
        <w:rPr>
          <w:rFonts w:ascii="Courier New" w:hAnsi="Courier New" w:cs="Courier New"/>
          <w:b/>
          <w:bCs/>
          <w:color w:val="000080"/>
          <w:sz w:val="20"/>
          <w:szCs w:val="20"/>
          <w:highlight w:val="white"/>
          <w:lang w:val="en-US"/>
        </w:rPr>
        <w:t>);</w:t>
      </w:r>
      <w:proofErr w:type="gramEnd"/>
    </w:p>
    <w:p w14:paraId="214FF236"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while</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roofErr w:type="spellStart"/>
      <w:r>
        <w:rPr>
          <w:rFonts w:ascii="Courier New" w:hAnsi="Courier New" w:cs="Courier New"/>
          <w:color w:val="000000"/>
          <w:sz w:val="20"/>
          <w:szCs w:val="20"/>
          <w:highlight w:val="white"/>
          <w:lang w:val="en-US"/>
        </w:rPr>
        <w:t>WiFi</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status</w:t>
      </w:r>
      <w:proofErr w:type="spellEnd"/>
      <w:r>
        <w:rPr>
          <w:rFonts w:ascii="Courier New" w:hAnsi="Courier New" w:cs="Courier New"/>
          <w:b/>
          <w:bCs/>
          <w:color w:val="000080"/>
          <w:sz w:val="20"/>
          <w:szCs w:val="20"/>
          <w:highlight w:val="white"/>
          <w:lang w:val="en-US"/>
        </w:rPr>
        <w:t>(</w:t>
      </w:r>
      <w:proofErr w:type="gramStart"/>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roofErr w:type="gramEnd"/>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sidRPr="002A6BFC">
        <w:rPr>
          <w:rFonts w:ascii="Courier New" w:hAnsi="Courier New" w:cs="Courier New"/>
          <w:color w:val="000000"/>
          <w:sz w:val="20"/>
          <w:szCs w:val="20"/>
          <w:highlight w:val="white"/>
          <w:lang w:val="es-419"/>
        </w:rPr>
        <w:t>WL_CONNECTED</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//Mientras no </w:t>
      </w:r>
      <w:proofErr w:type="spellStart"/>
      <w:r w:rsidRPr="002A6BFC">
        <w:rPr>
          <w:rFonts w:ascii="Courier New" w:hAnsi="Courier New" w:cs="Courier New"/>
          <w:color w:val="008000"/>
          <w:sz w:val="20"/>
          <w:szCs w:val="20"/>
          <w:highlight w:val="white"/>
          <w:lang w:val="es-419"/>
        </w:rPr>
        <w:t>este</w:t>
      </w:r>
      <w:proofErr w:type="spellEnd"/>
      <w:r w:rsidRPr="002A6BFC">
        <w:rPr>
          <w:rFonts w:ascii="Courier New" w:hAnsi="Courier New" w:cs="Courier New"/>
          <w:color w:val="008000"/>
          <w:sz w:val="20"/>
          <w:szCs w:val="20"/>
          <w:highlight w:val="white"/>
          <w:lang w:val="es-419"/>
        </w:rPr>
        <w:t xml:space="preserve"> conectado imprimimos un punto</w:t>
      </w:r>
    </w:p>
    <w:p w14:paraId="130BC069"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delay</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FF8000"/>
          <w:sz w:val="20"/>
          <w:szCs w:val="20"/>
          <w:highlight w:val="white"/>
          <w:lang w:val="es-419"/>
        </w:rPr>
        <w:t>500</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//Esperamos 500 milisegundos</w:t>
      </w:r>
    </w:p>
    <w:p w14:paraId="44E137DD"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Serial</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print</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w:t>
      </w:r>
      <w:r w:rsidRPr="002A6BFC">
        <w:rPr>
          <w:rFonts w:ascii="Courier New" w:hAnsi="Courier New" w:cs="Courier New"/>
          <w:b/>
          <w:bCs/>
          <w:color w:val="000080"/>
          <w:sz w:val="20"/>
          <w:szCs w:val="20"/>
          <w:highlight w:val="white"/>
          <w:lang w:val="es-419"/>
        </w:rPr>
        <w:t>);</w:t>
      </w:r>
    </w:p>
    <w:p w14:paraId="0F28EA36"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
    <w:p w14:paraId="2FADD3B0"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Serial</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println</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w:t>
      </w:r>
      <w:r w:rsidRPr="002A6BFC">
        <w:rPr>
          <w:rFonts w:ascii="Courier New" w:hAnsi="Courier New" w:cs="Courier New"/>
          <w:b/>
          <w:bCs/>
          <w:color w:val="000080"/>
          <w:sz w:val="20"/>
          <w:szCs w:val="20"/>
          <w:highlight w:val="white"/>
          <w:lang w:val="es-419"/>
        </w:rPr>
        <w:t>);</w:t>
      </w:r>
    </w:p>
    <w:p w14:paraId="3A9ED803"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w:t>
      </w:r>
      <w:proofErr w:type="spellStart"/>
      <w:r w:rsidRPr="002A6BFC">
        <w:rPr>
          <w:rFonts w:ascii="Courier New" w:hAnsi="Courier New" w:cs="Courier New"/>
          <w:color w:val="008000"/>
          <w:sz w:val="20"/>
          <w:szCs w:val="20"/>
          <w:highlight w:val="white"/>
          <w:lang w:val="es-419"/>
        </w:rPr>
        <w:t>Despues</w:t>
      </w:r>
      <w:proofErr w:type="spellEnd"/>
      <w:r w:rsidRPr="002A6BFC">
        <w:rPr>
          <w:rFonts w:ascii="Courier New" w:hAnsi="Courier New" w:cs="Courier New"/>
          <w:color w:val="008000"/>
          <w:sz w:val="20"/>
          <w:szCs w:val="20"/>
          <w:highlight w:val="white"/>
          <w:lang w:val="es-419"/>
        </w:rPr>
        <w:t xml:space="preserve"> de lograrse la </w:t>
      </w:r>
      <w:proofErr w:type="spellStart"/>
      <w:r w:rsidRPr="002A6BFC">
        <w:rPr>
          <w:rFonts w:ascii="Courier New" w:hAnsi="Courier New" w:cs="Courier New"/>
          <w:color w:val="008000"/>
          <w:sz w:val="20"/>
          <w:szCs w:val="20"/>
          <w:highlight w:val="white"/>
          <w:lang w:val="es-419"/>
        </w:rPr>
        <w:t>conexion</w:t>
      </w:r>
      <w:proofErr w:type="spellEnd"/>
      <w:r w:rsidRPr="002A6BFC">
        <w:rPr>
          <w:rFonts w:ascii="Courier New" w:hAnsi="Courier New" w:cs="Courier New"/>
          <w:color w:val="008000"/>
          <w:sz w:val="20"/>
          <w:szCs w:val="20"/>
          <w:highlight w:val="white"/>
          <w:lang w:val="es-419"/>
        </w:rPr>
        <w:t xml:space="preserve"> </w:t>
      </w:r>
      <w:proofErr w:type="spellStart"/>
      <w:r w:rsidRPr="002A6BFC">
        <w:rPr>
          <w:rFonts w:ascii="Courier New" w:hAnsi="Courier New" w:cs="Courier New"/>
          <w:color w:val="008000"/>
          <w:sz w:val="20"/>
          <w:szCs w:val="20"/>
          <w:highlight w:val="white"/>
          <w:lang w:val="es-419"/>
        </w:rPr>
        <w:t>imprimos</w:t>
      </w:r>
      <w:proofErr w:type="spellEnd"/>
      <w:r w:rsidRPr="002A6BFC">
        <w:rPr>
          <w:rFonts w:ascii="Courier New" w:hAnsi="Courier New" w:cs="Courier New"/>
          <w:color w:val="008000"/>
          <w:sz w:val="20"/>
          <w:szCs w:val="20"/>
          <w:highlight w:val="white"/>
          <w:lang w:val="es-419"/>
        </w:rPr>
        <w:t xml:space="preserve"> un mensaje</w:t>
      </w:r>
    </w:p>
    <w:p w14:paraId="7AD1B318"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Serial</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println</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 xml:space="preserve">"Conectado a la red </w:t>
      </w:r>
      <w:proofErr w:type="spellStart"/>
      <w:r w:rsidRPr="002A6BFC">
        <w:rPr>
          <w:rFonts w:ascii="Courier New" w:hAnsi="Courier New" w:cs="Courier New"/>
          <w:color w:val="808080"/>
          <w:sz w:val="20"/>
          <w:szCs w:val="20"/>
          <w:highlight w:val="white"/>
          <w:lang w:val="es-419"/>
        </w:rPr>
        <w:t>WiFi</w:t>
      </w:r>
      <w:proofErr w:type="spellEnd"/>
      <w:r w:rsidRPr="002A6BFC">
        <w:rPr>
          <w:rFonts w:ascii="Courier New" w:hAnsi="Courier New" w:cs="Courier New"/>
          <w:color w:val="808080"/>
          <w:sz w:val="20"/>
          <w:szCs w:val="20"/>
          <w:highlight w:val="white"/>
          <w:lang w:val="es-419"/>
        </w:rPr>
        <w:t xml:space="preserve"> con dirección IP: "</w:t>
      </w:r>
      <w:r w:rsidRPr="002A6BFC">
        <w:rPr>
          <w:rFonts w:ascii="Courier New" w:hAnsi="Courier New" w:cs="Courier New"/>
          <w:b/>
          <w:bCs/>
          <w:color w:val="000080"/>
          <w:sz w:val="20"/>
          <w:szCs w:val="20"/>
          <w:highlight w:val="white"/>
          <w:lang w:val="es-419"/>
        </w:rPr>
        <w:t>);</w:t>
      </w:r>
    </w:p>
    <w:p w14:paraId="59D08EE9"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lastRenderedPageBreak/>
        <w:t xml:space="preserve">  </w:t>
      </w:r>
      <w:proofErr w:type="spellStart"/>
      <w:r w:rsidRPr="002A6BFC">
        <w:rPr>
          <w:rFonts w:ascii="Courier New" w:hAnsi="Courier New" w:cs="Courier New"/>
          <w:color w:val="000000"/>
          <w:sz w:val="20"/>
          <w:szCs w:val="20"/>
          <w:highlight w:val="white"/>
          <w:lang w:val="es-419"/>
        </w:rPr>
        <w:t>Serial</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println</w:t>
      </w:r>
      <w:proofErr w:type="spellEnd"/>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WiFi</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localIP</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//Imprimimos la dirección IP de la red Wifi</w:t>
      </w:r>
    </w:p>
    <w:p w14:paraId="31076FC4"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b/>
          <w:bCs/>
          <w:color w:val="000080"/>
          <w:sz w:val="20"/>
          <w:szCs w:val="20"/>
          <w:highlight w:val="white"/>
          <w:lang w:val="es-419"/>
        </w:rPr>
        <w:t>}</w:t>
      </w:r>
    </w:p>
    <w:p w14:paraId="055773FE"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07099D2F"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8080"/>
          <w:sz w:val="20"/>
          <w:szCs w:val="20"/>
          <w:highlight w:val="white"/>
          <w:lang w:val="es-419"/>
        </w:rPr>
        <w:t>/******************************************************************************/</w:t>
      </w:r>
    </w:p>
    <w:p w14:paraId="16DFD99C"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8000"/>
          <w:sz w:val="20"/>
          <w:szCs w:val="20"/>
          <w:highlight w:val="white"/>
          <w:lang w:val="es-419"/>
        </w:rPr>
        <w:t>//</w:t>
      </w:r>
      <w:proofErr w:type="spellStart"/>
      <w:r w:rsidRPr="002A6BFC">
        <w:rPr>
          <w:rFonts w:ascii="Courier New" w:hAnsi="Courier New" w:cs="Courier New"/>
          <w:color w:val="008000"/>
          <w:sz w:val="20"/>
          <w:szCs w:val="20"/>
          <w:highlight w:val="white"/>
          <w:lang w:val="es-419"/>
        </w:rPr>
        <w:t>Funcion</w:t>
      </w:r>
      <w:proofErr w:type="spellEnd"/>
      <w:r w:rsidRPr="002A6BFC">
        <w:rPr>
          <w:rFonts w:ascii="Courier New" w:hAnsi="Courier New" w:cs="Courier New"/>
          <w:color w:val="008000"/>
          <w:sz w:val="20"/>
          <w:szCs w:val="20"/>
          <w:highlight w:val="white"/>
          <w:lang w:val="es-419"/>
        </w:rPr>
        <w:t xml:space="preserve"> para comprobar si recibe el </w:t>
      </w:r>
      <w:proofErr w:type="spellStart"/>
      <w:r w:rsidRPr="002A6BFC">
        <w:rPr>
          <w:rFonts w:ascii="Courier New" w:hAnsi="Courier New" w:cs="Courier New"/>
          <w:color w:val="008000"/>
          <w:sz w:val="20"/>
          <w:szCs w:val="20"/>
          <w:highlight w:val="white"/>
          <w:lang w:val="es-419"/>
        </w:rPr>
        <w:t>topic</w:t>
      </w:r>
      <w:proofErr w:type="spellEnd"/>
    </w:p>
    <w:p w14:paraId="24ABFEBB"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Pr>
          <w:rFonts w:ascii="Courier New" w:hAnsi="Courier New" w:cs="Courier New"/>
          <w:color w:val="8000FF"/>
          <w:sz w:val="20"/>
          <w:szCs w:val="20"/>
          <w:highlight w:val="white"/>
          <w:lang w:val="en-US"/>
        </w:rPr>
        <w:t>void</w:t>
      </w:r>
      <w:r>
        <w:rPr>
          <w:rFonts w:ascii="Courier New" w:hAnsi="Courier New" w:cs="Courier New"/>
          <w:color w:val="000000"/>
          <w:sz w:val="20"/>
          <w:szCs w:val="20"/>
          <w:highlight w:val="white"/>
          <w:lang w:val="en-US"/>
        </w:rPr>
        <w:t xml:space="preserve"> </w:t>
      </w:r>
      <w:proofErr w:type="gramStart"/>
      <w:r>
        <w:rPr>
          <w:rFonts w:ascii="Courier New" w:hAnsi="Courier New" w:cs="Courier New"/>
          <w:color w:val="000000"/>
          <w:sz w:val="20"/>
          <w:szCs w:val="20"/>
          <w:highlight w:val="white"/>
          <w:lang w:val="en-US"/>
        </w:rPr>
        <w:t>callback</w:t>
      </w:r>
      <w:r>
        <w:rPr>
          <w:rFonts w:ascii="Courier New" w:hAnsi="Courier New" w:cs="Courier New"/>
          <w:b/>
          <w:bCs/>
          <w:color w:val="000080"/>
          <w:sz w:val="20"/>
          <w:szCs w:val="20"/>
          <w:highlight w:val="white"/>
          <w:lang w:val="en-US"/>
        </w:rPr>
        <w:t>(</w:t>
      </w:r>
      <w:proofErr w:type="gramEnd"/>
      <w:r>
        <w:rPr>
          <w:rFonts w:ascii="Courier New" w:hAnsi="Courier New" w:cs="Courier New"/>
          <w:color w:val="8000FF"/>
          <w:sz w:val="20"/>
          <w:szCs w:val="20"/>
          <w:highlight w:val="white"/>
          <w:lang w:val="en-US"/>
        </w:rPr>
        <w:t>char</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topic</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byte</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payload</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unsigned</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int</w:t>
      </w:r>
      <w:r>
        <w:rPr>
          <w:rFonts w:ascii="Courier New" w:hAnsi="Courier New" w:cs="Courier New"/>
          <w:color w:val="000000"/>
          <w:sz w:val="20"/>
          <w:szCs w:val="20"/>
          <w:highlight w:val="white"/>
          <w:lang w:val="en-US"/>
        </w:rPr>
        <w:t xml:space="preserve"> length</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7558033A"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Pr>
          <w:rFonts w:ascii="Courier New" w:hAnsi="Courier New" w:cs="Courier New"/>
          <w:color w:val="000000"/>
          <w:sz w:val="20"/>
          <w:szCs w:val="20"/>
          <w:highlight w:val="white"/>
          <w:lang w:val="en-US"/>
        </w:rPr>
        <w:t xml:space="preserve">  </w:t>
      </w:r>
      <w:r w:rsidRPr="002A6BFC">
        <w:rPr>
          <w:rFonts w:ascii="Courier New" w:hAnsi="Courier New" w:cs="Courier New"/>
          <w:color w:val="000000"/>
          <w:sz w:val="20"/>
          <w:szCs w:val="20"/>
          <w:highlight w:val="white"/>
          <w:lang w:val="es-419"/>
        </w:rPr>
        <w:t xml:space="preserve">mensaje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topic</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//Almacenamos el </w:t>
      </w:r>
      <w:proofErr w:type="spellStart"/>
      <w:r w:rsidRPr="002A6BFC">
        <w:rPr>
          <w:rFonts w:ascii="Courier New" w:hAnsi="Courier New" w:cs="Courier New"/>
          <w:color w:val="008000"/>
          <w:sz w:val="20"/>
          <w:szCs w:val="20"/>
          <w:highlight w:val="white"/>
          <w:lang w:val="es-419"/>
        </w:rPr>
        <w:t>topic</w:t>
      </w:r>
      <w:proofErr w:type="spellEnd"/>
      <w:r w:rsidRPr="002A6BFC">
        <w:rPr>
          <w:rFonts w:ascii="Courier New" w:hAnsi="Courier New" w:cs="Courier New"/>
          <w:color w:val="008000"/>
          <w:sz w:val="20"/>
          <w:szCs w:val="20"/>
          <w:highlight w:val="white"/>
          <w:lang w:val="es-419"/>
        </w:rPr>
        <w:t xml:space="preserve"> en la variable mensaje</w:t>
      </w:r>
    </w:p>
    <w:p w14:paraId="4C80CA38"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inform</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808080"/>
          <w:sz w:val="20"/>
          <w:szCs w:val="20"/>
          <w:highlight w:val="white"/>
          <w:lang w:val="es-419"/>
        </w:rPr>
        <w: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w:t>
      </w:r>
      <w:proofErr w:type="spellStart"/>
      <w:r w:rsidRPr="002A6BFC">
        <w:rPr>
          <w:rFonts w:ascii="Courier New" w:hAnsi="Courier New" w:cs="Courier New"/>
          <w:color w:val="008000"/>
          <w:sz w:val="20"/>
          <w:szCs w:val="20"/>
          <w:highlight w:val="white"/>
          <w:lang w:val="es-419"/>
        </w:rPr>
        <w:t>String</w:t>
      </w:r>
      <w:proofErr w:type="spellEnd"/>
      <w:r w:rsidRPr="002A6BFC">
        <w:rPr>
          <w:rFonts w:ascii="Courier New" w:hAnsi="Courier New" w:cs="Courier New"/>
          <w:color w:val="008000"/>
          <w:sz w:val="20"/>
          <w:szCs w:val="20"/>
          <w:highlight w:val="white"/>
          <w:lang w:val="es-419"/>
        </w:rPr>
        <w:t xml:space="preserve"> donde se </w:t>
      </w:r>
      <w:proofErr w:type="gramStart"/>
      <w:r w:rsidRPr="002A6BFC">
        <w:rPr>
          <w:rFonts w:ascii="Courier New" w:hAnsi="Courier New" w:cs="Courier New"/>
          <w:color w:val="008000"/>
          <w:sz w:val="20"/>
          <w:szCs w:val="20"/>
          <w:highlight w:val="white"/>
          <w:lang w:val="es-419"/>
        </w:rPr>
        <w:t>almacenara</w:t>
      </w:r>
      <w:proofErr w:type="gramEnd"/>
      <w:r w:rsidRPr="002A6BFC">
        <w:rPr>
          <w:rFonts w:ascii="Courier New" w:hAnsi="Courier New" w:cs="Courier New"/>
          <w:color w:val="008000"/>
          <w:sz w:val="20"/>
          <w:szCs w:val="20"/>
          <w:highlight w:val="white"/>
          <w:lang w:val="es-419"/>
        </w:rPr>
        <w:t xml:space="preserve"> el </w:t>
      </w:r>
      <w:proofErr w:type="spellStart"/>
      <w:r w:rsidRPr="002A6BFC">
        <w:rPr>
          <w:rFonts w:ascii="Courier New" w:hAnsi="Courier New" w:cs="Courier New"/>
          <w:color w:val="008000"/>
          <w:sz w:val="20"/>
          <w:szCs w:val="20"/>
          <w:highlight w:val="white"/>
          <w:lang w:val="es-419"/>
        </w:rPr>
        <w:t>payload</w:t>
      </w:r>
      <w:proofErr w:type="spellEnd"/>
    </w:p>
    <w:p w14:paraId="03DAB3D1"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//Comentaremos los siguientes mensajes</w:t>
      </w:r>
    </w:p>
    <w:p w14:paraId="78311ADC"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w:t>
      </w:r>
      <w:proofErr w:type="spellStart"/>
      <w:r w:rsidRPr="002A6BFC">
        <w:rPr>
          <w:rFonts w:ascii="Courier New" w:hAnsi="Courier New" w:cs="Courier New"/>
          <w:color w:val="008000"/>
          <w:sz w:val="20"/>
          <w:szCs w:val="20"/>
          <w:highlight w:val="white"/>
          <w:lang w:val="es-419"/>
        </w:rPr>
        <w:t>Serial.print</w:t>
      </w:r>
      <w:proofErr w:type="spellEnd"/>
      <w:r w:rsidRPr="002A6BFC">
        <w:rPr>
          <w:rFonts w:ascii="Courier New" w:hAnsi="Courier New" w:cs="Courier New"/>
          <w:color w:val="008000"/>
          <w:sz w:val="20"/>
          <w:szCs w:val="20"/>
          <w:highlight w:val="white"/>
          <w:lang w:val="es-419"/>
        </w:rPr>
        <w:t>("El mensaje llegó [");</w:t>
      </w:r>
    </w:p>
    <w:p w14:paraId="0EE06422"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w:t>
      </w:r>
      <w:proofErr w:type="spellStart"/>
      <w:r w:rsidRPr="002A6BFC">
        <w:rPr>
          <w:rFonts w:ascii="Courier New" w:hAnsi="Courier New" w:cs="Courier New"/>
          <w:color w:val="008000"/>
          <w:sz w:val="20"/>
          <w:szCs w:val="20"/>
          <w:highlight w:val="white"/>
          <w:lang w:val="es-419"/>
        </w:rPr>
        <w:t>Serial.print</w:t>
      </w:r>
      <w:proofErr w:type="spellEnd"/>
      <w:r w:rsidRPr="002A6BFC">
        <w:rPr>
          <w:rFonts w:ascii="Courier New" w:hAnsi="Courier New" w:cs="Courier New"/>
          <w:color w:val="008000"/>
          <w:sz w:val="20"/>
          <w:szCs w:val="20"/>
          <w:highlight w:val="white"/>
          <w:lang w:val="es-419"/>
        </w:rPr>
        <w:t>(mensaje); //imprimimos el mensaje</w:t>
      </w:r>
    </w:p>
    <w:p w14:paraId="516E29B8" w14:textId="77777777" w:rsid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n-US"/>
        </w:rPr>
      </w:pPr>
      <w:r w:rsidRPr="002A6BFC">
        <w:rPr>
          <w:rFonts w:ascii="Courier New" w:hAnsi="Courier New" w:cs="Courier New"/>
          <w:color w:val="000000"/>
          <w:sz w:val="20"/>
          <w:szCs w:val="20"/>
          <w:highlight w:val="white"/>
          <w:lang w:val="es-419"/>
        </w:rPr>
        <w:t xml:space="preserve">  </w:t>
      </w:r>
      <w:r>
        <w:rPr>
          <w:rFonts w:ascii="Courier New" w:hAnsi="Courier New" w:cs="Courier New"/>
          <w:color w:val="008000"/>
          <w:sz w:val="20"/>
          <w:szCs w:val="20"/>
          <w:highlight w:val="white"/>
          <w:lang w:val="en-US"/>
        </w:rPr>
        <w:t>//</w:t>
      </w:r>
      <w:proofErr w:type="spellStart"/>
      <w:r>
        <w:rPr>
          <w:rFonts w:ascii="Courier New" w:hAnsi="Courier New" w:cs="Courier New"/>
          <w:color w:val="008000"/>
          <w:sz w:val="20"/>
          <w:szCs w:val="20"/>
          <w:highlight w:val="white"/>
          <w:lang w:val="en-US"/>
        </w:rPr>
        <w:t>Serial.print</w:t>
      </w:r>
      <w:proofErr w:type="spellEnd"/>
      <w:r>
        <w:rPr>
          <w:rFonts w:ascii="Courier New" w:hAnsi="Courier New" w:cs="Courier New"/>
          <w:color w:val="008000"/>
          <w:sz w:val="20"/>
          <w:szCs w:val="20"/>
          <w:highlight w:val="white"/>
          <w:lang w:val="en-US"/>
        </w:rPr>
        <w:t>("] "</w:t>
      </w:r>
      <w:proofErr w:type="gramStart"/>
      <w:r>
        <w:rPr>
          <w:rFonts w:ascii="Courier New" w:hAnsi="Courier New" w:cs="Courier New"/>
          <w:color w:val="008000"/>
          <w:sz w:val="20"/>
          <w:szCs w:val="20"/>
          <w:highlight w:val="white"/>
          <w:lang w:val="en-US"/>
        </w:rPr>
        <w:t>);</w:t>
      </w:r>
      <w:proofErr w:type="gramEnd"/>
    </w:p>
    <w:p w14:paraId="0A43489F"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p>
    <w:p w14:paraId="5245A7E5"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for</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8000FF"/>
          <w:sz w:val="20"/>
          <w:szCs w:val="20"/>
          <w:highlight w:val="white"/>
          <w:lang w:val="en-US"/>
        </w:rPr>
        <w:t>int</w:t>
      </w: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i</w:t>
      </w:r>
      <w:proofErr w:type="spellEnd"/>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0</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i</w:t>
      </w:r>
      <w:proofErr w:type="spellEnd"/>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&lt;</w:t>
      </w:r>
      <w:r>
        <w:rPr>
          <w:rFonts w:ascii="Courier New" w:hAnsi="Courier New" w:cs="Courier New"/>
          <w:color w:val="000000"/>
          <w:sz w:val="20"/>
          <w:szCs w:val="20"/>
          <w:highlight w:val="white"/>
          <w:lang w:val="en-US"/>
        </w:rPr>
        <w:t xml:space="preserve"> length</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i</w:t>
      </w:r>
      <w:proofErr w:type="spellEnd"/>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5546D581"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Pr>
          <w:rFonts w:ascii="Courier New" w:hAnsi="Courier New" w:cs="Courier New"/>
          <w:color w:val="000000"/>
          <w:sz w:val="20"/>
          <w:szCs w:val="20"/>
          <w:highlight w:val="white"/>
          <w:lang w:val="en-US"/>
        </w:rPr>
        <w:t xml:space="preserve">    </w:t>
      </w:r>
      <w:proofErr w:type="spellStart"/>
      <w:r w:rsidRPr="002A6BFC">
        <w:rPr>
          <w:rFonts w:ascii="Courier New" w:hAnsi="Courier New" w:cs="Courier New"/>
          <w:color w:val="000000"/>
          <w:sz w:val="20"/>
          <w:szCs w:val="20"/>
          <w:highlight w:val="white"/>
          <w:lang w:val="es-419"/>
        </w:rPr>
        <w:t>inform</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8000FF"/>
          <w:sz w:val="20"/>
          <w:szCs w:val="20"/>
          <w:highlight w:val="white"/>
          <w:lang w:val="es-419"/>
        </w:rPr>
        <w:t>char</w:t>
      </w:r>
      <w:proofErr w:type="spellEnd"/>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payload</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i</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//Guardamos el </w:t>
      </w:r>
      <w:proofErr w:type="spellStart"/>
      <w:r w:rsidRPr="002A6BFC">
        <w:rPr>
          <w:rFonts w:ascii="Courier New" w:hAnsi="Courier New" w:cs="Courier New"/>
          <w:color w:val="008000"/>
          <w:sz w:val="20"/>
          <w:szCs w:val="20"/>
          <w:highlight w:val="white"/>
          <w:lang w:val="es-419"/>
        </w:rPr>
        <w:t>payload</w:t>
      </w:r>
      <w:proofErr w:type="spellEnd"/>
      <w:r w:rsidRPr="002A6BFC">
        <w:rPr>
          <w:rFonts w:ascii="Courier New" w:hAnsi="Courier New" w:cs="Courier New"/>
          <w:color w:val="008000"/>
          <w:sz w:val="20"/>
          <w:szCs w:val="20"/>
          <w:highlight w:val="white"/>
          <w:lang w:val="es-419"/>
        </w:rPr>
        <w:t xml:space="preserve"> en un </w:t>
      </w:r>
      <w:proofErr w:type="spellStart"/>
      <w:r w:rsidRPr="002A6BFC">
        <w:rPr>
          <w:rFonts w:ascii="Courier New" w:hAnsi="Courier New" w:cs="Courier New"/>
          <w:color w:val="008000"/>
          <w:sz w:val="20"/>
          <w:szCs w:val="20"/>
          <w:highlight w:val="white"/>
          <w:lang w:val="es-419"/>
        </w:rPr>
        <w:t>string</w:t>
      </w:r>
      <w:proofErr w:type="spellEnd"/>
    </w:p>
    <w:p w14:paraId="1979A37C"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
    <w:p w14:paraId="6A819BEB"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w:t>
      </w:r>
      <w:proofErr w:type="spellStart"/>
      <w:r w:rsidRPr="002A6BFC">
        <w:rPr>
          <w:rFonts w:ascii="Courier New" w:hAnsi="Courier New" w:cs="Courier New"/>
          <w:color w:val="008000"/>
          <w:sz w:val="20"/>
          <w:szCs w:val="20"/>
          <w:highlight w:val="white"/>
          <w:lang w:val="es-419"/>
        </w:rPr>
        <w:t>Serial.print</w:t>
      </w:r>
      <w:proofErr w:type="spellEnd"/>
      <w:r w:rsidRPr="002A6BFC">
        <w:rPr>
          <w:rFonts w:ascii="Courier New" w:hAnsi="Courier New" w:cs="Courier New"/>
          <w:color w:val="008000"/>
          <w:sz w:val="20"/>
          <w:szCs w:val="20"/>
          <w:highlight w:val="white"/>
          <w:lang w:val="es-419"/>
        </w:rPr>
        <w:t>(</w:t>
      </w:r>
      <w:proofErr w:type="spellStart"/>
      <w:r w:rsidRPr="002A6BFC">
        <w:rPr>
          <w:rFonts w:ascii="Courier New" w:hAnsi="Courier New" w:cs="Courier New"/>
          <w:color w:val="008000"/>
          <w:sz w:val="20"/>
          <w:szCs w:val="20"/>
          <w:highlight w:val="white"/>
          <w:lang w:val="es-419"/>
        </w:rPr>
        <w:t>inform</w:t>
      </w:r>
      <w:proofErr w:type="spellEnd"/>
      <w:r w:rsidRPr="002A6BFC">
        <w:rPr>
          <w:rFonts w:ascii="Courier New" w:hAnsi="Courier New" w:cs="Courier New"/>
          <w:color w:val="008000"/>
          <w:sz w:val="20"/>
          <w:szCs w:val="20"/>
          <w:highlight w:val="white"/>
          <w:lang w:val="es-419"/>
        </w:rPr>
        <w:t>); //</w:t>
      </w:r>
      <w:proofErr w:type="spellStart"/>
      <w:r w:rsidRPr="002A6BFC">
        <w:rPr>
          <w:rFonts w:ascii="Courier New" w:hAnsi="Courier New" w:cs="Courier New"/>
          <w:color w:val="008000"/>
          <w:sz w:val="20"/>
          <w:szCs w:val="20"/>
          <w:highlight w:val="white"/>
          <w:lang w:val="es-419"/>
        </w:rPr>
        <w:t>Imprimos</w:t>
      </w:r>
      <w:proofErr w:type="spellEnd"/>
      <w:r w:rsidRPr="002A6BFC">
        <w:rPr>
          <w:rFonts w:ascii="Courier New" w:hAnsi="Courier New" w:cs="Courier New"/>
          <w:color w:val="008000"/>
          <w:sz w:val="20"/>
          <w:szCs w:val="20"/>
          <w:highlight w:val="white"/>
          <w:lang w:val="es-419"/>
        </w:rPr>
        <w:t xml:space="preserve"> el </w:t>
      </w:r>
      <w:proofErr w:type="spellStart"/>
      <w:r w:rsidRPr="002A6BFC">
        <w:rPr>
          <w:rFonts w:ascii="Courier New" w:hAnsi="Courier New" w:cs="Courier New"/>
          <w:color w:val="008000"/>
          <w:sz w:val="20"/>
          <w:szCs w:val="20"/>
          <w:highlight w:val="white"/>
          <w:lang w:val="es-419"/>
        </w:rPr>
        <w:t>string</w:t>
      </w:r>
      <w:proofErr w:type="spellEnd"/>
      <w:r w:rsidRPr="002A6BFC">
        <w:rPr>
          <w:rFonts w:ascii="Courier New" w:hAnsi="Courier New" w:cs="Courier New"/>
          <w:color w:val="008000"/>
          <w:sz w:val="20"/>
          <w:szCs w:val="20"/>
          <w:highlight w:val="white"/>
          <w:lang w:val="es-419"/>
        </w:rPr>
        <w:t xml:space="preserve"> que contiene al </w:t>
      </w:r>
      <w:proofErr w:type="spellStart"/>
      <w:r w:rsidRPr="002A6BFC">
        <w:rPr>
          <w:rFonts w:ascii="Courier New" w:hAnsi="Courier New" w:cs="Courier New"/>
          <w:color w:val="008000"/>
          <w:sz w:val="20"/>
          <w:szCs w:val="20"/>
          <w:highlight w:val="white"/>
          <w:lang w:val="es-419"/>
        </w:rPr>
        <w:t>payload</w:t>
      </w:r>
      <w:proofErr w:type="spellEnd"/>
    </w:p>
    <w:p w14:paraId="09477857"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w:t>
      </w:r>
      <w:proofErr w:type="spellStart"/>
      <w:r w:rsidRPr="002A6BFC">
        <w:rPr>
          <w:rFonts w:ascii="Courier New" w:hAnsi="Courier New" w:cs="Courier New"/>
          <w:color w:val="008000"/>
          <w:sz w:val="20"/>
          <w:szCs w:val="20"/>
          <w:highlight w:val="white"/>
          <w:lang w:val="es-419"/>
        </w:rPr>
        <w:t>Serial.println</w:t>
      </w:r>
      <w:proofErr w:type="spellEnd"/>
      <w:r w:rsidRPr="002A6BFC">
        <w:rPr>
          <w:rFonts w:ascii="Courier New" w:hAnsi="Courier New" w:cs="Courier New"/>
          <w:color w:val="008000"/>
          <w:sz w:val="20"/>
          <w:szCs w:val="20"/>
          <w:highlight w:val="white"/>
          <w:lang w:val="es-419"/>
        </w:rPr>
        <w:t>();</w:t>
      </w:r>
    </w:p>
    <w:p w14:paraId="15E05FA6"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b/>
          <w:bCs/>
          <w:color w:val="000080"/>
          <w:sz w:val="20"/>
          <w:szCs w:val="20"/>
          <w:highlight w:val="white"/>
          <w:lang w:val="es-419"/>
        </w:rPr>
        <w:t>}</w:t>
      </w:r>
    </w:p>
    <w:p w14:paraId="5BC22610"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423B2DF2"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8080"/>
          <w:sz w:val="20"/>
          <w:szCs w:val="20"/>
          <w:highlight w:val="white"/>
          <w:lang w:val="es-419"/>
        </w:rPr>
        <w:t>/******************************************************************************/</w:t>
      </w:r>
    </w:p>
    <w:p w14:paraId="735E7999"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proofErr w:type="spellStart"/>
      <w:r w:rsidRPr="002A6BFC">
        <w:rPr>
          <w:rFonts w:ascii="Courier New" w:hAnsi="Courier New" w:cs="Courier New"/>
          <w:color w:val="8000FF"/>
          <w:sz w:val="20"/>
          <w:szCs w:val="20"/>
          <w:highlight w:val="white"/>
          <w:lang w:val="es-419"/>
        </w:rPr>
        <w:t>void</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reconnect</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w:t>
      </w:r>
      <w:proofErr w:type="spellStart"/>
      <w:r w:rsidRPr="002A6BFC">
        <w:rPr>
          <w:rFonts w:ascii="Courier New" w:hAnsi="Courier New" w:cs="Courier New"/>
          <w:color w:val="008000"/>
          <w:sz w:val="20"/>
          <w:szCs w:val="20"/>
          <w:highlight w:val="white"/>
          <w:lang w:val="es-419"/>
        </w:rPr>
        <w:t>Funcion</w:t>
      </w:r>
      <w:proofErr w:type="spellEnd"/>
      <w:r w:rsidRPr="002A6BFC">
        <w:rPr>
          <w:rFonts w:ascii="Courier New" w:hAnsi="Courier New" w:cs="Courier New"/>
          <w:color w:val="008000"/>
          <w:sz w:val="20"/>
          <w:szCs w:val="20"/>
          <w:highlight w:val="white"/>
          <w:lang w:val="es-419"/>
        </w:rPr>
        <w:t xml:space="preserve"> para reconectarnos</w:t>
      </w:r>
    </w:p>
    <w:p w14:paraId="0A6BD6E0"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 </w:t>
      </w:r>
      <w:proofErr w:type="spellStart"/>
      <w:r w:rsidRPr="002A6BFC">
        <w:rPr>
          <w:rFonts w:ascii="Courier New" w:hAnsi="Courier New" w:cs="Courier New"/>
          <w:color w:val="008000"/>
          <w:sz w:val="20"/>
          <w:szCs w:val="20"/>
          <w:highlight w:val="white"/>
          <w:lang w:val="es-419"/>
        </w:rPr>
        <w:t>Loop</w:t>
      </w:r>
      <w:proofErr w:type="spellEnd"/>
      <w:r w:rsidRPr="002A6BFC">
        <w:rPr>
          <w:rFonts w:ascii="Courier New" w:hAnsi="Courier New" w:cs="Courier New"/>
          <w:color w:val="008000"/>
          <w:sz w:val="20"/>
          <w:szCs w:val="20"/>
          <w:highlight w:val="white"/>
          <w:lang w:val="es-419"/>
        </w:rPr>
        <w:t xml:space="preserve"> hasta que estemos reconectados</w:t>
      </w:r>
    </w:p>
    <w:p w14:paraId="661EFF41"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b/>
          <w:bCs/>
          <w:color w:val="0000FF"/>
          <w:sz w:val="20"/>
          <w:szCs w:val="20"/>
          <w:highlight w:val="white"/>
          <w:lang w:val="es-419"/>
        </w:rPr>
        <w:t>while</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client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connected</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
    <w:p w14:paraId="4E333D13"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Serial</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print</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 xml:space="preserve">"Intentando </w:t>
      </w:r>
      <w:proofErr w:type="spellStart"/>
      <w:r w:rsidRPr="002A6BFC">
        <w:rPr>
          <w:rFonts w:ascii="Courier New" w:hAnsi="Courier New" w:cs="Courier New"/>
          <w:color w:val="808080"/>
          <w:sz w:val="20"/>
          <w:szCs w:val="20"/>
          <w:highlight w:val="white"/>
          <w:lang w:val="es-419"/>
        </w:rPr>
        <w:t>conexion</w:t>
      </w:r>
      <w:proofErr w:type="spellEnd"/>
      <w:r w:rsidRPr="002A6BFC">
        <w:rPr>
          <w:rFonts w:ascii="Courier New" w:hAnsi="Courier New" w:cs="Courier New"/>
          <w:color w:val="808080"/>
          <w:sz w:val="20"/>
          <w:szCs w:val="20"/>
          <w:highlight w:val="white"/>
          <w:lang w:val="es-419"/>
        </w:rPr>
        <w:t xml:space="preserve"> MQTT..."</w:t>
      </w:r>
      <w:r w:rsidRPr="002A6BFC">
        <w:rPr>
          <w:rFonts w:ascii="Courier New" w:hAnsi="Courier New" w:cs="Courier New"/>
          <w:b/>
          <w:bCs/>
          <w:color w:val="000080"/>
          <w:sz w:val="20"/>
          <w:szCs w:val="20"/>
          <w:highlight w:val="white"/>
          <w:lang w:val="es-419"/>
        </w:rPr>
        <w:t>);</w:t>
      </w:r>
    </w:p>
    <w:p w14:paraId="1EBAE14A"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b/>
          <w:bCs/>
          <w:color w:val="0000FF"/>
          <w:sz w:val="20"/>
          <w:szCs w:val="20"/>
          <w:highlight w:val="white"/>
          <w:lang w:val="es-419"/>
        </w:rPr>
        <w:t>if</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client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connect</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"ESP8266Client"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mqtt_user</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mqtt_pass</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//Si estamos conectados, entonces...</w:t>
      </w:r>
    </w:p>
    <w:p w14:paraId="02619021"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//Publicamos en cada uno de los </w:t>
      </w:r>
      <w:proofErr w:type="spellStart"/>
      <w:r w:rsidRPr="002A6BFC">
        <w:rPr>
          <w:rFonts w:ascii="Courier New" w:hAnsi="Courier New" w:cs="Courier New"/>
          <w:color w:val="008000"/>
          <w:sz w:val="20"/>
          <w:szCs w:val="20"/>
          <w:highlight w:val="white"/>
          <w:lang w:val="es-419"/>
        </w:rPr>
        <w:t>topic</w:t>
      </w:r>
      <w:proofErr w:type="spellEnd"/>
      <w:r w:rsidRPr="002A6BFC">
        <w:rPr>
          <w:rFonts w:ascii="Courier New" w:hAnsi="Courier New" w:cs="Courier New"/>
          <w:color w:val="008000"/>
          <w:sz w:val="20"/>
          <w:szCs w:val="20"/>
          <w:highlight w:val="white"/>
          <w:lang w:val="es-419"/>
        </w:rPr>
        <w:t xml:space="preserve"> el mensaje Conectado</w:t>
      </w:r>
    </w:p>
    <w:p w14:paraId="73E2F6F6"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Serial</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println</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"Conectado"</w:t>
      </w:r>
      <w:r w:rsidRPr="002A6BFC">
        <w:rPr>
          <w:rFonts w:ascii="Courier New" w:hAnsi="Courier New" w:cs="Courier New"/>
          <w:b/>
          <w:bCs/>
          <w:color w:val="000080"/>
          <w:sz w:val="20"/>
          <w:szCs w:val="20"/>
          <w:highlight w:val="white"/>
          <w:lang w:val="es-419"/>
        </w:rPr>
        <w:t>);</w:t>
      </w:r>
    </w:p>
    <w:p w14:paraId="65292551"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client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publish</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"dht22-tem"</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808080"/>
          <w:sz w:val="20"/>
          <w:szCs w:val="20"/>
          <w:highlight w:val="white"/>
          <w:lang w:val="es-419"/>
        </w:rPr>
        <w:t>"Conectado"</w:t>
      </w:r>
      <w:r w:rsidRPr="002A6BFC">
        <w:rPr>
          <w:rFonts w:ascii="Courier New" w:hAnsi="Courier New" w:cs="Courier New"/>
          <w:b/>
          <w:bCs/>
          <w:color w:val="000080"/>
          <w:sz w:val="20"/>
          <w:szCs w:val="20"/>
          <w:highlight w:val="white"/>
          <w:lang w:val="es-419"/>
        </w:rPr>
        <w:t>);</w:t>
      </w:r>
    </w:p>
    <w:p w14:paraId="76897F32"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client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publish</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"dht22-hum"</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808080"/>
          <w:sz w:val="20"/>
          <w:szCs w:val="20"/>
          <w:highlight w:val="white"/>
          <w:lang w:val="es-419"/>
        </w:rPr>
        <w:t>"Conectado"</w:t>
      </w:r>
      <w:r w:rsidRPr="002A6BFC">
        <w:rPr>
          <w:rFonts w:ascii="Courier New" w:hAnsi="Courier New" w:cs="Courier New"/>
          <w:b/>
          <w:bCs/>
          <w:color w:val="000080"/>
          <w:sz w:val="20"/>
          <w:szCs w:val="20"/>
          <w:highlight w:val="white"/>
          <w:lang w:val="es-419"/>
        </w:rPr>
        <w:t>);</w:t>
      </w:r>
    </w:p>
    <w:p w14:paraId="13E19B26"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client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publish</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"sensor-</w:t>
      </w:r>
      <w:proofErr w:type="spellStart"/>
      <w:r w:rsidRPr="002A6BFC">
        <w:rPr>
          <w:rFonts w:ascii="Courier New" w:hAnsi="Courier New" w:cs="Courier New"/>
          <w:color w:val="808080"/>
          <w:sz w:val="20"/>
          <w:szCs w:val="20"/>
          <w:highlight w:val="white"/>
          <w:lang w:val="es-419"/>
        </w:rPr>
        <w:t>hum_suelo</w:t>
      </w:r>
      <w:proofErr w:type="spellEnd"/>
      <w:r w:rsidRPr="002A6BFC">
        <w:rPr>
          <w:rFonts w:ascii="Courier New" w:hAnsi="Courier New" w:cs="Courier New"/>
          <w:color w:val="808080"/>
          <w:sz w:val="20"/>
          <w:szCs w:val="20"/>
          <w:highlight w:val="white"/>
          <w:lang w:val="es-419"/>
        </w:rPr>
        <w: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808080"/>
          <w:sz w:val="20"/>
          <w:szCs w:val="20"/>
          <w:highlight w:val="white"/>
          <w:lang w:val="es-419"/>
        </w:rPr>
        <w:t>"Conectado"</w:t>
      </w:r>
      <w:r w:rsidRPr="002A6BFC">
        <w:rPr>
          <w:rFonts w:ascii="Courier New" w:hAnsi="Courier New" w:cs="Courier New"/>
          <w:b/>
          <w:bCs/>
          <w:color w:val="000080"/>
          <w:sz w:val="20"/>
          <w:szCs w:val="20"/>
          <w:highlight w:val="white"/>
          <w:lang w:val="es-419"/>
        </w:rPr>
        <w:t>);</w:t>
      </w:r>
    </w:p>
    <w:p w14:paraId="5109CF8E"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client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publish</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"sensor-ultrasonido"</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808080"/>
          <w:sz w:val="20"/>
          <w:szCs w:val="20"/>
          <w:highlight w:val="white"/>
          <w:lang w:val="es-419"/>
        </w:rPr>
        <w:t>"Conectado"</w:t>
      </w:r>
      <w:r w:rsidRPr="002A6BFC">
        <w:rPr>
          <w:rFonts w:ascii="Courier New" w:hAnsi="Courier New" w:cs="Courier New"/>
          <w:b/>
          <w:bCs/>
          <w:color w:val="000080"/>
          <w:sz w:val="20"/>
          <w:szCs w:val="20"/>
          <w:highlight w:val="white"/>
          <w:lang w:val="es-419"/>
        </w:rPr>
        <w:t>);</w:t>
      </w:r>
    </w:p>
    <w:p w14:paraId="006C50C2"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client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publish</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w:t>
      </w:r>
      <w:proofErr w:type="spellStart"/>
      <w:r w:rsidRPr="002A6BFC">
        <w:rPr>
          <w:rFonts w:ascii="Courier New" w:hAnsi="Courier New" w:cs="Courier New"/>
          <w:color w:val="808080"/>
          <w:sz w:val="20"/>
          <w:szCs w:val="20"/>
          <w:highlight w:val="white"/>
          <w:lang w:val="es-419"/>
        </w:rPr>
        <w:t>control_riego</w:t>
      </w:r>
      <w:proofErr w:type="spellEnd"/>
      <w:r w:rsidRPr="002A6BFC">
        <w:rPr>
          <w:rFonts w:ascii="Courier New" w:hAnsi="Courier New" w:cs="Courier New"/>
          <w:color w:val="808080"/>
          <w:sz w:val="20"/>
          <w:szCs w:val="20"/>
          <w:highlight w:val="white"/>
          <w:lang w:val="es-419"/>
        </w:rPr>
        <w: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808080"/>
          <w:sz w:val="20"/>
          <w:szCs w:val="20"/>
          <w:highlight w:val="white"/>
          <w:lang w:val="es-419"/>
        </w:rPr>
        <w:t>"Conectado"</w:t>
      </w:r>
      <w:r w:rsidRPr="002A6BFC">
        <w:rPr>
          <w:rFonts w:ascii="Courier New" w:hAnsi="Courier New" w:cs="Courier New"/>
          <w:b/>
          <w:bCs/>
          <w:color w:val="000080"/>
          <w:sz w:val="20"/>
          <w:szCs w:val="20"/>
          <w:highlight w:val="white"/>
          <w:lang w:val="es-419"/>
        </w:rPr>
        <w:t>);</w:t>
      </w:r>
    </w:p>
    <w:p w14:paraId="5662D19B"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28100AD1"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//Nos suscribimos a los </w:t>
      </w:r>
      <w:proofErr w:type="spellStart"/>
      <w:r w:rsidRPr="002A6BFC">
        <w:rPr>
          <w:rFonts w:ascii="Courier New" w:hAnsi="Courier New" w:cs="Courier New"/>
          <w:color w:val="008000"/>
          <w:sz w:val="20"/>
          <w:szCs w:val="20"/>
          <w:highlight w:val="white"/>
          <w:lang w:val="es-419"/>
        </w:rPr>
        <w:t>topicos</w:t>
      </w:r>
      <w:proofErr w:type="spellEnd"/>
    </w:p>
    <w:p w14:paraId="0A7BBB43"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client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subscribe</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"dht22-tem"</w:t>
      </w:r>
      <w:r w:rsidRPr="002A6BFC">
        <w:rPr>
          <w:rFonts w:ascii="Courier New" w:hAnsi="Courier New" w:cs="Courier New"/>
          <w:b/>
          <w:bCs/>
          <w:color w:val="000080"/>
          <w:sz w:val="20"/>
          <w:szCs w:val="20"/>
          <w:highlight w:val="white"/>
          <w:lang w:val="es-419"/>
        </w:rPr>
        <w:t>);</w:t>
      </w:r>
    </w:p>
    <w:p w14:paraId="47CBA9D1"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client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subscribe</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"dht22-hum"</w:t>
      </w:r>
      <w:r w:rsidRPr="002A6BFC">
        <w:rPr>
          <w:rFonts w:ascii="Courier New" w:hAnsi="Courier New" w:cs="Courier New"/>
          <w:b/>
          <w:bCs/>
          <w:color w:val="000080"/>
          <w:sz w:val="20"/>
          <w:szCs w:val="20"/>
          <w:highlight w:val="white"/>
          <w:lang w:val="es-419"/>
        </w:rPr>
        <w:t>);</w:t>
      </w:r>
    </w:p>
    <w:p w14:paraId="6B3EA4C5"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client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subscribe</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"sensor-</w:t>
      </w:r>
      <w:proofErr w:type="spellStart"/>
      <w:r w:rsidRPr="002A6BFC">
        <w:rPr>
          <w:rFonts w:ascii="Courier New" w:hAnsi="Courier New" w:cs="Courier New"/>
          <w:color w:val="808080"/>
          <w:sz w:val="20"/>
          <w:szCs w:val="20"/>
          <w:highlight w:val="white"/>
          <w:lang w:val="es-419"/>
        </w:rPr>
        <w:t>hum_suelo</w:t>
      </w:r>
      <w:proofErr w:type="spellEnd"/>
      <w:r w:rsidRPr="002A6BFC">
        <w:rPr>
          <w:rFonts w:ascii="Courier New" w:hAnsi="Courier New" w:cs="Courier New"/>
          <w:color w:val="808080"/>
          <w:sz w:val="20"/>
          <w:szCs w:val="20"/>
          <w:highlight w:val="white"/>
          <w:lang w:val="es-419"/>
        </w:rPr>
        <w:t>"</w:t>
      </w:r>
      <w:r w:rsidRPr="002A6BFC">
        <w:rPr>
          <w:rFonts w:ascii="Courier New" w:hAnsi="Courier New" w:cs="Courier New"/>
          <w:b/>
          <w:bCs/>
          <w:color w:val="000080"/>
          <w:sz w:val="20"/>
          <w:szCs w:val="20"/>
          <w:highlight w:val="white"/>
          <w:lang w:val="es-419"/>
        </w:rPr>
        <w:t>);</w:t>
      </w:r>
    </w:p>
    <w:p w14:paraId="5D43FE58"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client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subscribe</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"sensor-ultrasonido"</w:t>
      </w:r>
      <w:r w:rsidRPr="002A6BFC">
        <w:rPr>
          <w:rFonts w:ascii="Courier New" w:hAnsi="Courier New" w:cs="Courier New"/>
          <w:b/>
          <w:bCs/>
          <w:color w:val="000080"/>
          <w:sz w:val="20"/>
          <w:szCs w:val="20"/>
          <w:highlight w:val="white"/>
          <w:lang w:val="es-419"/>
        </w:rPr>
        <w:t>);</w:t>
      </w:r>
    </w:p>
    <w:p w14:paraId="14815BA6"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client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subscribe</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w:t>
      </w:r>
      <w:proofErr w:type="spellStart"/>
      <w:r w:rsidRPr="002A6BFC">
        <w:rPr>
          <w:rFonts w:ascii="Courier New" w:hAnsi="Courier New" w:cs="Courier New"/>
          <w:color w:val="808080"/>
          <w:sz w:val="20"/>
          <w:szCs w:val="20"/>
          <w:highlight w:val="white"/>
          <w:lang w:val="es-419"/>
        </w:rPr>
        <w:t>control_riego</w:t>
      </w:r>
      <w:proofErr w:type="spellEnd"/>
      <w:r w:rsidRPr="002A6BFC">
        <w:rPr>
          <w:rFonts w:ascii="Courier New" w:hAnsi="Courier New" w:cs="Courier New"/>
          <w:color w:val="808080"/>
          <w:sz w:val="20"/>
          <w:szCs w:val="20"/>
          <w:highlight w:val="white"/>
          <w:lang w:val="es-419"/>
        </w:rPr>
        <w:t>"</w:t>
      </w:r>
      <w:r w:rsidRPr="002A6BFC">
        <w:rPr>
          <w:rFonts w:ascii="Courier New" w:hAnsi="Courier New" w:cs="Courier New"/>
          <w:b/>
          <w:bCs/>
          <w:color w:val="000080"/>
          <w:sz w:val="20"/>
          <w:szCs w:val="20"/>
          <w:highlight w:val="white"/>
          <w:lang w:val="es-419"/>
        </w:rPr>
        <w:t>);</w:t>
      </w:r>
    </w:p>
    <w:p w14:paraId="41A5B570"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0D2E6421"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b/>
          <w:bCs/>
          <w:color w:val="0000FF"/>
          <w:sz w:val="20"/>
          <w:szCs w:val="20"/>
          <w:highlight w:val="white"/>
          <w:lang w:val="es-419"/>
        </w:rPr>
        <w:t>else</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//si falla la conexión se imprime un mensaje</w:t>
      </w:r>
    </w:p>
    <w:p w14:paraId="47C402AE"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Serial</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print</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w:t>
      </w:r>
      <w:proofErr w:type="spellStart"/>
      <w:r w:rsidRPr="002A6BFC">
        <w:rPr>
          <w:rFonts w:ascii="Courier New" w:hAnsi="Courier New" w:cs="Courier New"/>
          <w:color w:val="808080"/>
          <w:sz w:val="20"/>
          <w:szCs w:val="20"/>
          <w:highlight w:val="white"/>
          <w:lang w:val="es-419"/>
        </w:rPr>
        <w:t>Conexion</w:t>
      </w:r>
      <w:proofErr w:type="spellEnd"/>
      <w:r w:rsidRPr="002A6BFC">
        <w:rPr>
          <w:rFonts w:ascii="Courier New" w:hAnsi="Courier New" w:cs="Courier New"/>
          <w:color w:val="808080"/>
          <w:sz w:val="20"/>
          <w:szCs w:val="20"/>
          <w:highlight w:val="white"/>
          <w:lang w:val="es-419"/>
        </w:rPr>
        <w:t xml:space="preserve"> fallida, </w:t>
      </w:r>
      <w:proofErr w:type="spellStart"/>
      <w:r w:rsidRPr="002A6BFC">
        <w:rPr>
          <w:rFonts w:ascii="Courier New" w:hAnsi="Courier New" w:cs="Courier New"/>
          <w:color w:val="808080"/>
          <w:sz w:val="20"/>
          <w:szCs w:val="20"/>
          <w:highlight w:val="white"/>
          <w:lang w:val="es-419"/>
        </w:rPr>
        <w:t>rc</w:t>
      </w:r>
      <w:proofErr w:type="spellEnd"/>
      <w:r w:rsidRPr="002A6BFC">
        <w:rPr>
          <w:rFonts w:ascii="Courier New" w:hAnsi="Courier New" w:cs="Courier New"/>
          <w:color w:val="808080"/>
          <w:sz w:val="20"/>
          <w:szCs w:val="20"/>
          <w:highlight w:val="white"/>
          <w:lang w:val="es-419"/>
        </w:rPr>
        <w:t>="</w:t>
      </w:r>
      <w:r w:rsidRPr="002A6BFC">
        <w:rPr>
          <w:rFonts w:ascii="Courier New" w:hAnsi="Courier New" w:cs="Courier New"/>
          <w:b/>
          <w:bCs/>
          <w:color w:val="000080"/>
          <w:sz w:val="20"/>
          <w:szCs w:val="20"/>
          <w:highlight w:val="white"/>
          <w:lang w:val="es-419"/>
        </w:rPr>
        <w:t>);</w:t>
      </w:r>
    </w:p>
    <w:p w14:paraId="45A7ABFF"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Serial</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print</w:t>
      </w:r>
      <w:proofErr w:type="spellEnd"/>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client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state</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//Se imprime la </w:t>
      </w:r>
      <w:proofErr w:type="spellStart"/>
      <w:r w:rsidRPr="002A6BFC">
        <w:rPr>
          <w:rFonts w:ascii="Courier New" w:hAnsi="Courier New" w:cs="Courier New"/>
          <w:color w:val="008000"/>
          <w:sz w:val="20"/>
          <w:szCs w:val="20"/>
          <w:highlight w:val="white"/>
          <w:lang w:val="es-419"/>
        </w:rPr>
        <w:t>condicion</w:t>
      </w:r>
      <w:proofErr w:type="spellEnd"/>
      <w:r w:rsidRPr="002A6BFC">
        <w:rPr>
          <w:rFonts w:ascii="Courier New" w:hAnsi="Courier New" w:cs="Courier New"/>
          <w:color w:val="008000"/>
          <w:sz w:val="20"/>
          <w:szCs w:val="20"/>
          <w:highlight w:val="white"/>
          <w:lang w:val="es-419"/>
        </w:rPr>
        <w:t xml:space="preserve"> del cliente</w:t>
      </w:r>
    </w:p>
    <w:p w14:paraId="4C7E26DC"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Serial</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println</w:t>
      </w:r>
      <w:proofErr w:type="spellEnd"/>
      <w:r w:rsidRPr="002A6BFC">
        <w:rPr>
          <w:rFonts w:ascii="Courier New" w:hAnsi="Courier New" w:cs="Courier New"/>
          <w:b/>
          <w:bCs/>
          <w:color w:val="000080"/>
          <w:sz w:val="20"/>
          <w:szCs w:val="20"/>
          <w:highlight w:val="white"/>
          <w:lang w:val="es-419"/>
        </w:rPr>
        <w:t>(</w:t>
      </w:r>
      <w:proofErr w:type="gramStart"/>
      <w:r w:rsidRPr="002A6BFC">
        <w:rPr>
          <w:rFonts w:ascii="Courier New" w:hAnsi="Courier New" w:cs="Courier New"/>
          <w:color w:val="808080"/>
          <w:sz w:val="20"/>
          <w:szCs w:val="20"/>
          <w:highlight w:val="white"/>
          <w:lang w:val="es-419"/>
        </w:rPr>
        <w:t>"....</w:t>
      </w:r>
      <w:proofErr w:type="gramEnd"/>
      <w:r w:rsidRPr="002A6BFC">
        <w:rPr>
          <w:rFonts w:ascii="Courier New" w:hAnsi="Courier New" w:cs="Courier New"/>
          <w:color w:val="808080"/>
          <w:sz w:val="20"/>
          <w:szCs w:val="20"/>
          <w:highlight w:val="white"/>
          <w:lang w:val="es-419"/>
        </w:rPr>
        <w:t>pruebe de nuevo dentro de 5 segundos...."</w:t>
      </w:r>
      <w:r w:rsidRPr="002A6BFC">
        <w:rPr>
          <w:rFonts w:ascii="Courier New" w:hAnsi="Courier New" w:cs="Courier New"/>
          <w:b/>
          <w:bCs/>
          <w:color w:val="000080"/>
          <w:sz w:val="20"/>
          <w:szCs w:val="20"/>
          <w:highlight w:val="white"/>
          <w:lang w:val="es-419"/>
        </w:rPr>
        <w:t>);</w:t>
      </w:r>
    </w:p>
    <w:p w14:paraId="1EA59BDE"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delay</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FF8000"/>
          <w:sz w:val="20"/>
          <w:szCs w:val="20"/>
          <w:highlight w:val="white"/>
          <w:lang w:val="es-419"/>
        </w:rPr>
        <w:t>5000</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//Esperamos 5 segundos</w:t>
      </w:r>
    </w:p>
    <w:p w14:paraId="5259543C"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
    <w:p w14:paraId="480171AA"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
    <w:p w14:paraId="7A7267DD"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b/>
          <w:bCs/>
          <w:color w:val="000080"/>
          <w:sz w:val="20"/>
          <w:szCs w:val="20"/>
          <w:highlight w:val="white"/>
          <w:lang w:val="es-419"/>
        </w:rPr>
        <w:t>}</w:t>
      </w:r>
    </w:p>
    <w:p w14:paraId="120772B6"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42C87979"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8080"/>
          <w:sz w:val="20"/>
          <w:szCs w:val="20"/>
          <w:highlight w:val="white"/>
          <w:lang w:val="es-419"/>
        </w:rPr>
        <w:t>/******************************************************************************/</w:t>
      </w:r>
    </w:p>
    <w:p w14:paraId="1FE8EA21"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roofErr w:type="spellStart"/>
      <w:r w:rsidRPr="002A6BFC">
        <w:rPr>
          <w:rFonts w:ascii="Courier New" w:hAnsi="Courier New" w:cs="Courier New"/>
          <w:color w:val="8000FF"/>
          <w:sz w:val="20"/>
          <w:szCs w:val="20"/>
          <w:highlight w:val="white"/>
          <w:lang w:val="es-419"/>
        </w:rPr>
        <w:t>void</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setup</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
    <w:p w14:paraId="456ABF4B"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80"/>
          <w:sz w:val="20"/>
          <w:szCs w:val="20"/>
          <w:highlight w:val="white"/>
          <w:lang w:val="es-419"/>
        </w:rPr>
        <w:t>/*****************Para la bomba de agua**********************/</w:t>
      </w:r>
    </w:p>
    <w:p w14:paraId="2B3968C7"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lastRenderedPageBreak/>
        <w:t xml:space="preserve">  </w:t>
      </w:r>
      <w:proofErr w:type="spellStart"/>
      <w:r w:rsidRPr="002A6BFC">
        <w:rPr>
          <w:rFonts w:ascii="Courier New" w:hAnsi="Courier New" w:cs="Courier New"/>
          <w:color w:val="000000"/>
          <w:sz w:val="20"/>
          <w:szCs w:val="20"/>
          <w:highlight w:val="white"/>
          <w:lang w:val="es-419"/>
        </w:rPr>
        <w:t>pinMode</w:t>
      </w:r>
      <w:proofErr w:type="spellEnd"/>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bombaAgua</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OUTPUT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//Establecemos el pin 8 como salida</w:t>
      </w:r>
    </w:p>
    <w:p w14:paraId="54756D8A"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37F81968"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80"/>
          <w:sz w:val="20"/>
          <w:szCs w:val="20"/>
          <w:highlight w:val="white"/>
          <w:lang w:val="es-419"/>
        </w:rPr>
        <w:t>/************Para el sensor ultrasonido HC-SR04**************/</w:t>
      </w:r>
    </w:p>
    <w:p w14:paraId="43F36F31"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 Ponemos el pin </w:t>
      </w:r>
      <w:proofErr w:type="spellStart"/>
      <w:r w:rsidRPr="002A6BFC">
        <w:rPr>
          <w:rFonts w:ascii="Courier New" w:hAnsi="Courier New" w:cs="Courier New"/>
          <w:color w:val="008000"/>
          <w:sz w:val="20"/>
          <w:szCs w:val="20"/>
          <w:highlight w:val="white"/>
          <w:lang w:val="es-419"/>
        </w:rPr>
        <w:t>Trig</w:t>
      </w:r>
      <w:proofErr w:type="spellEnd"/>
      <w:r w:rsidRPr="002A6BFC">
        <w:rPr>
          <w:rFonts w:ascii="Courier New" w:hAnsi="Courier New" w:cs="Courier New"/>
          <w:color w:val="008000"/>
          <w:sz w:val="20"/>
          <w:szCs w:val="20"/>
          <w:highlight w:val="white"/>
          <w:lang w:val="es-419"/>
        </w:rPr>
        <w:t xml:space="preserve"> en modo salida</w:t>
      </w:r>
    </w:p>
    <w:p w14:paraId="6CFD7E6B"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pinMode</w:t>
      </w:r>
      <w:proofErr w:type="spellEnd"/>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PinTrig</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OUTPUT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//porque de </w:t>
      </w:r>
      <w:proofErr w:type="spellStart"/>
      <w:r w:rsidRPr="002A6BFC">
        <w:rPr>
          <w:rFonts w:ascii="Courier New" w:hAnsi="Courier New" w:cs="Courier New"/>
          <w:color w:val="008000"/>
          <w:sz w:val="20"/>
          <w:szCs w:val="20"/>
          <w:highlight w:val="white"/>
          <w:lang w:val="es-419"/>
        </w:rPr>
        <w:t>aqui</w:t>
      </w:r>
      <w:proofErr w:type="spellEnd"/>
      <w:r w:rsidRPr="002A6BFC">
        <w:rPr>
          <w:rFonts w:ascii="Courier New" w:hAnsi="Courier New" w:cs="Courier New"/>
          <w:color w:val="008000"/>
          <w:sz w:val="20"/>
          <w:szCs w:val="20"/>
          <w:highlight w:val="white"/>
          <w:lang w:val="es-419"/>
        </w:rPr>
        <w:t xml:space="preserve"> </w:t>
      </w:r>
      <w:proofErr w:type="spellStart"/>
      <w:r w:rsidRPr="002A6BFC">
        <w:rPr>
          <w:rFonts w:ascii="Courier New" w:hAnsi="Courier New" w:cs="Courier New"/>
          <w:color w:val="008000"/>
          <w:sz w:val="20"/>
          <w:szCs w:val="20"/>
          <w:highlight w:val="white"/>
          <w:lang w:val="es-419"/>
        </w:rPr>
        <w:t>saldra</w:t>
      </w:r>
      <w:proofErr w:type="spellEnd"/>
      <w:r w:rsidRPr="002A6BFC">
        <w:rPr>
          <w:rFonts w:ascii="Courier New" w:hAnsi="Courier New" w:cs="Courier New"/>
          <w:color w:val="008000"/>
          <w:sz w:val="20"/>
          <w:szCs w:val="20"/>
          <w:highlight w:val="white"/>
          <w:lang w:val="es-419"/>
        </w:rPr>
        <w:t xml:space="preserve"> un pulso</w:t>
      </w:r>
    </w:p>
    <w:p w14:paraId="53E7C3FC"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Ponemos el pin Echo en modo entrada</w:t>
      </w:r>
    </w:p>
    <w:p w14:paraId="7D5670C9"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pinMode</w:t>
      </w:r>
      <w:proofErr w:type="spellEnd"/>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PinEcho</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INPUT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//porque </w:t>
      </w:r>
      <w:proofErr w:type="spellStart"/>
      <w:r w:rsidRPr="002A6BFC">
        <w:rPr>
          <w:rFonts w:ascii="Courier New" w:hAnsi="Courier New" w:cs="Courier New"/>
          <w:color w:val="008000"/>
          <w:sz w:val="20"/>
          <w:szCs w:val="20"/>
          <w:highlight w:val="white"/>
          <w:lang w:val="es-419"/>
        </w:rPr>
        <w:t>recibira</w:t>
      </w:r>
      <w:proofErr w:type="spellEnd"/>
      <w:r w:rsidRPr="002A6BFC">
        <w:rPr>
          <w:rFonts w:ascii="Courier New" w:hAnsi="Courier New" w:cs="Courier New"/>
          <w:color w:val="008000"/>
          <w:sz w:val="20"/>
          <w:szCs w:val="20"/>
          <w:highlight w:val="white"/>
          <w:lang w:val="es-419"/>
        </w:rPr>
        <w:t xml:space="preserve"> un valor</w:t>
      </w:r>
    </w:p>
    <w:p w14:paraId="7831D1D7"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2A4C2B01"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80"/>
          <w:sz w:val="20"/>
          <w:szCs w:val="20"/>
          <w:highlight w:val="white"/>
          <w:lang w:val="es-419"/>
        </w:rPr>
        <w:t>/*****************Para los LED*******************************/</w:t>
      </w:r>
    </w:p>
    <w:p w14:paraId="471A8F9E"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pinMode</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LED1</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OUTPUT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//Establecemos el pin 14 (D5) como salida</w:t>
      </w:r>
    </w:p>
    <w:p w14:paraId="61047A76"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pinMode</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LED2</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OUTPUT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//Establecemos el pin 12 (D6) como salida</w:t>
      </w:r>
    </w:p>
    <w:p w14:paraId="03DAE773"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7FEDCD70"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80"/>
          <w:sz w:val="20"/>
          <w:szCs w:val="20"/>
          <w:highlight w:val="white"/>
          <w:lang w:val="es-419"/>
        </w:rPr>
        <w:t>/******Para el sensor DHT22 y el de humedad de suelo*********/</w:t>
      </w:r>
    </w:p>
    <w:p w14:paraId="60EF3766"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dht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begin</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//Permite configurar el pin del sensor como INPUT_PULLUP</w:t>
      </w:r>
    </w:p>
    <w:p w14:paraId="542D2BAE"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pinMode</w:t>
      </w:r>
      <w:proofErr w:type="spellEnd"/>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sensorHumedad</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INPUT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//Definimos el pin del sensor como INPUT</w:t>
      </w:r>
    </w:p>
    <w:p w14:paraId="63F19411"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45CA328E"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80"/>
          <w:sz w:val="20"/>
          <w:szCs w:val="20"/>
          <w:highlight w:val="white"/>
          <w:lang w:val="es-419"/>
        </w:rPr>
        <w:t>/************************************************************/</w:t>
      </w:r>
    </w:p>
    <w:p w14:paraId="79025E61"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Serial</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begin</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FF8000"/>
          <w:sz w:val="20"/>
          <w:szCs w:val="20"/>
          <w:highlight w:val="white"/>
          <w:lang w:val="es-419"/>
        </w:rPr>
        <w:t>115200</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//Se inicio la comunicación serial</w:t>
      </w:r>
    </w:p>
    <w:p w14:paraId="6AEBA58C"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6D3AE4DE"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setup_wifi</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//Llamamos a la función para conectarnos a nuestra red wifi</w:t>
      </w:r>
    </w:p>
    <w:p w14:paraId="076AFFFA"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client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setServer</w:t>
      </w:r>
      <w:proofErr w:type="spellEnd"/>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mqtt_</w:t>
      </w:r>
      <w:proofErr w:type="gramStart"/>
      <w:r w:rsidRPr="002A6BFC">
        <w:rPr>
          <w:rFonts w:ascii="Courier New" w:hAnsi="Courier New" w:cs="Courier New"/>
          <w:color w:val="000000"/>
          <w:sz w:val="20"/>
          <w:szCs w:val="20"/>
          <w:highlight w:val="white"/>
          <w:lang w:val="es-419"/>
        </w:rPr>
        <w:t>server</w:t>
      </w:r>
      <w:proofErr w:type="spellEnd"/>
      <w:proofErr w:type="gram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1883</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//Enviamos el servidor y nuestro puerto</w:t>
      </w:r>
    </w:p>
    <w:p w14:paraId="2EEADFE1"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client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setCallback</w:t>
      </w:r>
      <w:proofErr w:type="spellEnd"/>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callback</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//Establecemos el </w:t>
      </w:r>
      <w:proofErr w:type="spellStart"/>
      <w:r w:rsidRPr="002A6BFC">
        <w:rPr>
          <w:rFonts w:ascii="Courier New" w:hAnsi="Courier New" w:cs="Courier New"/>
          <w:color w:val="008000"/>
          <w:sz w:val="20"/>
          <w:szCs w:val="20"/>
          <w:highlight w:val="white"/>
          <w:lang w:val="es-419"/>
        </w:rPr>
        <w:t>callback</w:t>
      </w:r>
      <w:proofErr w:type="spellEnd"/>
    </w:p>
    <w:p w14:paraId="039B8E36"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b/>
          <w:bCs/>
          <w:color w:val="000080"/>
          <w:sz w:val="20"/>
          <w:szCs w:val="20"/>
          <w:highlight w:val="white"/>
          <w:lang w:val="es-419"/>
        </w:rPr>
        <w:t>}</w:t>
      </w:r>
    </w:p>
    <w:p w14:paraId="01AB6E6F"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28B8505F"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8080"/>
          <w:sz w:val="20"/>
          <w:szCs w:val="20"/>
          <w:highlight w:val="white"/>
          <w:lang w:val="es-419"/>
        </w:rPr>
        <w:t>/******************************************************************************/</w:t>
      </w:r>
    </w:p>
    <w:p w14:paraId="41F02142"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roofErr w:type="spellStart"/>
      <w:r w:rsidRPr="002A6BFC">
        <w:rPr>
          <w:rFonts w:ascii="Courier New" w:hAnsi="Courier New" w:cs="Courier New"/>
          <w:color w:val="8000FF"/>
          <w:sz w:val="20"/>
          <w:szCs w:val="20"/>
          <w:highlight w:val="white"/>
          <w:lang w:val="es-419"/>
        </w:rPr>
        <w:t>void</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loop</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
    <w:p w14:paraId="3438BC2A"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7F977344"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80"/>
          <w:sz w:val="20"/>
          <w:szCs w:val="20"/>
          <w:highlight w:val="white"/>
          <w:lang w:val="es-419"/>
        </w:rPr>
        <w:t>/*********************Para el sensor DHT22********************/</w:t>
      </w:r>
    </w:p>
    <w:p w14:paraId="702DFA00"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//Se lee la temperatura en </w:t>
      </w:r>
      <w:proofErr w:type="spellStart"/>
      <w:r w:rsidRPr="002A6BFC">
        <w:rPr>
          <w:rFonts w:ascii="Courier New" w:hAnsi="Courier New" w:cs="Courier New"/>
          <w:color w:val="008000"/>
          <w:sz w:val="20"/>
          <w:szCs w:val="20"/>
          <w:highlight w:val="white"/>
          <w:lang w:val="es-419"/>
        </w:rPr>
        <w:t>Celcius</w:t>
      </w:r>
      <w:proofErr w:type="spellEnd"/>
      <w:r w:rsidRPr="002A6BFC">
        <w:rPr>
          <w:rFonts w:ascii="Courier New" w:hAnsi="Courier New" w:cs="Courier New"/>
          <w:color w:val="008000"/>
          <w:sz w:val="20"/>
          <w:szCs w:val="20"/>
          <w:highlight w:val="white"/>
          <w:lang w:val="es-419"/>
        </w:rPr>
        <w:t xml:space="preserve"> y se le asigna a la variable </w:t>
      </w:r>
      <w:proofErr w:type="spellStart"/>
      <w:r w:rsidRPr="002A6BFC">
        <w:rPr>
          <w:rFonts w:ascii="Courier New" w:hAnsi="Courier New" w:cs="Courier New"/>
          <w:color w:val="008000"/>
          <w:sz w:val="20"/>
          <w:szCs w:val="20"/>
          <w:highlight w:val="white"/>
          <w:lang w:val="es-419"/>
        </w:rPr>
        <w:t>tem</w:t>
      </w:r>
      <w:proofErr w:type="spellEnd"/>
    </w:p>
    <w:p w14:paraId="2EDCCD69"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8000FF"/>
          <w:sz w:val="20"/>
          <w:szCs w:val="20"/>
          <w:highlight w:val="white"/>
          <w:lang w:val="es-419"/>
        </w:rPr>
        <w:t>float</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tem</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dht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readTemperature</w:t>
      </w:r>
      <w:proofErr w:type="spellEnd"/>
      <w:r w:rsidRPr="002A6BFC">
        <w:rPr>
          <w:rFonts w:ascii="Courier New" w:hAnsi="Courier New" w:cs="Courier New"/>
          <w:b/>
          <w:bCs/>
          <w:color w:val="000080"/>
          <w:sz w:val="20"/>
          <w:szCs w:val="20"/>
          <w:highlight w:val="white"/>
          <w:lang w:val="es-419"/>
        </w:rPr>
        <w:t>();</w:t>
      </w:r>
    </w:p>
    <w:p w14:paraId="67C0EEEA"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//Se lee la humedad relativa y se le asigna a la variable hum</w:t>
      </w:r>
    </w:p>
    <w:p w14:paraId="6F9A6291"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8000FF"/>
          <w:sz w:val="20"/>
          <w:szCs w:val="20"/>
          <w:highlight w:val="white"/>
          <w:lang w:val="es-419"/>
        </w:rPr>
        <w:t>float</w:t>
      </w:r>
      <w:proofErr w:type="spellEnd"/>
      <w:r w:rsidRPr="002A6BFC">
        <w:rPr>
          <w:rFonts w:ascii="Courier New" w:hAnsi="Courier New" w:cs="Courier New"/>
          <w:color w:val="000000"/>
          <w:sz w:val="20"/>
          <w:szCs w:val="20"/>
          <w:highlight w:val="white"/>
          <w:lang w:val="es-419"/>
        </w:rPr>
        <w:t xml:space="preserve"> hum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dht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readHumidity</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//Se lee la humedad relativa y se le asigna a hum</w:t>
      </w:r>
    </w:p>
    <w:p w14:paraId="10C45388"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56C54FD0"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80"/>
          <w:sz w:val="20"/>
          <w:szCs w:val="20"/>
          <w:highlight w:val="white"/>
          <w:lang w:val="es-419"/>
        </w:rPr>
        <w:t>/***************Para el sensor de humedad del suelo************/</w:t>
      </w:r>
    </w:p>
    <w:p w14:paraId="6A93BC5F"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 Capturamos el valor del sensor de humedad de suelo en la variable </w:t>
      </w:r>
      <w:proofErr w:type="spellStart"/>
      <w:r w:rsidRPr="002A6BFC">
        <w:rPr>
          <w:rFonts w:ascii="Courier New" w:hAnsi="Courier New" w:cs="Courier New"/>
          <w:color w:val="008000"/>
          <w:sz w:val="20"/>
          <w:szCs w:val="20"/>
          <w:highlight w:val="white"/>
          <w:lang w:val="es-419"/>
        </w:rPr>
        <w:t>hum_suelo</w:t>
      </w:r>
      <w:proofErr w:type="spellEnd"/>
    </w:p>
    <w:p w14:paraId="40AE723C"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 Realizamos un pequeño calculo para transformar la lectura </w:t>
      </w:r>
      <w:proofErr w:type="spellStart"/>
      <w:r w:rsidRPr="002A6BFC">
        <w:rPr>
          <w:rFonts w:ascii="Courier New" w:hAnsi="Courier New" w:cs="Courier New"/>
          <w:color w:val="008000"/>
          <w:sz w:val="20"/>
          <w:szCs w:val="20"/>
          <w:highlight w:val="white"/>
          <w:lang w:val="es-419"/>
        </w:rPr>
        <w:t>analogica</w:t>
      </w:r>
      <w:proofErr w:type="spellEnd"/>
      <w:r w:rsidRPr="002A6BFC">
        <w:rPr>
          <w:rFonts w:ascii="Courier New" w:hAnsi="Courier New" w:cs="Courier New"/>
          <w:color w:val="008000"/>
          <w:sz w:val="20"/>
          <w:szCs w:val="20"/>
          <w:highlight w:val="white"/>
          <w:lang w:val="es-419"/>
        </w:rPr>
        <w:t xml:space="preserve"> a un rango de 0-100</w:t>
      </w:r>
    </w:p>
    <w:p w14:paraId="7F614CF2"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hum_suelo</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FF8000"/>
          <w:sz w:val="20"/>
          <w:szCs w:val="20"/>
          <w:highlight w:val="white"/>
          <w:lang w:val="es-419"/>
        </w:rPr>
        <w:t>100.00</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analogRead</w:t>
      </w:r>
      <w:proofErr w:type="spellEnd"/>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sensorHumedad</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100</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1024.00</w:t>
      </w:r>
      <w:r w:rsidRPr="002A6BFC">
        <w:rPr>
          <w:rFonts w:ascii="Courier New" w:hAnsi="Courier New" w:cs="Courier New"/>
          <w:b/>
          <w:bCs/>
          <w:color w:val="000080"/>
          <w:sz w:val="20"/>
          <w:szCs w:val="20"/>
          <w:highlight w:val="white"/>
          <w:lang w:val="es-419"/>
        </w:rPr>
        <w:t>));</w:t>
      </w:r>
    </w:p>
    <w:p w14:paraId="52D1E85C"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59CBE26B"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80"/>
          <w:sz w:val="20"/>
          <w:szCs w:val="20"/>
          <w:highlight w:val="white"/>
          <w:lang w:val="es-419"/>
        </w:rPr>
        <w:t>/***************Para el sensor ultrasonido************/</w:t>
      </w:r>
    </w:p>
    <w:p w14:paraId="7DBA0A45"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//configuramos el </w:t>
      </w:r>
      <w:proofErr w:type="spellStart"/>
      <w:r w:rsidRPr="002A6BFC">
        <w:rPr>
          <w:rFonts w:ascii="Courier New" w:hAnsi="Courier New" w:cs="Courier New"/>
          <w:color w:val="008000"/>
          <w:sz w:val="20"/>
          <w:szCs w:val="20"/>
          <w:highlight w:val="white"/>
          <w:lang w:val="es-419"/>
        </w:rPr>
        <w:t>trigger</w:t>
      </w:r>
      <w:proofErr w:type="spellEnd"/>
    </w:p>
    <w:p w14:paraId="6528EC61"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digitalWrite</w:t>
      </w:r>
      <w:proofErr w:type="spellEnd"/>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PinTrig</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LOW</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//Para generar un pulso limpio se pone a LOW por 4 </w:t>
      </w:r>
      <w:proofErr w:type="spellStart"/>
      <w:r w:rsidRPr="002A6BFC">
        <w:rPr>
          <w:rFonts w:ascii="Courier New" w:hAnsi="Courier New" w:cs="Courier New"/>
          <w:color w:val="008000"/>
          <w:sz w:val="20"/>
          <w:szCs w:val="20"/>
          <w:highlight w:val="white"/>
          <w:lang w:val="es-419"/>
        </w:rPr>
        <w:t>us</w:t>
      </w:r>
      <w:proofErr w:type="spellEnd"/>
    </w:p>
    <w:p w14:paraId="6E01340E"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sidRPr="002A6BFC">
        <w:rPr>
          <w:rFonts w:ascii="Courier New" w:hAnsi="Courier New" w:cs="Courier New"/>
          <w:color w:val="000000"/>
          <w:sz w:val="20"/>
          <w:szCs w:val="20"/>
          <w:highlight w:val="white"/>
          <w:lang w:val="es-419"/>
        </w:rPr>
        <w:t xml:space="preserve">  </w:t>
      </w:r>
      <w:proofErr w:type="spellStart"/>
      <w:proofErr w:type="gramStart"/>
      <w:r>
        <w:rPr>
          <w:rFonts w:ascii="Courier New" w:hAnsi="Courier New" w:cs="Courier New"/>
          <w:color w:val="000000"/>
          <w:sz w:val="20"/>
          <w:szCs w:val="20"/>
          <w:highlight w:val="white"/>
          <w:lang w:val="en-US"/>
        </w:rPr>
        <w:t>delayMicroseconds</w:t>
      </w:r>
      <w:proofErr w:type="spellEnd"/>
      <w:r>
        <w:rPr>
          <w:rFonts w:ascii="Courier New" w:hAnsi="Courier New" w:cs="Courier New"/>
          <w:b/>
          <w:bCs/>
          <w:color w:val="000080"/>
          <w:sz w:val="20"/>
          <w:szCs w:val="20"/>
          <w:highlight w:val="white"/>
          <w:lang w:val="en-US"/>
        </w:rPr>
        <w:t>(</w:t>
      </w:r>
      <w:proofErr w:type="gramEnd"/>
      <w:r>
        <w:rPr>
          <w:rFonts w:ascii="Courier New" w:hAnsi="Courier New" w:cs="Courier New"/>
          <w:color w:val="FF8000"/>
          <w:sz w:val="20"/>
          <w:szCs w:val="20"/>
          <w:highlight w:val="white"/>
          <w:lang w:val="en-US"/>
        </w:rPr>
        <w:t>4</w:t>
      </w:r>
      <w:r>
        <w:rPr>
          <w:rFonts w:ascii="Courier New" w:hAnsi="Courier New" w:cs="Courier New"/>
          <w:b/>
          <w:bCs/>
          <w:color w:val="000080"/>
          <w:sz w:val="20"/>
          <w:szCs w:val="20"/>
          <w:highlight w:val="white"/>
          <w:lang w:val="en-US"/>
        </w:rPr>
        <w:t>);</w:t>
      </w:r>
    </w:p>
    <w:p w14:paraId="3F36EFBA" w14:textId="77777777" w:rsid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proofErr w:type="spellStart"/>
      <w:proofErr w:type="gramStart"/>
      <w:r>
        <w:rPr>
          <w:rFonts w:ascii="Courier New" w:hAnsi="Courier New" w:cs="Courier New"/>
          <w:color w:val="000000"/>
          <w:sz w:val="20"/>
          <w:szCs w:val="20"/>
          <w:highlight w:val="white"/>
          <w:lang w:val="en-US"/>
        </w:rPr>
        <w:t>digitalWrite</w:t>
      </w:r>
      <w:proofErr w:type="spellEnd"/>
      <w:r>
        <w:rPr>
          <w:rFonts w:ascii="Courier New" w:hAnsi="Courier New" w:cs="Courier New"/>
          <w:b/>
          <w:bCs/>
          <w:color w:val="000080"/>
          <w:sz w:val="20"/>
          <w:szCs w:val="20"/>
          <w:highlight w:val="white"/>
          <w:lang w:val="en-US"/>
        </w:rPr>
        <w:t>(</w:t>
      </w:r>
      <w:proofErr w:type="spellStart"/>
      <w:proofErr w:type="gramEnd"/>
      <w:r>
        <w:rPr>
          <w:rFonts w:ascii="Courier New" w:hAnsi="Courier New" w:cs="Courier New"/>
          <w:color w:val="000000"/>
          <w:sz w:val="20"/>
          <w:szCs w:val="20"/>
          <w:highlight w:val="white"/>
          <w:lang w:val="en-US"/>
        </w:rPr>
        <w:t>PinTrig</w:t>
      </w:r>
      <w:proofErr w:type="spellEnd"/>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HIGH</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w:t>
      </w:r>
      <w:proofErr w:type="spellStart"/>
      <w:r>
        <w:rPr>
          <w:rFonts w:ascii="Courier New" w:hAnsi="Courier New" w:cs="Courier New"/>
          <w:color w:val="008000"/>
          <w:sz w:val="20"/>
          <w:szCs w:val="20"/>
          <w:highlight w:val="white"/>
          <w:lang w:val="en-US"/>
        </w:rPr>
        <w:t>generamos</w:t>
      </w:r>
      <w:proofErr w:type="spellEnd"/>
      <w:r>
        <w:rPr>
          <w:rFonts w:ascii="Courier New" w:hAnsi="Courier New" w:cs="Courier New"/>
          <w:color w:val="008000"/>
          <w:sz w:val="20"/>
          <w:szCs w:val="20"/>
          <w:highlight w:val="white"/>
          <w:lang w:val="en-US"/>
        </w:rPr>
        <w:t xml:space="preserve"> un Trigger de 10 us</w:t>
      </w:r>
    </w:p>
    <w:p w14:paraId="3997891D"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proofErr w:type="spellStart"/>
      <w:proofErr w:type="gramStart"/>
      <w:r>
        <w:rPr>
          <w:rFonts w:ascii="Courier New" w:hAnsi="Courier New" w:cs="Courier New"/>
          <w:color w:val="000000"/>
          <w:sz w:val="20"/>
          <w:szCs w:val="20"/>
          <w:highlight w:val="white"/>
          <w:lang w:val="en-US"/>
        </w:rPr>
        <w:t>delayMicroseconds</w:t>
      </w:r>
      <w:proofErr w:type="spellEnd"/>
      <w:r>
        <w:rPr>
          <w:rFonts w:ascii="Courier New" w:hAnsi="Courier New" w:cs="Courier New"/>
          <w:b/>
          <w:bCs/>
          <w:color w:val="000080"/>
          <w:sz w:val="20"/>
          <w:szCs w:val="20"/>
          <w:highlight w:val="white"/>
          <w:lang w:val="en-US"/>
        </w:rPr>
        <w:t>(</w:t>
      </w:r>
      <w:proofErr w:type="gramEnd"/>
      <w:r>
        <w:rPr>
          <w:rFonts w:ascii="Courier New" w:hAnsi="Courier New" w:cs="Courier New"/>
          <w:color w:val="FF8000"/>
          <w:sz w:val="20"/>
          <w:szCs w:val="20"/>
          <w:highlight w:val="white"/>
          <w:lang w:val="en-US"/>
        </w:rPr>
        <w:t>10</w:t>
      </w:r>
      <w:r>
        <w:rPr>
          <w:rFonts w:ascii="Courier New" w:hAnsi="Courier New" w:cs="Courier New"/>
          <w:b/>
          <w:bCs/>
          <w:color w:val="000080"/>
          <w:sz w:val="20"/>
          <w:szCs w:val="20"/>
          <w:highlight w:val="white"/>
          <w:lang w:val="en-US"/>
        </w:rPr>
        <w:t>);</w:t>
      </w:r>
    </w:p>
    <w:p w14:paraId="0573EF83"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Pr>
          <w:rFonts w:ascii="Courier New" w:hAnsi="Courier New" w:cs="Courier New"/>
          <w:color w:val="000000"/>
          <w:sz w:val="20"/>
          <w:szCs w:val="20"/>
          <w:highlight w:val="white"/>
          <w:lang w:val="en-US"/>
        </w:rPr>
        <w:t xml:space="preserve">  </w:t>
      </w:r>
      <w:proofErr w:type="spellStart"/>
      <w:r w:rsidRPr="002A6BFC">
        <w:rPr>
          <w:rFonts w:ascii="Courier New" w:hAnsi="Courier New" w:cs="Courier New"/>
          <w:color w:val="000000"/>
          <w:sz w:val="20"/>
          <w:szCs w:val="20"/>
          <w:highlight w:val="white"/>
          <w:lang w:val="es-419"/>
        </w:rPr>
        <w:t>digitalWrite</w:t>
      </w:r>
      <w:proofErr w:type="spellEnd"/>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PinTrig</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LOW</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//volvemos a poner en LOW</w:t>
      </w:r>
    </w:p>
    <w:p w14:paraId="4BB81D20"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714238BA"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//calculamos el tiempo en microsegundos (</w:t>
      </w:r>
      <w:proofErr w:type="spellStart"/>
      <w:r w:rsidRPr="002A6BFC">
        <w:rPr>
          <w:rFonts w:ascii="Courier New" w:hAnsi="Courier New" w:cs="Courier New"/>
          <w:color w:val="008000"/>
          <w:sz w:val="20"/>
          <w:szCs w:val="20"/>
          <w:highlight w:val="white"/>
          <w:lang w:val="es-419"/>
        </w:rPr>
        <w:t>us</w:t>
      </w:r>
      <w:proofErr w:type="spellEnd"/>
      <w:r w:rsidRPr="002A6BFC">
        <w:rPr>
          <w:rFonts w:ascii="Courier New" w:hAnsi="Courier New" w:cs="Courier New"/>
          <w:color w:val="008000"/>
          <w:sz w:val="20"/>
          <w:szCs w:val="20"/>
          <w:highlight w:val="white"/>
          <w:lang w:val="es-419"/>
        </w:rPr>
        <w:t>) que le toma hacer contacto con un objeto</w:t>
      </w:r>
    </w:p>
    <w:p w14:paraId="14872B30"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tiempo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pulseIn</w:t>
      </w:r>
      <w:proofErr w:type="spellEnd"/>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PinEcho</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HIGH</w:t>
      </w:r>
      <w:r w:rsidRPr="002A6BFC">
        <w:rPr>
          <w:rFonts w:ascii="Courier New" w:hAnsi="Courier New" w:cs="Courier New"/>
          <w:b/>
          <w:bCs/>
          <w:color w:val="000080"/>
          <w:sz w:val="20"/>
          <w:szCs w:val="20"/>
          <w:highlight w:val="white"/>
          <w:lang w:val="es-419"/>
        </w:rPr>
        <w:t>);</w:t>
      </w:r>
    </w:p>
    <w:p w14:paraId="20908E68"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64B3E792"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//La distancia se calcula </w:t>
      </w:r>
      <w:proofErr w:type="spellStart"/>
      <w:r w:rsidRPr="002A6BFC">
        <w:rPr>
          <w:rFonts w:ascii="Courier New" w:hAnsi="Courier New" w:cs="Courier New"/>
          <w:color w:val="008000"/>
          <w:sz w:val="20"/>
          <w:szCs w:val="20"/>
          <w:highlight w:val="white"/>
          <w:lang w:val="es-419"/>
        </w:rPr>
        <w:t>dividiento</w:t>
      </w:r>
      <w:proofErr w:type="spellEnd"/>
      <w:r w:rsidRPr="002A6BFC">
        <w:rPr>
          <w:rFonts w:ascii="Courier New" w:hAnsi="Courier New" w:cs="Courier New"/>
          <w:color w:val="008000"/>
          <w:sz w:val="20"/>
          <w:szCs w:val="20"/>
          <w:highlight w:val="white"/>
          <w:lang w:val="es-419"/>
        </w:rPr>
        <w:t xml:space="preserve"> el tiempo entre 58.3</w:t>
      </w:r>
    </w:p>
    <w:p w14:paraId="64C7CA4B"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//esto es porque se sabe que la velocidad </w:t>
      </w:r>
      <w:proofErr w:type="gramStart"/>
      <w:r w:rsidRPr="002A6BFC">
        <w:rPr>
          <w:rFonts w:ascii="Courier New" w:hAnsi="Courier New" w:cs="Courier New"/>
          <w:color w:val="008000"/>
          <w:sz w:val="20"/>
          <w:szCs w:val="20"/>
          <w:highlight w:val="white"/>
          <w:lang w:val="es-419"/>
        </w:rPr>
        <w:t>del sonidos</w:t>
      </w:r>
      <w:proofErr w:type="gramEnd"/>
      <w:r w:rsidRPr="002A6BFC">
        <w:rPr>
          <w:rFonts w:ascii="Courier New" w:hAnsi="Courier New" w:cs="Courier New"/>
          <w:color w:val="008000"/>
          <w:sz w:val="20"/>
          <w:szCs w:val="20"/>
          <w:highlight w:val="white"/>
          <w:lang w:val="es-419"/>
        </w:rPr>
        <w:t xml:space="preserve"> recorre</w:t>
      </w:r>
    </w:p>
    <w:p w14:paraId="5FA87B8E"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lastRenderedPageBreak/>
        <w:t xml:space="preserve">  </w:t>
      </w:r>
      <w:r w:rsidRPr="002A6BFC">
        <w:rPr>
          <w:rFonts w:ascii="Courier New" w:hAnsi="Courier New" w:cs="Courier New"/>
          <w:color w:val="008000"/>
          <w:sz w:val="20"/>
          <w:szCs w:val="20"/>
          <w:highlight w:val="white"/>
          <w:lang w:val="es-419"/>
        </w:rPr>
        <w:t>//1cm en 29.15us, y como solo nos interesa la mitad de esa distancia</w:t>
      </w:r>
    </w:p>
    <w:p w14:paraId="5D98EE65"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//lo dividimos entre 2, por lo que con la regla de tres simple</w:t>
      </w:r>
    </w:p>
    <w:p w14:paraId="4EFE838A"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//tenemos que la distancia=tiempo/(29.15*2)</w:t>
      </w:r>
    </w:p>
    <w:p w14:paraId="15091FB9"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distancia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tiempo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58.3</w:t>
      </w:r>
      <w:r w:rsidRPr="002A6BFC">
        <w:rPr>
          <w:rFonts w:ascii="Courier New" w:hAnsi="Courier New" w:cs="Courier New"/>
          <w:b/>
          <w:bCs/>
          <w:color w:val="000080"/>
          <w:sz w:val="20"/>
          <w:szCs w:val="20"/>
          <w:highlight w:val="white"/>
          <w:lang w:val="es-419"/>
        </w:rPr>
        <w:t>;</w:t>
      </w:r>
    </w:p>
    <w:p w14:paraId="1A12C6D7"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lecturas</w:t>
      </w:r>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nActual</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distancia</w:t>
      </w:r>
      <w:r w:rsidRPr="002A6BFC">
        <w:rPr>
          <w:rFonts w:ascii="Courier New" w:hAnsi="Courier New" w:cs="Courier New"/>
          <w:b/>
          <w:bCs/>
          <w:color w:val="000080"/>
          <w:sz w:val="20"/>
          <w:szCs w:val="20"/>
          <w:highlight w:val="white"/>
          <w:lang w:val="es-419"/>
        </w:rPr>
        <w:t>;</w:t>
      </w:r>
    </w:p>
    <w:p w14:paraId="5D62D648"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nActual</w:t>
      </w:r>
      <w:proofErr w:type="spellEnd"/>
      <w:r w:rsidRPr="002A6BFC">
        <w:rPr>
          <w:rFonts w:ascii="Courier New" w:hAnsi="Courier New" w:cs="Courier New"/>
          <w:b/>
          <w:bCs/>
          <w:color w:val="000080"/>
          <w:sz w:val="20"/>
          <w:szCs w:val="20"/>
          <w:highlight w:val="white"/>
          <w:lang w:val="es-419"/>
        </w:rPr>
        <w:t>++;</w:t>
      </w:r>
    </w:p>
    <w:p w14:paraId="33C3807E"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6E2530AC"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8000FF"/>
          <w:sz w:val="20"/>
          <w:szCs w:val="20"/>
          <w:highlight w:val="white"/>
          <w:lang w:val="es-419"/>
        </w:rPr>
        <w:t>float</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promDistancia</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//Valor promedio de 100 lecturas del sensor ultrasonido</w:t>
      </w:r>
    </w:p>
    <w:p w14:paraId="23C91A97"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//Calculamos un promedio de las distancias para tratar de evitar cualquier tipo de error</w:t>
      </w:r>
    </w:p>
    <w:p w14:paraId="750DE01B"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//en las lecturas del sensor ultrasonido</w:t>
      </w:r>
    </w:p>
    <w:p w14:paraId="305B5010"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b/>
          <w:bCs/>
          <w:color w:val="0000FF"/>
          <w:sz w:val="20"/>
          <w:szCs w:val="20"/>
          <w:highlight w:val="white"/>
          <w:lang w:val="es-419"/>
        </w:rPr>
        <w:t>if</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nActual</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1</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100</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//si ya hemos llenado el arreglo, entonces ...</w:t>
      </w:r>
    </w:p>
    <w:p w14:paraId="3A1B5127"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nActual</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0</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//Reiniciamos el contador para volver a llenar el arreglo desde el </w:t>
      </w:r>
      <w:proofErr w:type="spellStart"/>
      <w:r w:rsidRPr="002A6BFC">
        <w:rPr>
          <w:rFonts w:ascii="Courier New" w:hAnsi="Courier New" w:cs="Courier New"/>
          <w:color w:val="008000"/>
          <w:sz w:val="20"/>
          <w:szCs w:val="20"/>
          <w:highlight w:val="white"/>
          <w:lang w:val="es-419"/>
        </w:rPr>
        <w:t>indice</w:t>
      </w:r>
      <w:proofErr w:type="spellEnd"/>
      <w:r w:rsidRPr="002A6BFC">
        <w:rPr>
          <w:rFonts w:ascii="Courier New" w:hAnsi="Courier New" w:cs="Courier New"/>
          <w:color w:val="008000"/>
          <w:sz w:val="20"/>
          <w:szCs w:val="20"/>
          <w:highlight w:val="white"/>
          <w:lang w:val="es-419"/>
        </w:rPr>
        <w:t xml:space="preserve"> 0</w:t>
      </w:r>
    </w:p>
    <w:p w14:paraId="450508C1"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promDistancia</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promedio</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lecturas</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//Almacenamos el promedio de las distancias</w:t>
      </w:r>
    </w:p>
    <w:p w14:paraId="6D2DA7CE"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//Como lo que mostraremos en el Node-red </w:t>
      </w:r>
      <w:proofErr w:type="spellStart"/>
      <w:r w:rsidRPr="002A6BFC">
        <w:rPr>
          <w:rFonts w:ascii="Courier New" w:hAnsi="Courier New" w:cs="Courier New"/>
          <w:color w:val="008000"/>
          <w:sz w:val="20"/>
          <w:szCs w:val="20"/>
          <w:highlight w:val="white"/>
          <w:lang w:val="es-419"/>
        </w:rPr>
        <w:t>seran</w:t>
      </w:r>
      <w:proofErr w:type="spellEnd"/>
      <w:r w:rsidRPr="002A6BFC">
        <w:rPr>
          <w:rFonts w:ascii="Courier New" w:hAnsi="Courier New" w:cs="Courier New"/>
          <w:color w:val="008000"/>
          <w:sz w:val="20"/>
          <w:szCs w:val="20"/>
          <w:highlight w:val="white"/>
          <w:lang w:val="es-419"/>
        </w:rPr>
        <w:t xml:space="preserve"> el porcentaje de agua que hay en el recipiente</w:t>
      </w:r>
    </w:p>
    <w:p w14:paraId="0B8B85EC"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//entonces aplicamos unas simples operaciones </w:t>
      </w:r>
      <w:proofErr w:type="spellStart"/>
      <w:r w:rsidRPr="002A6BFC">
        <w:rPr>
          <w:rFonts w:ascii="Courier New" w:hAnsi="Courier New" w:cs="Courier New"/>
          <w:color w:val="008000"/>
          <w:sz w:val="20"/>
          <w:szCs w:val="20"/>
          <w:highlight w:val="white"/>
          <w:lang w:val="es-419"/>
        </w:rPr>
        <w:t>matematicas</w:t>
      </w:r>
      <w:proofErr w:type="spellEnd"/>
      <w:r w:rsidRPr="002A6BFC">
        <w:rPr>
          <w:rFonts w:ascii="Courier New" w:hAnsi="Courier New" w:cs="Courier New"/>
          <w:color w:val="008000"/>
          <w:sz w:val="20"/>
          <w:szCs w:val="20"/>
          <w:highlight w:val="white"/>
          <w:lang w:val="es-419"/>
        </w:rPr>
        <w:t xml:space="preserve"> para obtenerlo</w:t>
      </w:r>
    </w:p>
    <w:p w14:paraId="029D5A6C"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porcentajeAgua</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FF8000"/>
          <w:sz w:val="20"/>
          <w:szCs w:val="20"/>
          <w:highlight w:val="white"/>
          <w:lang w:val="es-419"/>
        </w:rPr>
        <w:t>1</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promDistancia</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distanciaLleno</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distanciaVacio</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distanciaLleno</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100</w:t>
      </w:r>
      <w:r w:rsidRPr="002A6BFC">
        <w:rPr>
          <w:rFonts w:ascii="Courier New" w:hAnsi="Courier New" w:cs="Courier New"/>
          <w:b/>
          <w:bCs/>
          <w:color w:val="000080"/>
          <w:sz w:val="20"/>
          <w:szCs w:val="20"/>
          <w:highlight w:val="white"/>
          <w:lang w:val="es-419"/>
        </w:rPr>
        <w:t>;</w:t>
      </w:r>
    </w:p>
    <w:p w14:paraId="69A290BD"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//Agregamos </w:t>
      </w:r>
      <w:proofErr w:type="gramStart"/>
      <w:r w:rsidRPr="002A6BFC">
        <w:rPr>
          <w:rFonts w:ascii="Courier New" w:hAnsi="Courier New" w:cs="Courier New"/>
          <w:color w:val="008000"/>
          <w:sz w:val="20"/>
          <w:szCs w:val="20"/>
          <w:highlight w:val="white"/>
          <w:lang w:val="es-419"/>
        </w:rPr>
        <w:t>una validaciones</w:t>
      </w:r>
      <w:proofErr w:type="gramEnd"/>
      <w:r w:rsidRPr="002A6BFC">
        <w:rPr>
          <w:rFonts w:ascii="Courier New" w:hAnsi="Courier New" w:cs="Courier New"/>
          <w:color w:val="008000"/>
          <w:sz w:val="20"/>
          <w:szCs w:val="20"/>
          <w:highlight w:val="white"/>
          <w:lang w:val="es-419"/>
        </w:rPr>
        <w:t xml:space="preserve"> frente a posibles movimientos o perturbaciones en el sensor ultrasonido</w:t>
      </w:r>
    </w:p>
    <w:p w14:paraId="1C9782A6"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b/>
          <w:bCs/>
          <w:color w:val="0000FF"/>
          <w:sz w:val="20"/>
          <w:szCs w:val="20"/>
          <w:highlight w:val="white"/>
          <w:lang w:val="es-419"/>
        </w:rPr>
        <w:t>if</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porcentajeAgua</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&lt;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0</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
    <w:p w14:paraId="7B7BD891"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porcentajeAgua</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0</w:t>
      </w:r>
      <w:r w:rsidRPr="002A6BFC">
        <w:rPr>
          <w:rFonts w:ascii="Courier New" w:hAnsi="Courier New" w:cs="Courier New"/>
          <w:b/>
          <w:bCs/>
          <w:color w:val="000080"/>
          <w:sz w:val="20"/>
          <w:szCs w:val="20"/>
          <w:highlight w:val="white"/>
          <w:lang w:val="es-419"/>
        </w:rPr>
        <w:t>;</w:t>
      </w:r>
    </w:p>
    <w:p w14:paraId="593030B4"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b/>
          <w:bCs/>
          <w:color w:val="0000FF"/>
          <w:sz w:val="20"/>
          <w:szCs w:val="20"/>
          <w:highlight w:val="white"/>
          <w:lang w:val="es-419"/>
        </w:rPr>
        <w:t>else</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b/>
          <w:bCs/>
          <w:color w:val="0000FF"/>
          <w:sz w:val="20"/>
          <w:szCs w:val="20"/>
          <w:highlight w:val="white"/>
          <w:lang w:val="es-419"/>
        </w:rPr>
        <w:t>if</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porcentajeAgua</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&gt;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100</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
    <w:p w14:paraId="28C95750"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porcentajeAgua</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100</w:t>
      </w:r>
      <w:r w:rsidRPr="002A6BFC">
        <w:rPr>
          <w:rFonts w:ascii="Courier New" w:hAnsi="Courier New" w:cs="Courier New"/>
          <w:b/>
          <w:bCs/>
          <w:color w:val="000080"/>
          <w:sz w:val="20"/>
          <w:szCs w:val="20"/>
          <w:highlight w:val="white"/>
          <w:lang w:val="es-419"/>
        </w:rPr>
        <w:t>;</w:t>
      </w:r>
    </w:p>
    <w:p w14:paraId="4F275D72"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
    <w:p w14:paraId="3438BFE6"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//Para el encendido del led 2</w:t>
      </w:r>
    </w:p>
    <w:p w14:paraId="00269A19"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b/>
          <w:bCs/>
          <w:color w:val="0000FF"/>
          <w:sz w:val="20"/>
          <w:szCs w:val="20"/>
          <w:highlight w:val="white"/>
          <w:lang w:val="es-419"/>
        </w:rPr>
        <w:t>if</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porcentajeAgua</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&lt;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20</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//Si el porcentaje de agua del recipiente </w:t>
      </w:r>
      <w:proofErr w:type="spellStart"/>
      <w:r w:rsidRPr="002A6BFC">
        <w:rPr>
          <w:rFonts w:ascii="Courier New" w:hAnsi="Courier New" w:cs="Courier New"/>
          <w:color w:val="008000"/>
          <w:sz w:val="20"/>
          <w:szCs w:val="20"/>
          <w:highlight w:val="white"/>
          <w:lang w:val="es-419"/>
        </w:rPr>
        <w:t>esta</w:t>
      </w:r>
      <w:proofErr w:type="spellEnd"/>
      <w:r w:rsidRPr="002A6BFC">
        <w:rPr>
          <w:rFonts w:ascii="Courier New" w:hAnsi="Courier New" w:cs="Courier New"/>
          <w:color w:val="008000"/>
          <w:sz w:val="20"/>
          <w:szCs w:val="20"/>
          <w:highlight w:val="white"/>
          <w:lang w:val="es-419"/>
        </w:rPr>
        <w:t xml:space="preserve"> por debajo del 20%, entonces...</w:t>
      </w:r>
    </w:p>
    <w:p w14:paraId="63F265C1" w14:textId="77777777" w:rsid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n-US"/>
        </w:rPr>
      </w:pPr>
      <w:r w:rsidRPr="002A6BFC">
        <w:rPr>
          <w:rFonts w:ascii="Courier New" w:hAnsi="Courier New" w:cs="Courier New"/>
          <w:color w:val="000000"/>
          <w:sz w:val="20"/>
          <w:szCs w:val="20"/>
          <w:highlight w:val="white"/>
          <w:lang w:val="es-419"/>
        </w:rPr>
        <w:t xml:space="preserve">      </w:t>
      </w:r>
      <w:proofErr w:type="spellStart"/>
      <w:proofErr w:type="gramStart"/>
      <w:r>
        <w:rPr>
          <w:rFonts w:ascii="Courier New" w:hAnsi="Courier New" w:cs="Courier New"/>
          <w:color w:val="000000"/>
          <w:sz w:val="20"/>
          <w:szCs w:val="20"/>
          <w:highlight w:val="white"/>
          <w:lang w:val="en-US"/>
        </w:rPr>
        <w:t>digitalWrite</w:t>
      </w:r>
      <w:proofErr w:type="spellEnd"/>
      <w:r>
        <w:rPr>
          <w:rFonts w:ascii="Courier New" w:hAnsi="Courier New" w:cs="Courier New"/>
          <w:b/>
          <w:bCs/>
          <w:color w:val="000080"/>
          <w:sz w:val="20"/>
          <w:szCs w:val="20"/>
          <w:highlight w:val="white"/>
          <w:lang w:val="en-US"/>
        </w:rPr>
        <w:t>(</w:t>
      </w:r>
      <w:proofErr w:type="gramEnd"/>
      <w:r>
        <w:rPr>
          <w:rFonts w:ascii="Courier New" w:hAnsi="Courier New" w:cs="Courier New"/>
          <w:color w:val="000000"/>
          <w:sz w:val="20"/>
          <w:szCs w:val="20"/>
          <w:highlight w:val="white"/>
          <w:lang w:val="en-US"/>
        </w:rPr>
        <w:t>LED2</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HIGH</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w:t>
      </w:r>
      <w:proofErr w:type="spellStart"/>
      <w:r>
        <w:rPr>
          <w:rFonts w:ascii="Courier New" w:hAnsi="Courier New" w:cs="Courier New"/>
          <w:color w:val="008000"/>
          <w:sz w:val="20"/>
          <w:szCs w:val="20"/>
          <w:highlight w:val="white"/>
          <w:lang w:val="en-US"/>
        </w:rPr>
        <w:t>encendemos</w:t>
      </w:r>
      <w:proofErr w:type="spellEnd"/>
      <w:r>
        <w:rPr>
          <w:rFonts w:ascii="Courier New" w:hAnsi="Courier New" w:cs="Courier New"/>
          <w:color w:val="008000"/>
          <w:sz w:val="20"/>
          <w:szCs w:val="20"/>
          <w:highlight w:val="white"/>
          <w:lang w:val="en-US"/>
        </w:rPr>
        <w:t xml:space="preserve"> </w:t>
      </w:r>
      <w:proofErr w:type="spellStart"/>
      <w:r>
        <w:rPr>
          <w:rFonts w:ascii="Courier New" w:hAnsi="Courier New" w:cs="Courier New"/>
          <w:color w:val="008000"/>
          <w:sz w:val="20"/>
          <w:szCs w:val="20"/>
          <w:highlight w:val="white"/>
          <w:lang w:val="en-US"/>
        </w:rPr>
        <w:t>el</w:t>
      </w:r>
      <w:proofErr w:type="spellEnd"/>
      <w:r>
        <w:rPr>
          <w:rFonts w:ascii="Courier New" w:hAnsi="Courier New" w:cs="Courier New"/>
          <w:color w:val="008000"/>
          <w:sz w:val="20"/>
          <w:szCs w:val="20"/>
          <w:highlight w:val="white"/>
          <w:lang w:val="en-US"/>
        </w:rPr>
        <w:t xml:space="preserve"> led2</w:t>
      </w:r>
    </w:p>
    <w:p w14:paraId="6536918D"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else</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797AC0C9"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Pr>
          <w:rFonts w:ascii="Courier New" w:hAnsi="Courier New" w:cs="Courier New"/>
          <w:color w:val="000000"/>
          <w:sz w:val="20"/>
          <w:szCs w:val="20"/>
          <w:highlight w:val="white"/>
          <w:lang w:val="en-US"/>
        </w:rPr>
        <w:t xml:space="preserve">      </w:t>
      </w:r>
      <w:proofErr w:type="spellStart"/>
      <w:r w:rsidRPr="002A6BFC">
        <w:rPr>
          <w:rFonts w:ascii="Courier New" w:hAnsi="Courier New" w:cs="Courier New"/>
          <w:color w:val="000000"/>
          <w:sz w:val="20"/>
          <w:szCs w:val="20"/>
          <w:highlight w:val="white"/>
          <w:lang w:val="es-419"/>
        </w:rPr>
        <w:t>digitalWrite</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LED2</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LOW</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//apagamos el led2</w:t>
      </w:r>
    </w:p>
    <w:p w14:paraId="7542D4CE"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
    <w:p w14:paraId="1FEAD15C"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
    <w:p w14:paraId="0E6E66E7"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delay</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FF8000"/>
          <w:sz w:val="20"/>
          <w:szCs w:val="20"/>
          <w:highlight w:val="white"/>
          <w:lang w:val="es-419"/>
        </w:rPr>
        <w:t>10</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//esperamos 10 milisegundos</w:t>
      </w:r>
    </w:p>
    <w:p w14:paraId="3C6E7366"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744DF4D5"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80"/>
          <w:sz w:val="20"/>
          <w:szCs w:val="20"/>
          <w:highlight w:val="white"/>
          <w:lang w:val="es-419"/>
        </w:rPr>
        <w:t>/********************************************************************/</w:t>
      </w:r>
    </w:p>
    <w:p w14:paraId="6DB674FB"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//Si nos desconectamos </w:t>
      </w:r>
      <w:proofErr w:type="spellStart"/>
      <w:r w:rsidRPr="002A6BFC">
        <w:rPr>
          <w:rFonts w:ascii="Courier New" w:hAnsi="Courier New" w:cs="Courier New"/>
          <w:color w:val="008000"/>
          <w:sz w:val="20"/>
          <w:szCs w:val="20"/>
          <w:highlight w:val="white"/>
          <w:lang w:val="es-419"/>
        </w:rPr>
        <w:t>trateremos</w:t>
      </w:r>
      <w:proofErr w:type="spellEnd"/>
      <w:r w:rsidRPr="002A6BFC">
        <w:rPr>
          <w:rFonts w:ascii="Courier New" w:hAnsi="Courier New" w:cs="Courier New"/>
          <w:color w:val="008000"/>
          <w:sz w:val="20"/>
          <w:szCs w:val="20"/>
          <w:highlight w:val="white"/>
          <w:lang w:val="es-419"/>
        </w:rPr>
        <w:t xml:space="preserve"> de volver a </w:t>
      </w:r>
      <w:proofErr w:type="spellStart"/>
      <w:r w:rsidRPr="002A6BFC">
        <w:rPr>
          <w:rFonts w:ascii="Courier New" w:hAnsi="Courier New" w:cs="Courier New"/>
          <w:color w:val="008000"/>
          <w:sz w:val="20"/>
          <w:szCs w:val="20"/>
          <w:highlight w:val="white"/>
          <w:lang w:val="es-419"/>
        </w:rPr>
        <w:t>conetarnos</w:t>
      </w:r>
      <w:proofErr w:type="spellEnd"/>
    </w:p>
    <w:p w14:paraId="0BB2A6B7"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b/>
          <w:bCs/>
          <w:color w:val="0000FF"/>
          <w:sz w:val="20"/>
          <w:szCs w:val="20"/>
          <w:highlight w:val="white"/>
          <w:lang w:val="es-419"/>
        </w:rPr>
        <w:t>if</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client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connected</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
    <w:p w14:paraId="5FB272C0"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reconnect</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8000"/>
          <w:sz w:val="20"/>
          <w:szCs w:val="20"/>
          <w:highlight w:val="white"/>
          <w:lang w:val="es-419"/>
        </w:rPr>
        <w:t xml:space="preserve">//llamamos a la función </w:t>
      </w:r>
      <w:proofErr w:type="spellStart"/>
      <w:r w:rsidRPr="002A6BFC">
        <w:rPr>
          <w:rFonts w:ascii="Courier New" w:hAnsi="Courier New" w:cs="Courier New"/>
          <w:color w:val="008000"/>
          <w:sz w:val="20"/>
          <w:szCs w:val="20"/>
          <w:highlight w:val="white"/>
          <w:lang w:val="es-419"/>
        </w:rPr>
        <w:t>reconnect</w:t>
      </w:r>
      <w:proofErr w:type="spellEnd"/>
    </w:p>
    <w:p w14:paraId="5BE91966"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
    <w:p w14:paraId="18803C3E"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client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loop</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//hacemos un </w:t>
      </w:r>
      <w:proofErr w:type="spellStart"/>
      <w:r w:rsidRPr="002A6BFC">
        <w:rPr>
          <w:rFonts w:ascii="Courier New" w:hAnsi="Courier New" w:cs="Courier New"/>
          <w:color w:val="008000"/>
          <w:sz w:val="20"/>
          <w:szCs w:val="20"/>
          <w:highlight w:val="white"/>
          <w:lang w:val="es-419"/>
        </w:rPr>
        <w:t>loop</w:t>
      </w:r>
      <w:proofErr w:type="spellEnd"/>
    </w:p>
    <w:p w14:paraId="0A93D65E"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64937E55"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riego_automatico</w:t>
      </w:r>
      <w:proofErr w:type="spellEnd"/>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tem</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hum</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hum_suelo</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//Llamamos a la función del riego </w:t>
      </w:r>
      <w:proofErr w:type="spellStart"/>
      <w:r w:rsidRPr="002A6BFC">
        <w:rPr>
          <w:rFonts w:ascii="Courier New" w:hAnsi="Courier New" w:cs="Courier New"/>
          <w:color w:val="008000"/>
          <w:sz w:val="20"/>
          <w:szCs w:val="20"/>
          <w:highlight w:val="white"/>
          <w:lang w:val="es-419"/>
        </w:rPr>
        <w:t>automatico</w:t>
      </w:r>
      <w:proofErr w:type="spellEnd"/>
    </w:p>
    <w:p w14:paraId="096266D6"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1F0FDF0F"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8000FF"/>
          <w:sz w:val="20"/>
          <w:szCs w:val="20"/>
          <w:highlight w:val="white"/>
          <w:lang w:val="es-419"/>
        </w:rPr>
        <w:t>long</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now</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millis</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//Calculamos el tiempo actual</w:t>
      </w:r>
    </w:p>
    <w:p w14:paraId="3EED0895"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//Si el tiempo actual menos el del </w:t>
      </w:r>
      <w:proofErr w:type="spellStart"/>
      <w:r w:rsidRPr="002A6BFC">
        <w:rPr>
          <w:rFonts w:ascii="Courier New" w:hAnsi="Courier New" w:cs="Courier New"/>
          <w:color w:val="008000"/>
          <w:sz w:val="20"/>
          <w:szCs w:val="20"/>
          <w:highlight w:val="white"/>
          <w:lang w:val="es-419"/>
        </w:rPr>
        <w:t>ultimo</w:t>
      </w:r>
      <w:proofErr w:type="spellEnd"/>
      <w:r w:rsidRPr="002A6BFC">
        <w:rPr>
          <w:rFonts w:ascii="Courier New" w:hAnsi="Courier New" w:cs="Courier New"/>
          <w:color w:val="008000"/>
          <w:sz w:val="20"/>
          <w:szCs w:val="20"/>
          <w:highlight w:val="white"/>
          <w:lang w:val="es-419"/>
        </w:rPr>
        <w:t xml:space="preserve"> mensaje es mayor igual a 5000</w:t>
      </w:r>
    </w:p>
    <w:p w14:paraId="266F1692"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//se </w:t>
      </w:r>
      <w:proofErr w:type="gramStart"/>
      <w:r w:rsidRPr="002A6BFC">
        <w:rPr>
          <w:rFonts w:ascii="Courier New" w:hAnsi="Courier New" w:cs="Courier New"/>
          <w:color w:val="008000"/>
          <w:sz w:val="20"/>
          <w:szCs w:val="20"/>
          <w:highlight w:val="white"/>
          <w:lang w:val="es-419"/>
        </w:rPr>
        <w:t>publicaran</w:t>
      </w:r>
      <w:proofErr w:type="gramEnd"/>
      <w:r w:rsidRPr="002A6BFC">
        <w:rPr>
          <w:rFonts w:ascii="Courier New" w:hAnsi="Courier New" w:cs="Courier New"/>
          <w:color w:val="008000"/>
          <w:sz w:val="20"/>
          <w:szCs w:val="20"/>
          <w:highlight w:val="white"/>
          <w:lang w:val="es-419"/>
        </w:rPr>
        <w:t xml:space="preserve"> los datos</w:t>
      </w:r>
    </w:p>
    <w:p w14:paraId="0EC19BBC"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b/>
          <w:bCs/>
          <w:color w:val="0000FF"/>
          <w:sz w:val="20"/>
          <w:szCs w:val="20"/>
          <w:highlight w:val="white"/>
          <w:lang w:val="es-419"/>
        </w:rPr>
        <w:t>if</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now</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lastMsg</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&gt;=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5000</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
    <w:p w14:paraId="348033B8"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lastMsg</w:t>
      </w:r>
      <w:proofErr w:type="spellEnd"/>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now</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//actualizamos el momento en donde se recibe el </w:t>
      </w:r>
      <w:proofErr w:type="spellStart"/>
      <w:r w:rsidRPr="002A6BFC">
        <w:rPr>
          <w:rFonts w:ascii="Courier New" w:hAnsi="Courier New" w:cs="Courier New"/>
          <w:color w:val="008000"/>
          <w:sz w:val="20"/>
          <w:szCs w:val="20"/>
          <w:highlight w:val="white"/>
          <w:lang w:val="es-419"/>
        </w:rPr>
        <w:t>ultimo</w:t>
      </w:r>
      <w:proofErr w:type="spellEnd"/>
      <w:r w:rsidRPr="002A6BFC">
        <w:rPr>
          <w:rFonts w:ascii="Courier New" w:hAnsi="Courier New" w:cs="Courier New"/>
          <w:color w:val="008000"/>
          <w:sz w:val="20"/>
          <w:szCs w:val="20"/>
          <w:highlight w:val="white"/>
          <w:lang w:val="es-419"/>
        </w:rPr>
        <w:t xml:space="preserve"> mensaje</w:t>
      </w:r>
    </w:p>
    <w:p w14:paraId="354CEB11"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62E2C11E"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//La </w:t>
      </w:r>
      <w:proofErr w:type="spellStart"/>
      <w:r w:rsidRPr="002A6BFC">
        <w:rPr>
          <w:rFonts w:ascii="Courier New" w:hAnsi="Courier New" w:cs="Courier New"/>
          <w:color w:val="008000"/>
          <w:sz w:val="20"/>
          <w:szCs w:val="20"/>
          <w:highlight w:val="white"/>
          <w:lang w:val="es-419"/>
        </w:rPr>
        <w:t>funcion</w:t>
      </w:r>
      <w:proofErr w:type="spellEnd"/>
      <w:r w:rsidRPr="002A6BFC">
        <w:rPr>
          <w:rFonts w:ascii="Courier New" w:hAnsi="Courier New" w:cs="Courier New"/>
          <w:color w:val="008000"/>
          <w:sz w:val="20"/>
          <w:szCs w:val="20"/>
          <w:highlight w:val="white"/>
          <w:lang w:val="es-419"/>
        </w:rPr>
        <w:t xml:space="preserve"> </w:t>
      </w:r>
      <w:proofErr w:type="spellStart"/>
      <w:r w:rsidRPr="002A6BFC">
        <w:rPr>
          <w:rFonts w:ascii="Courier New" w:hAnsi="Courier New" w:cs="Courier New"/>
          <w:color w:val="008000"/>
          <w:sz w:val="20"/>
          <w:szCs w:val="20"/>
          <w:highlight w:val="white"/>
          <w:lang w:val="es-419"/>
        </w:rPr>
        <w:t>dtostrf</w:t>
      </w:r>
      <w:proofErr w:type="spellEnd"/>
      <w:r w:rsidRPr="002A6BFC">
        <w:rPr>
          <w:rFonts w:ascii="Courier New" w:hAnsi="Courier New" w:cs="Courier New"/>
          <w:color w:val="008000"/>
          <w:sz w:val="20"/>
          <w:szCs w:val="20"/>
          <w:highlight w:val="white"/>
          <w:lang w:val="es-419"/>
        </w:rPr>
        <w:t xml:space="preserve"> nos permite convertir una variable de tipo </w:t>
      </w:r>
      <w:proofErr w:type="spellStart"/>
      <w:r w:rsidRPr="002A6BFC">
        <w:rPr>
          <w:rFonts w:ascii="Courier New" w:hAnsi="Courier New" w:cs="Courier New"/>
          <w:color w:val="008000"/>
          <w:sz w:val="20"/>
          <w:szCs w:val="20"/>
          <w:highlight w:val="white"/>
          <w:lang w:val="es-419"/>
        </w:rPr>
        <w:t>double</w:t>
      </w:r>
      <w:proofErr w:type="spellEnd"/>
      <w:r w:rsidRPr="002A6BFC">
        <w:rPr>
          <w:rFonts w:ascii="Courier New" w:hAnsi="Courier New" w:cs="Courier New"/>
          <w:color w:val="008000"/>
          <w:sz w:val="20"/>
          <w:szCs w:val="20"/>
          <w:highlight w:val="white"/>
          <w:lang w:val="es-419"/>
        </w:rPr>
        <w:t xml:space="preserve"> o </w:t>
      </w:r>
      <w:proofErr w:type="spellStart"/>
      <w:r w:rsidRPr="002A6BFC">
        <w:rPr>
          <w:rFonts w:ascii="Courier New" w:hAnsi="Courier New" w:cs="Courier New"/>
          <w:color w:val="008000"/>
          <w:sz w:val="20"/>
          <w:szCs w:val="20"/>
          <w:highlight w:val="white"/>
          <w:lang w:val="es-419"/>
        </w:rPr>
        <w:t>float</w:t>
      </w:r>
      <w:proofErr w:type="spellEnd"/>
      <w:r w:rsidRPr="002A6BFC">
        <w:rPr>
          <w:rFonts w:ascii="Courier New" w:hAnsi="Courier New" w:cs="Courier New"/>
          <w:color w:val="008000"/>
          <w:sz w:val="20"/>
          <w:szCs w:val="20"/>
          <w:highlight w:val="white"/>
          <w:lang w:val="es-419"/>
        </w:rPr>
        <w:t xml:space="preserve"> en su</w:t>
      </w:r>
    </w:p>
    <w:p w14:paraId="301782DA"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lastRenderedPageBreak/>
        <w:t xml:space="preserve">    </w:t>
      </w:r>
      <w:r w:rsidRPr="002A6BFC">
        <w:rPr>
          <w:rFonts w:ascii="Courier New" w:hAnsi="Courier New" w:cs="Courier New"/>
          <w:color w:val="008000"/>
          <w:sz w:val="20"/>
          <w:szCs w:val="20"/>
          <w:highlight w:val="white"/>
          <w:lang w:val="es-419"/>
        </w:rPr>
        <w:t xml:space="preserve">//representación ASCII y almacenarla en un arreglo de tipo </w:t>
      </w:r>
      <w:proofErr w:type="spellStart"/>
      <w:r w:rsidRPr="002A6BFC">
        <w:rPr>
          <w:rFonts w:ascii="Courier New" w:hAnsi="Courier New" w:cs="Courier New"/>
          <w:color w:val="008000"/>
          <w:sz w:val="20"/>
          <w:szCs w:val="20"/>
          <w:highlight w:val="white"/>
          <w:lang w:val="es-419"/>
        </w:rPr>
        <w:t>char</w:t>
      </w:r>
      <w:proofErr w:type="spellEnd"/>
      <w:r w:rsidRPr="002A6BFC">
        <w:rPr>
          <w:rFonts w:ascii="Courier New" w:hAnsi="Courier New" w:cs="Courier New"/>
          <w:color w:val="008000"/>
          <w:sz w:val="20"/>
          <w:szCs w:val="20"/>
          <w:highlight w:val="white"/>
          <w:lang w:val="es-419"/>
        </w:rPr>
        <w:t xml:space="preserve">, que </w:t>
      </w:r>
      <w:proofErr w:type="spellStart"/>
      <w:r w:rsidRPr="002A6BFC">
        <w:rPr>
          <w:rFonts w:ascii="Courier New" w:hAnsi="Courier New" w:cs="Courier New"/>
          <w:color w:val="008000"/>
          <w:sz w:val="20"/>
          <w:szCs w:val="20"/>
          <w:highlight w:val="white"/>
          <w:lang w:val="es-419"/>
        </w:rPr>
        <w:t>seran</w:t>
      </w:r>
      <w:proofErr w:type="spellEnd"/>
      <w:r w:rsidRPr="002A6BFC">
        <w:rPr>
          <w:rFonts w:ascii="Courier New" w:hAnsi="Courier New" w:cs="Courier New"/>
          <w:color w:val="008000"/>
          <w:sz w:val="20"/>
          <w:szCs w:val="20"/>
          <w:highlight w:val="white"/>
          <w:lang w:val="es-419"/>
        </w:rPr>
        <w:t xml:space="preserve"> posteriormente publicadas,</w:t>
      </w:r>
    </w:p>
    <w:p w14:paraId="1103AEB4"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//primera se coloca la variable que deseamos convertir, luego el ancho de esta, el </w:t>
      </w:r>
      <w:proofErr w:type="spellStart"/>
      <w:r w:rsidRPr="002A6BFC">
        <w:rPr>
          <w:rFonts w:ascii="Courier New" w:hAnsi="Courier New" w:cs="Courier New"/>
          <w:color w:val="008000"/>
          <w:sz w:val="20"/>
          <w:szCs w:val="20"/>
          <w:highlight w:val="white"/>
          <w:lang w:val="es-419"/>
        </w:rPr>
        <w:t>numero</w:t>
      </w:r>
      <w:proofErr w:type="spellEnd"/>
      <w:r w:rsidRPr="002A6BFC">
        <w:rPr>
          <w:rFonts w:ascii="Courier New" w:hAnsi="Courier New" w:cs="Courier New"/>
          <w:color w:val="008000"/>
          <w:sz w:val="20"/>
          <w:szCs w:val="20"/>
          <w:highlight w:val="white"/>
          <w:lang w:val="es-419"/>
        </w:rPr>
        <w:t xml:space="preserve"> de decimales</w:t>
      </w:r>
    </w:p>
    <w:p w14:paraId="5551EA22"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 xml:space="preserve">//y por </w:t>
      </w:r>
      <w:proofErr w:type="gramStart"/>
      <w:r w:rsidRPr="002A6BFC">
        <w:rPr>
          <w:rFonts w:ascii="Courier New" w:hAnsi="Courier New" w:cs="Courier New"/>
          <w:color w:val="008000"/>
          <w:sz w:val="20"/>
          <w:szCs w:val="20"/>
          <w:highlight w:val="white"/>
          <w:lang w:val="es-419"/>
        </w:rPr>
        <w:t>ultimo</w:t>
      </w:r>
      <w:proofErr w:type="gramEnd"/>
      <w:r w:rsidRPr="002A6BFC">
        <w:rPr>
          <w:rFonts w:ascii="Courier New" w:hAnsi="Courier New" w:cs="Courier New"/>
          <w:color w:val="008000"/>
          <w:sz w:val="20"/>
          <w:szCs w:val="20"/>
          <w:highlight w:val="white"/>
          <w:lang w:val="es-419"/>
        </w:rPr>
        <w:t xml:space="preserve"> donde queremos almacenarla</w:t>
      </w:r>
    </w:p>
    <w:p w14:paraId="429003C7"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sidRPr="002A6BFC">
        <w:rPr>
          <w:rFonts w:ascii="Courier New" w:hAnsi="Courier New" w:cs="Courier New"/>
          <w:color w:val="000000"/>
          <w:sz w:val="20"/>
          <w:szCs w:val="20"/>
          <w:highlight w:val="white"/>
          <w:lang w:val="es-419"/>
        </w:rPr>
        <w:t xml:space="preserve">    </w:t>
      </w:r>
      <w:proofErr w:type="spellStart"/>
      <w:proofErr w:type="gramStart"/>
      <w:r>
        <w:rPr>
          <w:rFonts w:ascii="Courier New" w:hAnsi="Courier New" w:cs="Courier New"/>
          <w:color w:val="000000"/>
          <w:sz w:val="20"/>
          <w:szCs w:val="20"/>
          <w:highlight w:val="white"/>
          <w:lang w:val="en-US"/>
        </w:rPr>
        <w:t>dtostrf</w:t>
      </w:r>
      <w:proofErr w:type="spellEnd"/>
      <w:r>
        <w:rPr>
          <w:rFonts w:ascii="Courier New" w:hAnsi="Courier New" w:cs="Courier New"/>
          <w:b/>
          <w:bCs/>
          <w:color w:val="000080"/>
          <w:sz w:val="20"/>
          <w:szCs w:val="20"/>
          <w:highlight w:val="white"/>
          <w:lang w:val="en-US"/>
        </w:rPr>
        <w:t>(</w:t>
      </w:r>
      <w:proofErr w:type="spellStart"/>
      <w:proofErr w:type="gramEnd"/>
      <w:r>
        <w:rPr>
          <w:rFonts w:ascii="Courier New" w:hAnsi="Courier New" w:cs="Courier New"/>
          <w:color w:val="000000"/>
          <w:sz w:val="20"/>
          <w:szCs w:val="20"/>
          <w:highlight w:val="white"/>
          <w:lang w:val="en-US"/>
        </w:rPr>
        <w:t>tem</w:t>
      </w:r>
      <w:proofErr w:type="spellEnd"/>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0</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2</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dht22tem</w:t>
      </w:r>
      <w:r>
        <w:rPr>
          <w:rFonts w:ascii="Courier New" w:hAnsi="Courier New" w:cs="Courier New"/>
          <w:b/>
          <w:bCs/>
          <w:color w:val="000080"/>
          <w:sz w:val="20"/>
          <w:szCs w:val="20"/>
          <w:highlight w:val="white"/>
          <w:lang w:val="en-US"/>
        </w:rPr>
        <w:t>);</w:t>
      </w:r>
    </w:p>
    <w:p w14:paraId="29EDB293"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proofErr w:type="spellStart"/>
      <w:proofErr w:type="gramStart"/>
      <w:r>
        <w:rPr>
          <w:rFonts w:ascii="Courier New" w:hAnsi="Courier New" w:cs="Courier New"/>
          <w:color w:val="000000"/>
          <w:sz w:val="20"/>
          <w:szCs w:val="20"/>
          <w:highlight w:val="white"/>
          <w:lang w:val="en-US"/>
        </w:rPr>
        <w:t>dtostrf</w:t>
      </w:r>
      <w:proofErr w:type="spellEnd"/>
      <w:r>
        <w:rPr>
          <w:rFonts w:ascii="Courier New" w:hAnsi="Courier New" w:cs="Courier New"/>
          <w:b/>
          <w:bCs/>
          <w:color w:val="000080"/>
          <w:sz w:val="20"/>
          <w:szCs w:val="20"/>
          <w:highlight w:val="white"/>
          <w:lang w:val="en-US"/>
        </w:rPr>
        <w:t>(</w:t>
      </w:r>
      <w:proofErr w:type="gramEnd"/>
      <w:r>
        <w:rPr>
          <w:rFonts w:ascii="Courier New" w:hAnsi="Courier New" w:cs="Courier New"/>
          <w:color w:val="000000"/>
          <w:sz w:val="20"/>
          <w:szCs w:val="20"/>
          <w:highlight w:val="white"/>
          <w:lang w:val="en-US"/>
        </w:rPr>
        <w:t>hum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0</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2</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dht22hum</w:t>
      </w:r>
      <w:r>
        <w:rPr>
          <w:rFonts w:ascii="Courier New" w:hAnsi="Courier New" w:cs="Courier New"/>
          <w:b/>
          <w:bCs/>
          <w:color w:val="000080"/>
          <w:sz w:val="20"/>
          <w:szCs w:val="20"/>
          <w:highlight w:val="white"/>
          <w:lang w:val="en-US"/>
        </w:rPr>
        <w:t>);</w:t>
      </w:r>
    </w:p>
    <w:p w14:paraId="1EE87D9B"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Pr>
          <w:rFonts w:ascii="Courier New" w:hAnsi="Courier New" w:cs="Courier New"/>
          <w:color w:val="000000"/>
          <w:sz w:val="20"/>
          <w:szCs w:val="20"/>
          <w:highlight w:val="white"/>
          <w:lang w:val="en-US"/>
        </w:rPr>
        <w:t xml:space="preserve">    </w:t>
      </w:r>
      <w:proofErr w:type="spellStart"/>
      <w:r w:rsidRPr="002A6BFC">
        <w:rPr>
          <w:rFonts w:ascii="Courier New" w:hAnsi="Courier New" w:cs="Courier New"/>
          <w:color w:val="000000"/>
          <w:sz w:val="20"/>
          <w:szCs w:val="20"/>
          <w:highlight w:val="white"/>
          <w:lang w:val="es-419"/>
        </w:rPr>
        <w:t>dtostrf</w:t>
      </w:r>
      <w:proofErr w:type="spellEnd"/>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hum_suelo</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0</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2</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sensorhum</w:t>
      </w:r>
      <w:proofErr w:type="spellEnd"/>
      <w:r w:rsidRPr="002A6BFC">
        <w:rPr>
          <w:rFonts w:ascii="Courier New" w:hAnsi="Courier New" w:cs="Courier New"/>
          <w:b/>
          <w:bCs/>
          <w:color w:val="000080"/>
          <w:sz w:val="20"/>
          <w:szCs w:val="20"/>
          <w:highlight w:val="white"/>
          <w:lang w:val="es-419"/>
        </w:rPr>
        <w:t>);</w:t>
      </w:r>
    </w:p>
    <w:p w14:paraId="582772BB"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dtostrf</w:t>
      </w:r>
      <w:proofErr w:type="spellEnd"/>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porcentajeAgua</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0</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FF8000"/>
          <w:sz w:val="20"/>
          <w:szCs w:val="20"/>
          <w:highlight w:val="white"/>
          <w:lang w:val="es-419"/>
        </w:rPr>
        <w:t>2</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sensorultrasonic</w:t>
      </w:r>
      <w:proofErr w:type="spellEnd"/>
      <w:r w:rsidRPr="002A6BFC">
        <w:rPr>
          <w:rFonts w:ascii="Courier New" w:hAnsi="Courier New" w:cs="Courier New"/>
          <w:b/>
          <w:bCs/>
          <w:color w:val="000080"/>
          <w:sz w:val="20"/>
          <w:szCs w:val="20"/>
          <w:highlight w:val="white"/>
          <w:lang w:val="es-419"/>
        </w:rPr>
        <w:t>);</w:t>
      </w:r>
    </w:p>
    <w:p w14:paraId="7C695E73"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71595EE8"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//Imprimimos los datos en el puerto serial</w:t>
      </w:r>
    </w:p>
    <w:p w14:paraId="0C9AD150"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sidRPr="002A6BFC">
        <w:rPr>
          <w:rFonts w:ascii="Courier New" w:hAnsi="Courier New" w:cs="Courier New"/>
          <w:color w:val="000000"/>
          <w:sz w:val="20"/>
          <w:szCs w:val="20"/>
          <w:highlight w:val="white"/>
          <w:lang w:val="es-419"/>
        </w:rPr>
        <w:t xml:space="preserve">    </w:t>
      </w:r>
      <w:proofErr w:type="spellStart"/>
      <w:r>
        <w:rPr>
          <w:rFonts w:ascii="Courier New" w:hAnsi="Courier New" w:cs="Courier New"/>
          <w:color w:val="000000"/>
          <w:sz w:val="20"/>
          <w:szCs w:val="20"/>
          <w:highlight w:val="white"/>
          <w:lang w:val="en-US"/>
        </w:rPr>
        <w:t>Serial</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print</w:t>
      </w:r>
      <w:proofErr w:type="spellEnd"/>
      <w:r>
        <w:rPr>
          <w:rFonts w:ascii="Courier New" w:hAnsi="Courier New" w:cs="Courier New"/>
          <w:b/>
          <w:bCs/>
          <w:color w:val="000080"/>
          <w:sz w:val="20"/>
          <w:szCs w:val="20"/>
          <w:highlight w:val="white"/>
          <w:lang w:val="en-US"/>
        </w:rPr>
        <w:t>(</w:t>
      </w:r>
      <w:proofErr w:type="spellStart"/>
      <w:r>
        <w:rPr>
          <w:rFonts w:ascii="Courier New" w:hAnsi="Courier New" w:cs="Courier New"/>
          <w:color w:val="000000"/>
          <w:sz w:val="20"/>
          <w:szCs w:val="20"/>
          <w:highlight w:val="white"/>
          <w:lang w:val="en-US"/>
        </w:rPr>
        <w:t>tem</w:t>
      </w:r>
      <w:proofErr w:type="spellEnd"/>
      <w:proofErr w:type="gramStart"/>
      <w:r>
        <w:rPr>
          <w:rFonts w:ascii="Courier New" w:hAnsi="Courier New" w:cs="Courier New"/>
          <w:b/>
          <w:bCs/>
          <w:color w:val="000080"/>
          <w:sz w:val="20"/>
          <w:szCs w:val="20"/>
          <w:highlight w:val="white"/>
          <w:lang w:val="en-US"/>
        </w:rPr>
        <w:t>);</w:t>
      </w:r>
      <w:proofErr w:type="gramEnd"/>
    </w:p>
    <w:p w14:paraId="2A5C9440"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Serial</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print</w:t>
      </w:r>
      <w:proofErr w:type="spellEnd"/>
      <w:r>
        <w:rPr>
          <w:rFonts w:ascii="Courier New" w:hAnsi="Courier New" w:cs="Courier New"/>
          <w:b/>
          <w:bCs/>
          <w:color w:val="000080"/>
          <w:sz w:val="20"/>
          <w:szCs w:val="20"/>
          <w:highlight w:val="white"/>
          <w:lang w:val="en-US"/>
        </w:rPr>
        <w:t>(</w:t>
      </w:r>
      <w:r>
        <w:rPr>
          <w:rFonts w:ascii="Courier New" w:hAnsi="Courier New" w:cs="Courier New"/>
          <w:color w:val="808080"/>
          <w:sz w:val="20"/>
          <w:szCs w:val="20"/>
          <w:highlight w:val="white"/>
          <w:lang w:val="en-US"/>
        </w:rPr>
        <w:t>","</w:t>
      </w:r>
      <w:proofErr w:type="gramStart"/>
      <w:r>
        <w:rPr>
          <w:rFonts w:ascii="Courier New" w:hAnsi="Courier New" w:cs="Courier New"/>
          <w:b/>
          <w:bCs/>
          <w:color w:val="000080"/>
          <w:sz w:val="20"/>
          <w:szCs w:val="20"/>
          <w:highlight w:val="white"/>
          <w:lang w:val="en-US"/>
        </w:rPr>
        <w:t>);</w:t>
      </w:r>
      <w:proofErr w:type="gramEnd"/>
    </w:p>
    <w:p w14:paraId="3CB018D7"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Serial</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print</w:t>
      </w:r>
      <w:proofErr w:type="spellEnd"/>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hum</w:t>
      </w:r>
      <w:proofErr w:type="gramStart"/>
      <w:r>
        <w:rPr>
          <w:rFonts w:ascii="Courier New" w:hAnsi="Courier New" w:cs="Courier New"/>
          <w:b/>
          <w:bCs/>
          <w:color w:val="000080"/>
          <w:sz w:val="20"/>
          <w:szCs w:val="20"/>
          <w:highlight w:val="white"/>
          <w:lang w:val="en-US"/>
        </w:rPr>
        <w:t>);</w:t>
      </w:r>
      <w:proofErr w:type="gramEnd"/>
    </w:p>
    <w:p w14:paraId="4AB5D5C8"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Serial</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print</w:t>
      </w:r>
      <w:proofErr w:type="spellEnd"/>
      <w:r>
        <w:rPr>
          <w:rFonts w:ascii="Courier New" w:hAnsi="Courier New" w:cs="Courier New"/>
          <w:b/>
          <w:bCs/>
          <w:color w:val="000080"/>
          <w:sz w:val="20"/>
          <w:szCs w:val="20"/>
          <w:highlight w:val="white"/>
          <w:lang w:val="en-US"/>
        </w:rPr>
        <w:t>(</w:t>
      </w:r>
      <w:r>
        <w:rPr>
          <w:rFonts w:ascii="Courier New" w:hAnsi="Courier New" w:cs="Courier New"/>
          <w:color w:val="808080"/>
          <w:sz w:val="20"/>
          <w:szCs w:val="20"/>
          <w:highlight w:val="white"/>
          <w:lang w:val="en-US"/>
        </w:rPr>
        <w:t>","</w:t>
      </w:r>
      <w:proofErr w:type="gramStart"/>
      <w:r>
        <w:rPr>
          <w:rFonts w:ascii="Courier New" w:hAnsi="Courier New" w:cs="Courier New"/>
          <w:b/>
          <w:bCs/>
          <w:color w:val="000080"/>
          <w:sz w:val="20"/>
          <w:szCs w:val="20"/>
          <w:highlight w:val="white"/>
          <w:lang w:val="en-US"/>
        </w:rPr>
        <w:t>);</w:t>
      </w:r>
      <w:proofErr w:type="gramEnd"/>
    </w:p>
    <w:p w14:paraId="3CD74627"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Pr>
          <w:rFonts w:ascii="Courier New" w:hAnsi="Courier New" w:cs="Courier New"/>
          <w:color w:val="000000"/>
          <w:sz w:val="20"/>
          <w:szCs w:val="20"/>
          <w:highlight w:val="white"/>
          <w:lang w:val="en-US"/>
        </w:rPr>
        <w:t xml:space="preserve">    </w:t>
      </w:r>
      <w:proofErr w:type="spellStart"/>
      <w:r w:rsidRPr="002A6BFC">
        <w:rPr>
          <w:rFonts w:ascii="Courier New" w:hAnsi="Courier New" w:cs="Courier New"/>
          <w:color w:val="000000"/>
          <w:sz w:val="20"/>
          <w:szCs w:val="20"/>
          <w:highlight w:val="white"/>
          <w:lang w:val="es-419"/>
        </w:rPr>
        <w:t>Serial</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print</w:t>
      </w:r>
      <w:proofErr w:type="spellEnd"/>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hum_suelo</w:t>
      </w:r>
      <w:proofErr w:type="spellEnd"/>
      <w:r w:rsidRPr="002A6BFC">
        <w:rPr>
          <w:rFonts w:ascii="Courier New" w:hAnsi="Courier New" w:cs="Courier New"/>
          <w:b/>
          <w:bCs/>
          <w:color w:val="000080"/>
          <w:sz w:val="20"/>
          <w:szCs w:val="20"/>
          <w:highlight w:val="white"/>
          <w:lang w:val="es-419"/>
        </w:rPr>
        <w:t>);</w:t>
      </w:r>
    </w:p>
    <w:p w14:paraId="29AB209C"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Serial</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print</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w:t>
      </w:r>
      <w:r w:rsidRPr="002A6BFC">
        <w:rPr>
          <w:rFonts w:ascii="Courier New" w:hAnsi="Courier New" w:cs="Courier New"/>
          <w:b/>
          <w:bCs/>
          <w:color w:val="000080"/>
          <w:sz w:val="20"/>
          <w:szCs w:val="20"/>
          <w:highlight w:val="white"/>
          <w:lang w:val="es-419"/>
        </w:rPr>
        <w:t>);</w:t>
      </w:r>
    </w:p>
    <w:p w14:paraId="250EBD5E"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Serial</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print</w:t>
      </w:r>
      <w:proofErr w:type="spellEnd"/>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porcentajeAgua</w:t>
      </w:r>
      <w:proofErr w:type="spellEnd"/>
      <w:r w:rsidRPr="002A6BFC">
        <w:rPr>
          <w:rFonts w:ascii="Courier New" w:hAnsi="Courier New" w:cs="Courier New"/>
          <w:b/>
          <w:bCs/>
          <w:color w:val="000080"/>
          <w:sz w:val="20"/>
          <w:szCs w:val="20"/>
          <w:highlight w:val="white"/>
          <w:lang w:val="es-419"/>
        </w:rPr>
        <w:t>);</w:t>
      </w:r>
    </w:p>
    <w:p w14:paraId="41837792"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Serial</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print</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w:t>
      </w:r>
      <w:r w:rsidRPr="002A6BFC">
        <w:rPr>
          <w:rFonts w:ascii="Courier New" w:hAnsi="Courier New" w:cs="Courier New"/>
          <w:b/>
          <w:bCs/>
          <w:color w:val="000080"/>
          <w:sz w:val="20"/>
          <w:szCs w:val="20"/>
          <w:highlight w:val="white"/>
          <w:lang w:val="es-419"/>
        </w:rPr>
        <w:t>);</w:t>
      </w:r>
    </w:p>
    <w:p w14:paraId="6B8EED42"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Serial</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print</w:t>
      </w:r>
      <w:proofErr w:type="spellEnd"/>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estadoBomba</w:t>
      </w:r>
      <w:proofErr w:type="spellEnd"/>
      <w:r w:rsidRPr="002A6BFC">
        <w:rPr>
          <w:rFonts w:ascii="Courier New" w:hAnsi="Courier New" w:cs="Courier New"/>
          <w:b/>
          <w:bCs/>
          <w:color w:val="000080"/>
          <w:sz w:val="20"/>
          <w:szCs w:val="20"/>
          <w:highlight w:val="white"/>
          <w:lang w:val="es-419"/>
        </w:rPr>
        <w:t>);</w:t>
      </w:r>
    </w:p>
    <w:p w14:paraId="6530F948"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Serial</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println</w:t>
      </w:r>
      <w:proofErr w:type="spellEnd"/>
      <w:r w:rsidRPr="002A6BFC">
        <w:rPr>
          <w:rFonts w:ascii="Courier New" w:hAnsi="Courier New" w:cs="Courier New"/>
          <w:b/>
          <w:bCs/>
          <w:color w:val="000080"/>
          <w:sz w:val="20"/>
          <w:szCs w:val="20"/>
          <w:highlight w:val="white"/>
          <w:lang w:val="es-419"/>
        </w:rPr>
        <w:t>();</w:t>
      </w:r>
    </w:p>
    <w:p w14:paraId="22D8262F"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//Publicamos los datos</w:t>
      </w:r>
    </w:p>
    <w:p w14:paraId="593DA98C"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client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publish</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"dht22-tem"</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dht22tem</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//publicamos la temperatura</w:t>
      </w:r>
    </w:p>
    <w:p w14:paraId="2D9E3CD9"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client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publish</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"dht22-hum"</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dht22hum</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//publicamos la humedad</w:t>
      </w:r>
    </w:p>
    <w:p w14:paraId="2A911445"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client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publish</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"sensor-</w:t>
      </w:r>
      <w:proofErr w:type="spellStart"/>
      <w:r w:rsidRPr="002A6BFC">
        <w:rPr>
          <w:rFonts w:ascii="Courier New" w:hAnsi="Courier New" w:cs="Courier New"/>
          <w:color w:val="808080"/>
          <w:sz w:val="20"/>
          <w:szCs w:val="20"/>
          <w:highlight w:val="white"/>
          <w:lang w:val="es-419"/>
        </w:rPr>
        <w:t>hum_suelo</w:t>
      </w:r>
      <w:proofErr w:type="spellEnd"/>
      <w:r w:rsidRPr="002A6BFC">
        <w:rPr>
          <w:rFonts w:ascii="Courier New" w:hAnsi="Courier New" w:cs="Courier New"/>
          <w:color w:val="808080"/>
          <w:sz w:val="20"/>
          <w:szCs w:val="20"/>
          <w:highlight w:val="white"/>
          <w:lang w:val="es-419"/>
        </w:rPr>
        <w: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sensorhum</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//publicamos la humedad del suelo</w:t>
      </w:r>
    </w:p>
    <w:p w14:paraId="1AC360D4"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client</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publish</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808080"/>
          <w:sz w:val="20"/>
          <w:szCs w:val="20"/>
          <w:highlight w:val="white"/>
          <w:lang w:val="es-419"/>
        </w:rPr>
        <w:t>"sensor-ultrasonido"</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sensorultrasonic</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//publicamos el porcentaje de agua del recipiente</w:t>
      </w:r>
    </w:p>
    <w:p w14:paraId="54665C9D"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75FBC454"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delay</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FF8000"/>
          <w:sz w:val="20"/>
          <w:szCs w:val="20"/>
          <w:highlight w:val="white"/>
          <w:lang w:val="es-419"/>
        </w:rPr>
        <w:t>500</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//esperamos 500 milisegundos</w:t>
      </w:r>
    </w:p>
    <w:p w14:paraId="56A7CDCA"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
    <w:p w14:paraId="7E8EA136"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b/>
          <w:bCs/>
          <w:color w:val="000080"/>
          <w:sz w:val="20"/>
          <w:szCs w:val="20"/>
          <w:highlight w:val="white"/>
          <w:lang w:val="es-419"/>
        </w:rPr>
        <w:t>}</w:t>
      </w:r>
    </w:p>
    <w:p w14:paraId="40CB84DC"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5AB4C9A8"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2A6BFC">
        <w:rPr>
          <w:rFonts w:ascii="Courier New" w:hAnsi="Courier New" w:cs="Courier New"/>
          <w:color w:val="008080"/>
          <w:sz w:val="20"/>
          <w:szCs w:val="20"/>
          <w:highlight w:val="white"/>
          <w:lang w:val="es-419"/>
        </w:rPr>
        <w:t>/******************************************************************************/</w:t>
      </w:r>
    </w:p>
    <w:p w14:paraId="64A914C9" w14:textId="77777777" w:rsidR="002A6BFC" w:rsidRP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roofErr w:type="spellStart"/>
      <w:r w:rsidRPr="002A6BFC">
        <w:rPr>
          <w:rFonts w:ascii="Courier New" w:hAnsi="Courier New" w:cs="Courier New"/>
          <w:color w:val="8000FF"/>
          <w:sz w:val="20"/>
          <w:szCs w:val="20"/>
          <w:highlight w:val="white"/>
          <w:lang w:val="es-419"/>
        </w:rPr>
        <w:t>void</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riego_automatico</w:t>
      </w:r>
      <w:proofErr w:type="spellEnd"/>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8000FF"/>
          <w:sz w:val="20"/>
          <w:szCs w:val="20"/>
          <w:highlight w:val="white"/>
          <w:lang w:val="es-419"/>
        </w:rPr>
        <w:t>float</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tem</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8000FF"/>
          <w:sz w:val="20"/>
          <w:szCs w:val="20"/>
          <w:highlight w:val="white"/>
          <w:lang w:val="es-419"/>
        </w:rPr>
        <w:t>float</w:t>
      </w:r>
      <w:proofErr w:type="spellEnd"/>
      <w:r w:rsidRPr="002A6BFC">
        <w:rPr>
          <w:rFonts w:ascii="Courier New" w:hAnsi="Courier New" w:cs="Courier New"/>
          <w:color w:val="000000"/>
          <w:sz w:val="20"/>
          <w:szCs w:val="20"/>
          <w:highlight w:val="white"/>
          <w:lang w:val="es-419"/>
        </w:rPr>
        <w:t xml:space="preserve"> hum</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8000FF"/>
          <w:sz w:val="20"/>
          <w:szCs w:val="20"/>
          <w:highlight w:val="white"/>
          <w:lang w:val="es-419"/>
        </w:rPr>
        <w:t>float</w:t>
      </w:r>
      <w:proofErr w:type="spellEnd"/>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hum_suelo</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b/>
          <w:bCs/>
          <w:color w:val="000080"/>
          <w:sz w:val="20"/>
          <w:szCs w:val="20"/>
          <w:highlight w:val="white"/>
          <w:lang w:val="es-419"/>
        </w:rPr>
        <w:t>{</w:t>
      </w:r>
    </w:p>
    <w:p w14:paraId="458F4C4B"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//Iniciamos con la bomba apagada</w:t>
      </w:r>
    </w:p>
    <w:p w14:paraId="256EBAF4" w14:textId="77777777" w:rsidR="002A6BFC" w:rsidRPr="002A6BFC"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2A6BFC">
        <w:rPr>
          <w:rFonts w:ascii="Courier New" w:hAnsi="Courier New" w:cs="Courier New"/>
          <w:color w:val="000000"/>
          <w:sz w:val="20"/>
          <w:szCs w:val="20"/>
          <w:highlight w:val="white"/>
          <w:lang w:val="es-419"/>
        </w:rPr>
        <w:t>digitalWrite</w:t>
      </w:r>
      <w:proofErr w:type="spellEnd"/>
      <w:r w:rsidRPr="002A6BFC">
        <w:rPr>
          <w:rFonts w:ascii="Courier New" w:hAnsi="Courier New" w:cs="Courier New"/>
          <w:b/>
          <w:bCs/>
          <w:color w:val="000080"/>
          <w:sz w:val="20"/>
          <w:szCs w:val="20"/>
          <w:highlight w:val="white"/>
          <w:lang w:val="es-419"/>
        </w:rPr>
        <w:t>(</w:t>
      </w:r>
      <w:proofErr w:type="spellStart"/>
      <w:r w:rsidRPr="002A6BFC">
        <w:rPr>
          <w:rFonts w:ascii="Courier New" w:hAnsi="Courier New" w:cs="Courier New"/>
          <w:color w:val="000000"/>
          <w:sz w:val="20"/>
          <w:szCs w:val="20"/>
          <w:highlight w:val="white"/>
          <w:lang w:val="es-419"/>
        </w:rPr>
        <w:t>bombaAgua</w:t>
      </w:r>
      <w:proofErr w:type="spellEnd"/>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HIGH</w:t>
      </w:r>
      <w:r w:rsidRPr="002A6BFC">
        <w:rPr>
          <w:rFonts w:ascii="Courier New" w:hAnsi="Courier New" w:cs="Courier New"/>
          <w:b/>
          <w:bCs/>
          <w:color w:val="000080"/>
          <w:sz w:val="20"/>
          <w:szCs w:val="20"/>
          <w:highlight w:val="white"/>
          <w:lang w:val="es-419"/>
        </w:rPr>
        <w:t>);</w:t>
      </w:r>
      <w:r w:rsidRPr="002A6BFC">
        <w:rPr>
          <w:rFonts w:ascii="Courier New" w:hAnsi="Courier New" w:cs="Courier New"/>
          <w:color w:val="000000"/>
          <w:sz w:val="20"/>
          <w:szCs w:val="20"/>
          <w:highlight w:val="white"/>
          <w:lang w:val="es-419"/>
        </w:rPr>
        <w:t xml:space="preserve"> </w:t>
      </w:r>
      <w:r w:rsidRPr="002A6BFC">
        <w:rPr>
          <w:rFonts w:ascii="Courier New" w:hAnsi="Courier New" w:cs="Courier New"/>
          <w:color w:val="008000"/>
          <w:sz w:val="20"/>
          <w:szCs w:val="20"/>
          <w:highlight w:val="white"/>
          <w:lang w:val="es-419"/>
        </w:rPr>
        <w:t>//apagar bomba de agua</w:t>
      </w:r>
    </w:p>
    <w:p w14:paraId="2406F716" w14:textId="77777777" w:rsidR="002A6BFC" w:rsidRPr="00AF72BA"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2A6BFC">
        <w:rPr>
          <w:rFonts w:ascii="Courier New" w:hAnsi="Courier New" w:cs="Courier New"/>
          <w:color w:val="000000"/>
          <w:sz w:val="20"/>
          <w:szCs w:val="20"/>
          <w:highlight w:val="white"/>
          <w:lang w:val="es-419"/>
        </w:rPr>
        <w:t xml:space="preserve">  </w:t>
      </w:r>
      <w:proofErr w:type="spellStart"/>
      <w:r w:rsidRPr="00AF72BA">
        <w:rPr>
          <w:rFonts w:ascii="Courier New" w:hAnsi="Courier New" w:cs="Courier New"/>
          <w:color w:val="000000"/>
          <w:sz w:val="20"/>
          <w:szCs w:val="20"/>
          <w:highlight w:val="white"/>
          <w:lang w:val="es-419"/>
        </w:rPr>
        <w:t>delay</w:t>
      </w:r>
      <w:proofErr w:type="spellEnd"/>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FF8000"/>
          <w:sz w:val="20"/>
          <w:szCs w:val="20"/>
          <w:highlight w:val="white"/>
          <w:lang w:val="es-419"/>
        </w:rPr>
        <w:t>100</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008000"/>
          <w:sz w:val="20"/>
          <w:szCs w:val="20"/>
          <w:highlight w:val="white"/>
          <w:lang w:val="es-419"/>
        </w:rPr>
        <w:t>//esperamos 100 milisegundos</w:t>
      </w:r>
    </w:p>
    <w:p w14:paraId="3A41D5AB" w14:textId="77777777" w:rsidR="002A6BFC" w:rsidRPr="00AF72BA"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AF72BA">
        <w:rPr>
          <w:rFonts w:ascii="Courier New" w:hAnsi="Courier New" w:cs="Courier New"/>
          <w:color w:val="000000"/>
          <w:sz w:val="20"/>
          <w:szCs w:val="20"/>
          <w:highlight w:val="white"/>
          <w:lang w:val="es-419"/>
        </w:rPr>
        <w:t xml:space="preserve">  </w:t>
      </w:r>
      <w:proofErr w:type="spellStart"/>
      <w:r w:rsidRPr="00AF72BA">
        <w:rPr>
          <w:rFonts w:ascii="Courier New" w:hAnsi="Courier New" w:cs="Courier New"/>
          <w:b/>
          <w:bCs/>
          <w:color w:val="0000FF"/>
          <w:sz w:val="20"/>
          <w:szCs w:val="20"/>
          <w:highlight w:val="white"/>
          <w:lang w:val="es-419"/>
        </w:rPr>
        <w:t>if</w:t>
      </w:r>
      <w:proofErr w:type="spellEnd"/>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b/>
          <w:bCs/>
          <w:color w:val="000080"/>
          <w:sz w:val="20"/>
          <w:szCs w:val="20"/>
          <w:highlight w:val="white"/>
          <w:lang w:val="es-419"/>
        </w:rPr>
        <w:t>((</w:t>
      </w:r>
      <w:proofErr w:type="spellStart"/>
      <w:r w:rsidRPr="00AF72BA">
        <w:rPr>
          <w:rFonts w:ascii="Courier New" w:hAnsi="Courier New" w:cs="Courier New"/>
          <w:color w:val="000000"/>
          <w:sz w:val="20"/>
          <w:szCs w:val="20"/>
          <w:highlight w:val="white"/>
          <w:lang w:val="es-419"/>
        </w:rPr>
        <w:t>tem</w:t>
      </w:r>
      <w:proofErr w:type="spellEnd"/>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b/>
          <w:bCs/>
          <w:color w:val="000080"/>
          <w:sz w:val="20"/>
          <w:szCs w:val="20"/>
          <w:highlight w:val="white"/>
          <w:lang w:val="es-419"/>
        </w:rPr>
        <w:t>&gt;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FF8000"/>
          <w:sz w:val="20"/>
          <w:szCs w:val="20"/>
          <w:highlight w:val="white"/>
          <w:lang w:val="es-419"/>
        </w:rPr>
        <w:t>30</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b/>
          <w:bCs/>
          <w:color w:val="000080"/>
          <w:sz w:val="20"/>
          <w:szCs w:val="20"/>
          <w:highlight w:val="white"/>
          <w:lang w:val="es-419"/>
        </w:rPr>
        <w:t>&amp;&amp;</w:t>
      </w:r>
      <w:r w:rsidRPr="00AF72BA">
        <w:rPr>
          <w:rFonts w:ascii="Courier New" w:hAnsi="Courier New" w:cs="Courier New"/>
          <w:color w:val="000000"/>
          <w:sz w:val="20"/>
          <w:szCs w:val="20"/>
          <w:highlight w:val="white"/>
          <w:lang w:val="es-419"/>
        </w:rPr>
        <w:t xml:space="preserve"> hum </w:t>
      </w:r>
      <w:r w:rsidRPr="00AF72BA">
        <w:rPr>
          <w:rFonts w:ascii="Courier New" w:hAnsi="Courier New" w:cs="Courier New"/>
          <w:b/>
          <w:bCs/>
          <w:color w:val="000080"/>
          <w:sz w:val="20"/>
          <w:szCs w:val="20"/>
          <w:highlight w:val="white"/>
          <w:lang w:val="es-419"/>
        </w:rPr>
        <w:t>&lt;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FF8000"/>
          <w:sz w:val="20"/>
          <w:szCs w:val="20"/>
          <w:highlight w:val="white"/>
          <w:lang w:val="es-419"/>
        </w:rPr>
        <w:t>30</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b/>
          <w:bCs/>
          <w:color w:val="000080"/>
          <w:sz w:val="20"/>
          <w:szCs w:val="20"/>
          <w:highlight w:val="white"/>
          <w:lang w:val="es-419"/>
        </w:rPr>
        <w:t>&amp;&amp;</w:t>
      </w:r>
      <w:r w:rsidRPr="00AF72BA">
        <w:rPr>
          <w:rFonts w:ascii="Courier New" w:hAnsi="Courier New" w:cs="Courier New"/>
          <w:color w:val="000000"/>
          <w:sz w:val="20"/>
          <w:szCs w:val="20"/>
          <w:highlight w:val="white"/>
          <w:lang w:val="es-419"/>
        </w:rPr>
        <w:t xml:space="preserve"> </w:t>
      </w:r>
      <w:proofErr w:type="spellStart"/>
      <w:r w:rsidRPr="00AF72BA">
        <w:rPr>
          <w:rFonts w:ascii="Courier New" w:hAnsi="Courier New" w:cs="Courier New"/>
          <w:color w:val="000000"/>
          <w:sz w:val="20"/>
          <w:szCs w:val="20"/>
          <w:highlight w:val="white"/>
          <w:lang w:val="es-419"/>
        </w:rPr>
        <w:t>hum_suelo</w:t>
      </w:r>
      <w:proofErr w:type="spellEnd"/>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b/>
          <w:bCs/>
          <w:color w:val="000080"/>
          <w:sz w:val="20"/>
          <w:szCs w:val="20"/>
          <w:highlight w:val="white"/>
          <w:lang w:val="es-419"/>
        </w:rPr>
        <w:t>&lt;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FF8000"/>
          <w:sz w:val="20"/>
          <w:szCs w:val="20"/>
          <w:highlight w:val="white"/>
          <w:lang w:val="es-419"/>
        </w:rPr>
        <w:t>30</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b/>
          <w:bCs/>
          <w:color w:val="000080"/>
          <w:sz w:val="20"/>
          <w:szCs w:val="20"/>
          <w:highlight w:val="white"/>
          <w:lang w:val="es-419"/>
        </w:rPr>
        <w:t>(</w:t>
      </w:r>
      <w:proofErr w:type="spellStart"/>
      <w:r w:rsidRPr="00AF72BA">
        <w:rPr>
          <w:rFonts w:ascii="Courier New" w:hAnsi="Courier New" w:cs="Courier New"/>
          <w:color w:val="000000"/>
          <w:sz w:val="20"/>
          <w:szCs w:val="20"/>
          <w:highlight w:val="white"/>
          <w:lang w:val="es-419"/>
        </w:rPr>
        <w:t>hum_suelo</w:t>
      </w:r>
      <w:proofErr w:type="spellEnd"/>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b/>
          <w:bCs/>
          <w:color w:val="000080"/>
          <w:sz w:val="20"/>
          <w:szCs w:val="20"/>
          <w:highlight w:val="white"/>
          <w:lang w:val="es-419"/>
        </w:rPr>
        <w:t>&lt;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FF8000"/>
          <w:sz w:val="20"/>
          <w:szCs w:val="20"/>
          <w:highlight w:val="white"/>
          <w:lang w:val="es-419"/>
        </w:rPr>
        <w:t>20</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b/>
          <w:bCs/>
          <w:color w:val="000080"/>
          <w:sz w:val="20"/>
          <w:szCs w:val="20"/>
          <w:highlight w:val="white"/>
          <w:lang w:val="es-419"/>
        </w:rPr>
        <w:t>{</w:t>
      </w:r>
    </w:p>
    <w:p w14:paraId="0AAED053" w14:textId="77777777" w:rsidR="002A6BFC" w:rsidRPr="00AF72BA"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008000"/>
          <w:sz w:val="20"/>
          <w:szCs w:val="20"/>
          <w:highlight w:val="white"/>
          <w:lang w:val="es-419"/>
        </w:rPr>
        <w:t xml:space="preserve">//el LED1 se </w:t>
      </w:r>
      <w:proofErr w:type="spellStart"/>
      <w:r w:rsidRPr="00AF72BA">
        <w:rPr>
          <w:rFonts w:ascii="Courier New" w:hAnsi="Courier New" w:cs="Courier New"/>
          <w:color w:val="008000"/>
          <w:sz w:val="20"/>
          <w:szCs w:val="20"/>
          <w:highlight w:val="white"/>
          <w:lang w:val="es-419"/>
        </w:rPr>
        <w:t>encendera</w:t>
      </w:r>
      <w:proofErr w:type="spellEnd"/>
      <w:r w:rsidRPr="00AF72BA">
        <w:rPr>
          <w:rFonts w:ascii="Courier New" w:hAnsi="Courier New" w:cs="Courier New"/>
          <w:color w:val="008000"/>
          <w:sz w:val="20"/>
          <w:szCs w:val="20"/>
          <w:highlight w:val="white"/>
          <w:lang w:val="es-419"/>
        </w:rPr>
        <w:t xml:space="preserve"> por 5 segundos antes de activarse el riego y </w:t>
      </w:r>
      <w:proofErr w:type="spellStart"/>
      <w:r w:rsidRPr="00AF72BA">
        <w:rPr>
          <w:rFonts w:ascii="Courier New" w:hAnsi="Courier New" w:cs="Courier New"/>
          <w:color w:val="008000"/>
          <w:sz w:val="20"/>
          <w:szCs w:val="20"/>
          <w:highlight w:val="white"/>
          <w:lang w:val="es-419"/>
        </w:rPr>
        <w:t>estara</w:t>
      </w:r>
      <w:proofErr w:type="spellEnd"/>
      <w:r w:rsidRPr="00AF72BA">
        <w:rPr>
          <w:rFonts w:ascii="Courier New" w:hAnsi="Courier New" w:cs="Courier New"/>
          <w:color w:val="008000"/>
          <w:sz w:val="20"/>
          <w:szCs w:val="20"/>
          <w:highlight w:val="white"/>
          <w:lang w:val="es-419"/>
        </w:rPr>
        <w:t xml:space="preserve"> encendida hasta que termine el riego</w:t>
      </w:r>
    </w:p>
    <w:p w14:paraId="6F7AB367" w14:textId="77777777" w:rsidR="002A6BFC" w:rsidRPr="00AF72BA"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AF72BA">
        <w:rPr>
          <w:rFonts w:ascii="Courier New" w:hAnsi="Courier New" w:cs="Courier New"/>
          <w:color w:val="000000"/>
          <w:sz w:val="20"/>
          <w:szCs w:val="20"/>
          <w:highlight w:val="white"/>
          <w:lang w:val="es-419"/>
        </w:rPr>
        <w:t xml:space="preserve">    </w:t>
      </w:r>
      <w:proofErr w:type="spellStart"/>
      <w:r w:rsidRPr="00AF72BA">
        <w:rPr>
          <w:rFonts w:ascii="Courier New" w:hAnsi="Courier New" w:cs="Courier New"/>
          <w:color w:val="000000"/>
          <w:sz w:val="20"/>
          <w:szCs w:val="20"/>
          <w:highlight w:val="white"/>
          <w:lang w:val="es-419"/>
        </w:rPr>
        <w:t>digitalWrite</w:t>
      </w:r>
      <w:proofErr w:type="spellEnd"/>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LED1</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HIGH</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008000"/>
          <w:sz w:val="20"/>
          <w:szCs w:val="20"/>
          <w:highlight w:val="white"/>
          <w:lang w:val="es-419"/>
        </w:rPr>
        <w:t>//encendemos el led1</w:t>
      </w:r>
    </w:p>
    <w:p w14:paraId="5141598C" w14:textId="77777777" w:rsidR="002A6BFC" w:rsidRPr="00AF72BA"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AF72BA">
        <w:rPr>
          <w:rFonts w:ascii="Courier New" w:hAnsi="Courier New" w:cs="Courier New"/>
          <w:color w:val="000000"/>
          <w:sz w:val="20"/>
          <w:szCs w:val="20"/>
          <w:highlight w:val="white"/>
          <w:lang w:val="es-419"/>
        </w:rPr>
        <w:t xml:space="preserve">    </w:t>
      </w:r>
      <w:proofErr w:type="spellStart"/>
      <w:r w:rsidRPr="00AF72BA">
        <w:rPr>
          <w:rFonts w:ascii="Courier New" w:hAnsi="Courier New" w:cs="Courier New"/>
          <w:color w:val="000000"/>
          <w:sz w:val="20"/>
          <w:szCs w:val="20"/>
          <w:highlight w:val="white"/>
          <w:lang w:val="es-419"/>
        </w:rPr>
        <w:t>delay</w:t>
      </w:r>
      <w:proofErr w:type="spellEnd"/>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FF8000"/>
          <w:sz w:val="20"/>
          <w:szCs w:val="20"/>
          <w:highlight w:val="white"/>
          <w:lang w:val="es-419"/>
        </w:rPr>
        <w:t>5000</w:t>
      </w:r>
      <w:r w:rsidRPr="00AF72BA">
        <w:rPr>
          <w:rFonts w:ascii="Courier New" w:hAnsi="Courier New" w:cs="Courier New"/>
          <w:b/>
          <w:bCs/>
          <w:color w:val="000080"/>
          <w:sz w:val="20"/>
          <w:szCs w:val="20"/>
          <w:highlight w:val="white"/>
          <w:lang w:val="es-419"/>
        </w:rPr>
        <w:t>);</w:t>
      </w:r>
    </w:p>
    <w:p w14:paraId="531535B0" w14:textId="77777777" w:rsidR="002A6BFC" w:rsidRPr="00AF72BA"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AF72BA">
        <w:rPr>
          <w:rFonts w:ascii="Courier New" w:hAnsi="Courier New" w:cs="Courier New"/>
          <w:color w:val="000000"/>
          <w:sz w:val="20"/>
          <w:szCs w:val="20"/>
          <w:highlight w:val="white"/>
          <w:lang w:val="es-419"/>
        </w:rPr>
        <w:t xml:space="preserve">    </w:t>
      </w:r>
      <w:proofErr w:type="spellStart"/>
      <w:r w:rsidRPr="00AF72BA">
        <w:rPr>
          <w:rFonts w:ascii="Courier New" w:hAnsi="Courier New" w:cs="Courier New"/>
          <w:color w:val="000000"/>
          <w:sz w:val="20"/>
          <w:szCs w:val="20"/>
          <w:highlight w:val="white"/>
          <w:lang w:val="es-419"/>
        </w:rPr>
        <w:t>digitalWrite</w:t>
      </w:r>
      <w:proofErr w:type="spellEnd"/>
      <w:r w:rsidRPr="00AF72BA">
        <w:rPr>
          <w:rFonts w:ascii="Courier New" w:hAnsi="Courier New" w:cs="Courier New"/>
          <w:b/>
          <w:bCs/>
          <w:color w:val="000080"/>
          <w:sz w:val="20"/>
          <w:szCs w:val="20"/>
          <w:highlight w:val="white"/>
          <w:lang w:val="es-419"/>
        </w:rPr>
        <w:t>(</w:t>
      </w:r>
      <w:proofErr w:type="spellStart"/>
      <w:r w:rsidRPr="00AF72BA">
        <w:rPr>
          <w:rFonts w:ascii="Courier New" w:hAnsi="Courier New" w:cs="Courier New"/>
          <w:color w:val="000000"/>
          <w:sz w:val="20"/>
          <w:szCs w:val="20"/>
          <w:highlight w:val="white"/>
          <w:lang w:val="es-419"/>
        </w:rPr>
        <w:t>bombaAgua</w:t>
      </w:r>
      <w:proofErr w:type="spellEnd"/>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LOW</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008000"/>
          <w:sz w:val="20"/>
          <w:szCs w:val="20"/>
          <w:highlight w:val="white"/>
          <w:lang w:val="es-419"/>
        </w:rPr>
        <w:t>//prender bomba de agua</w:t>
      </w:r>
    </w:p>
    <w:p w14:paraId="6FB97501" w14:textId="77777777" w:rsidR="002A6BFC" w:rsidRPr="00AF72BA"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AF72BA">
        <w:rPr>
          <w:rFonts w:ascii="Courier New" w:hAnsi="Courier New" w:cs="Courier New"/>
          <w:color w:val="000000"/>
          <w:sz w:val="20"/>
          <w:szCs w:val="20"/>
          <w:highlight w:val="white"/>
          <w:lang w:val="es-419"/>
        </w:rPr>
        <w:t xml:space="preserve">    </w:t>
      </w:r>
      <w:proofErr w:type="spellStart"/>
      <w:r w:rsidRPr="00AF72BA">
        <w:rPr>
          <w:rFonts w:ascii="Courier New" w:hAnsi="Courier New" w:cs="Courier New"/>
          <w:color w:val="000000"/>
          <w:sz w:val="20"/>
          <w:szCs w:val="20"/>
          <w:highlight w:val="white"/>
          <w:lang w:val="es-419"/>
        </w:rPr>
        <w:t>estadoBomba</w:t>
      </w:r>
      <w:proofErr w:type="spellEnd"/>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808080"/>
          <w:sz w:val="20"/>
          <w:szCs w:val="20"/>
          <w:highlight w:val="white"/>
          <w:lang w:val="es-419"/>
        </w:rPr>
        <w:t>"1"</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008000"/>
          <w:sz w:val="20"/>
          <w:szCs w:val="20"/>
          <w:highlight w:val="white"/>
          <w:lang w:val="es-419"/>
        </w:rPr>
        <w:t>//Actualizamos los estados</w:t>
      </w:r>
    </w:p>
    <w:p w14:paraId="38CA9FEC" w14:textId="77777777" w:rsidR="002A6BFC" w:rsidRPr="00AF72BA"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AF72BA">
        <w:rPr>
          <w:rFonts w:ascii="Courier New" w:hAnsi="Courier New" w:cs="Courier New"/>
          <w:color w:val="000000"/>
          <w:sz w:val="20"/>
          <w:szCs w:val="20"/>
          <w:highlight w:val="white"/>
          <w:lang w:val="es-419"/>
        </w:rPr>
        <w:t xml:space="preserve">    </w:t>
      </w:r>
      <w:proofErr w:type="spellStart"/>
      <w:r w:rsidRPr="00AF72BA">
        <w:rPr>
          <w:rFonts w:ascii="Courier New" w:hAnsi="Courier New" w:cs="Courier New"/>
          <w:color w:val="000000"/>
          <w:sz w:val="20"/>
          <w:szCs w:val="20"/>
          <w:highlight w:val="white"/>
          <w:lang w:val="es-419"/>
        </w:rPr>
        <w:t>delay</w:t>
      </w:r>
      <w:proofErr w:type="spellEnd"/>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FF8000"/>
          <w:sz w:val="20"/>
          <w:szCs w:val="20"/>
          <w:highlight w:val="white"/>
          <w:lang w:val="es-419"/>
        </w:rPr>
        <w:t>5000</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008000"/>
          <w:sz w:val="20"/>
          <w:szCs w:val="20"/>
          <w:highlight w:val="white"/>
          <w:lang w:val="es-419"/>
        </w:rPr>
        <w:t xml:space="preserve">//la bomba </w:t>
      </w:r>
      <w:proofErr w:type="spellStart"/>
      <w:r w:rsidRPr="00AF72BA">
        <w:rPr>
          <w:rFonts w:ascii="Courier New" w:hAnsi="Courier New" w:cs="Courier New"/>
          <w:color w:val="008000"/>
          <w:sz w:val="20"/>
          <w:szCs w:val="20"/>
          <w:highlight w:val="white"/>
          <w:lang w:val="es-419"/>
        </w:rPr>
        <w:t>estara</w:t>
      </w:r>
      <w:proofErr w:type="spellEnd"/>
      <w:r w:rsidRPr="00AF72BA">
        <w:rPr>
          <w:rFonts w:ascii="Courier New" w:hAnsi="Courier New" w:cs="Courier New"/>
          <w:color w:val="008000"/>
          <w:sz w:val="20"/>
          <w:szCs w:val="20"/>
          <w:highlight w:val="white"/>
          <w:lang w:val="es-419"/>
        </w:rPr>
        <w:t xml:space="preserve"> </w:t>
      </w:r>
      <w:proofErr w:type="spellStart"/>
      <w:r w:rsidRPr="00AF72BA">
        <w:rPr>
          <w:rFonts w:ascii="Courier New" w:hAnsi="Courier New" w:cs="Courier New"/>
          <w:color w:val="008000"/>
          <w:sz w:val="20"/>
          <w:szCs w:val="20"/>
          <w:highlight w:val="white"/>
          <w:lang w:val="es-419"/>
        </w:rPr>
        <w:t>encendidad</w:t>
      </w:r>
      <w:proofErr w:type="spellEnd"/>
      <w:r w:rsidRPr="00AF72BA">
        <w:rPr>
          <w:rFonts w:ascii="Courier New" w:hAnsi="Courier New" w:cs="Courier New"/>
          <w:color w:val="008000"/>
          <w:sz w:val="20"/>
          <w:szCs w:val="20"/>
          <w:highlight w:val="white"/>
          <w:lang w:val="es-419"/>
        </w:rPr>
        <w:t xml:space="preserve"> por 5 segundos</w:t>
      </w:r>
    </w:p>
    <w:p w14:paraId="5066049D"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sidRPr="00AF72BA">
        <w:rPr>
          <w:rFonts w:ascii="Courier New" w:hAnsi="Courier New" w:cs="Courier New"/>
          <w:color w:val="000000"/>
          <w:sz w:val="20"/>
          <w:szCs w:val="20"/>
          <w:highlight w:val="white"/>
          <w:lang w:val="es-419"/>
        </w:rPr>
        <w:t xml:space="preserve">  </w:t>
      </w:r>
      <w:r>
        <w:rPr>
          <w:rFonts w:ascii="Courier New" w:hAnsi="Courier New" w:cs="Courier New"/>
          <w:b/>
          <w:bCs/>
          <w:color w:val="000080"/>
          <w:sz w:val="20"/>
          <w:szCs w:val="20"/>
          <w:highlight w:val="white"/>
          <w:lang w:val="en-US"/>
        </w:rPr>
        <w:t>}</w:t>
      </w:r>
    </w:p>
    <w:p w14:paraId="74CBD9BE"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else</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if</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roofErr w:type="spellStart"/>
      <w:r>
        <w:rPr>
          <w:rFonts w:ascii="Courier New" w:hAnsi="Courier New" w:cs="Courier New"/>
          <w:color w:val="000000"/>
          <w:sz w:val="20"/>
          <w:szCs w:val="20"/>
          <w:highlight w:val="white"/>
          <w:lang w:val="en-US"/>
        </w:rPr>
        <w:t>mensaje</w:t>
      </w:r>
      <w:proofErr w:type="spellEnd"/>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lang w:val="en-US"/>
        </w:rPr>
        <w:t>"</w:t>
      </w:r>
      <w:proofErr w:type="spellStart"/>
      <w:r>
        <w:rPr>
          <w:rFonts w:ascii="Courier New" w:hAnsi="Courier New" w:cs="Courier New"/>
          <w:color w:val="808080"/>
          <w:sz w:val="20"/>
          <w:szCs w:val="20"/>
          <w:highlight w:val="white"/>
          <w:lang w:val="en-US"/>
        </w:rPr>
        <w:t>control_riego</w:t>
      </w:r>
      <w:proofErr w:type="spellEnd"/>
      <w:r>
        <w:rPr>
          <w:rFonts w:ascii="Courier New" w:hAnsi="Courier New" w:cs="Courier New"/>
          <w:color w:val="808080"/>
          <w:sz w:val="20"/>
          <w:szCs w:val="20"/>
          <w:highlight w:val="white"/>
          <w:lang w:val="en-US"/>
        </w:rPr>
        <w:t>"</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4B6D3EA4"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if</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inform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lang w:val="en-US"/>
        </w:rPr>
        <w:t>"1"</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3908F3B8" w14:textId="77777777" w:rsidR="002A6BFC" w:rsidRPr="00AF72BA"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Pr>
          <w:rFonts w:ascii="Courier New" w:hAnsi="Courier New" w:cs="Courier New"/>
          <w:color w:val="000000"/>
          <w:sz w:val="20"/>
          <w:szCs w:val="20"/>
          <w:highlight w:val="white"/>
          <w:lang w:val="en-US"/>
        </w:rPr>
        <w:t xml:space="preserve">      </w:t>
      </w:r>
      <w:proofErr w:type="spellStart"/>
      <w:r w:rsidRPr="00AF72BA">
        <w:rPr>
          <w:rFonts w:ascii="Courier New" w:hAnsi="Courier New" w:cs="Courier New"/>
          <w:color w:val="000000"/>
          <w:sz w:val="20"/>
          <w:szCs w:val="20"/>
          <w:highlight w:val="white"/>
          <w:lang w:val="es-419"/>
        </w:rPr>
        <w:t>digitalWrite</w:t>
      </w:r>
      <w:proofErr w:type="spellEnd"/>
      <w:r w:rsidRPr="00AF72BA">
        <w:rPr>
          <w:rFonts w:ascii="Courier New" w:hAnsi="Courier New" w:cs="Courier New"/>
          <w:b/>
          <w:bCs/>
          <w:color w:val="000080"/>
          <w:sz w:val="20"/>
          <w:szCs w:val="20"/>
          <w:highlight w:val="white"/>
          <w:lang w:val="es-419"/>
        </w:rPr>
        <w:t>(</w:t>
      </w:r>
      <w:proofErr w:type="spellStart"/>
      <w:r w:rsidRPr="00AF72BA">
        <w:rPr>
          <w:rFonts w:ascii="Courier New" w:hAnsi="Courier New" w:cs="Courier New"/>
          <w:color w:val="000000"/>
          <w:sz w:val="20"/>
          <w:szCs w:val="20"/>
          <w:highlight w:val="white"/>
          <w:lang w:val="es-419"/>
        </w:rPr>
        <w:t>bombaAgua</w:t>
      </w:r>
      <w:proofErr w:type="spellEnd"/>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LOW</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008000"/>
          <w:sz w:val="20"/>
          <w:szCs w:val="20"/>
          <w:highlight w:val="white"/>
          <w:lang w:val="es-419"/>
        </w:rPr>
        <w:t>//prender bomba de agua</w:t>
      </w:r>
    </w:p>
    <w:p w14:paraId="277AA107" w14:textId="77777777" w:rsidR="002A6BFC" w:rsidRPr="00AF72BA"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AF72BA">
        <w:rPr>
          <w:rFonts w:ascii="Courier New" w:hAnsi="Courier New" w:cs="Courier New"/>
          <w:color w:val="000000"/>
          <w:sz w:val="20"/>
          <w:szCs w:val="20"/>
          <w:highlight w:val="white"/>
          <w:lang w:val="es-419"/>
        </w:rPr>
        <w:t xml:space="preserve">      </w:t>
      </w:r>
      <w:proofErr w:type="spellStart"/>
      <w:r w:rsidRPr="00AF72BA">
        <w:rPr>
          <w:rFonts w:ascii="Courier New" w:hAnsi="Courier New" w:cs="Courier New"/>
          <w:color w:val="000000"/>
          <w:sz w:val="20"/>
          <w:szCs w:val="20"/>
          <w:highlight w:val="white"/>
          <w:lang w:val="es-419"/>
        </w:rPr>
        <w:t>digitalWrite</w:t>
      </w:r>
      <w:proofErr w:type="spellEnd"/>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LED1</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HIGH</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008000"/>
          <w:sz w:val="20"/>
          <w:szCs w:val="20"/>
          <w:highlight w:val="white"/>
          <w:lang w:val="es-419"/>
        </w:rPr>
        <w:t>//encendemos el led1 mientras la bomba este encendida</w:t>
      </w:r>
    </w:p>
    <w:p w14:paraId="26805273" w14:textId="77777777" w:rsidR="002A6BFC" w:rsidRPr="00AF72BA"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008000"/>
          <w:sz w:val="20"/>
          <w:szCs w:val="20"/>
          <w:highlight w:val="white"/>
          <w:lang w:val="es-419"/>
        </w:rPr>
        <w:t>//Actualizamos los estados</w:t>
      </w:r>
    </w:p>
    <w:p w14:paraId="23E7D581" w14:textId="77777777" w:rsidR="002A6BFC" w:rsidRPr="00AF72BA"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AF72BA">
        <w:rPr>
          <w:rFonts w:ascii="Courier New" w:hAnsi="Courier New" w:cs="Courier New"/>
          <w:color w:val="000000"/>
          <w:sz w:val="20"/>
          <w:szCs w:val="20"/>
          <w:highlight w:val="white"/>
          <w:lang w:val="es-419"/>
        </w:rPr>
        <w:t xml:space="preserve">      </w:t>
      </w:r>
      <w:proofErr w:type="spellStart"/>
      <w:r w:rsidRPr="00AF72BA">
        <w:rPr>
          <w:rFonts w:ascii="Courier New" w:hAnsi="Courier New" w:cs="Courier New"/>
          <w:color w:val="000000"/>
          <w:sz w:val="20"/>
          <w:szCs w:val="20"/>
          <w:highlight w:val="white"/>
          <w:lang w:val="es-419"/>
        </w:rPr>
        <w:t>estadoBomba</w:t>
      </w:r>
      <w:proofErr w:type="spellEnd"/>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808080"/>
          <w:sz w:val="20"/>
          <w:szCs w:val="20"/>
          <w:highlight w:val="white"/>
          <w:lang w:val="es-419"/>
        </w:rPr>
        <w:t>"1"</w:t>
      </w:r>
      <w:r w:rsidRPr="00AF72BA">
        <w:rPr>
          <w:rFonts w:ascii="Courier New" w:hAnsi="Courier New" w:cs="Courier New"/>
          <w:b/>
          <w:bCs/>
          <w:color w:val="000080"/>
          <w:sz w:val="20"/>
          <w:szCs w:val="20"/>
          <w:highlight w:val="white"/>
          <w:lang w:val="es-419"/>
        </w:rPr>
        <w:t>;</w:t>
      </w:r>
    </w:p>
    <w:p w14:paraId="0FF67388" w14:textId="77777777" w:rsidR="002A6BFC" w:rsidRPr="00AF72BA"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AF72BA">
        <w:rPr>
          <w:rFonts w:ascii="Courier New" w:hAnsi="Courier New" w:cs="Courier New"/>
          <w:color w:val="000000"/>
          <w:sz w:val="20"/>
          <w:szCs w:val="20"/>
          <w:highlight w:val="white"/>
          <w:lang w:val="es-419"/>
        </w:rPr>
        <w:t xml:space="preserve">      </w:t>
      </w:r>
      <w:proofErr w:type="spellStart"/>
      <w:r w:rsidRPr="00AF72BA">
        <w:rPr>
          <w:rFonts w:ascii="Courier New" w:hAnsi="Courier New" w:cs="Courier New"/>
          <w:color w:val="000000"/>
          <w:sz w:val="20"/>
          <w:szCs w:val="20"/>
          <w:highlight w:val="white"/>
          <w:lang w:val="es-419"/>
        </w:rPr>
        <w:t>delay</w:t>
      </w:r>
      <w:proofErr w:type="spellEnd"/>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FF8000"/>
          <w:sz w:val="20"/>
          <w:szCs w:val="20"/>
          <w:highlight w:val="white"/>
          <w:lang w:val="es-419"/>
        </w:rPr>
        <w:t>5000</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008000"/>
          <w:sz w:val="20"/>
          <w:szCs w:val="20"/>
          <w:highlight w:val="white"/>
          <w:lang w:val="es-419"/>
        </w:rPr>
        <w:t>//Activamos el riego por 5 segundos</w:t>
      </w:r>
    </w:p>
    <w:p w14:paraId="7CBAEEB0" w14:textId="77777777" w:rsidR="002A6BFC" w:rsidRPr="00AF72BA"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b/>
          <w:bCs/>
          <w:color w:val="000080"/>
          <w:sz w:val="20"/>
          <w:szCs w:val="20"/>
          <w:highlight w:val="white"/>
          <w:lang w:val="es-419"/>
        </w:rPr>
        <w:t>}</w:t>
      </w:r>
    </w:p>
    <w:p w14:paraId="2A63BE50" w14:textId="77777777" w:rsidR="002A6BFC" w:rsidRPr="00AF72BA"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AF72BA">
        <w:rPr>
          <w:rFonts w:ascii="Courier New" w:hAnsi="Courier New" w:cs="Courier New"/>
          <w:color w:val="000000"/>
          <w:sz w:val="20"/>
          <w:szCs w:val="20"/>
          <w:highlight w:val="white"/>
          <w:lang w:val="es-419"/>
        </w:rPr>
        <w:lastRenderedPageBreak/>
        <w:t xml:space="preserve">    </w:t>
      </w:r>
      <w:proofErr w:type="spellStart"/>
      <w:r w:rsidRPr="00AF72BA">
        <w:rPr>
          <w:rFonts w:ascii="Courier New" w:hAnsi="Courier New" w:cs="Courier New"/>
          <w:b/>
          <w:bCs/>
          <w:color w:val="0000FF"/>
          <w:sz w:val="20"/>
          <w:szCs w:val="20"/>
          <w:highlight w:val="white"/>
          <w:lang w:val="es-419"/>
        </w:rPr>
        <w:t>else</w:t>
      </w:r>
      <w:proofErr w:type="spellEnd"/>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b/>
          <w:bCs/>
          <w:color w:val="000080"/>
          <w:sz w:val="20"/>
          <w:szCs w:val="20"/>
          <w:highlight w:val="white"/>
          <w:lang w:val="es-419"/>
        </w:rPr>
        <w:t>{</w:t>
      </w:r>
    </w:p>
    <w:p w14:paraId="4F88DDF3" w14:textId="77777777" w:rsidR="002A6BFC" w:rsidRPr="00AF72BA"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AF72BA">
        <w:rPr>
          <w:rFonts w:ascii="Courier New" w:hAnsi="Courier New" w:cs="Courier New"/>
          <w:color w:val="000000"/>
          <w:sz w:val="20"/>
          <w:szCs w:val="20"/>
          <w:highlight w:val="white"/>
          <w:lang w:val="es-419"/>
        </w:rPr>
        <w:t xml:space="preserve">      </w:t>
      </w:r>
      <w:proofErr w:type="spellStart"/>
      <w:r w:rsidRPr="00AF72BA">
        <w:rPr>
          <w:rFonts w:ascii="Courier New" w:hAnsi="Courier New" w:cs="Courier New"/>
          <w:color w:val="000000"/>
          <w:sz w:val="20"/>
          <w:szCs w:val="20"/>
          <w:highlight w:val="white"/>
          <w:lang w:val="es-419"/>
        </w:rPr>
        <w:t>digitalWrite</w:t>
      </w:r>
      <w:proofErr w:type="spellEnd"/>
      <w:r w:rsidRPr="00AF72BA">
        <w:rPr>
          <w:rFonts w:ascii="Courier New" w:hAnsi="Courier New" w:cs="Courier New"/>
          <w:b/>
          <w:bCs/>
          <w:color w:val="000080"/>
          <w:sz w:val="20"/>
          <w:szCs w:val="20"/>
          <w:highlight w:val="white"/>
          <w:lang w:val="es-419"/>
        </w:rPr>
        <w:t>(</w:t>
      </w:r>
      <w:proofErr w:type="spellStart"/>
      <w:r w:rsidRPr="00AF72BA">
        <w:rPr>
          <w:rFonts w:ascii="Courier New" w:hAnsi="Courier New" w:cs="Courier New"/>
          <w:color w:val="000000"/>
          <w:sz w:val="20"/>
          <w:szCs w:val="20"/>
          <w:highlight w:val="white"/>
          <w:lang w:val="es-419"/>
        </w:rPr>
        <w:t>bombaAgua</w:t>
      </w:r>
      <w:proofErr w:type="spellEnd"/>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HIGH</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008000"/>
          <w:sz w:val="20"/>
          <w:szCs w:val="20"/>
          <w:highlight w:val="white"/>
          <w:lang w:val="es-419"/>
        </w:rPr>
        <w:t>//apagar bomba de agua</w:t>
      </w:r>
    </w:p>
    <w:p w14:paraId="50B799C7" w14:textId="77777777" w:rsidR="002A6BFC" w:rsidRPr="00AF72BA"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AF72BA">
        <w:rPr>
          <w:rFonts w:ascii="Courier New" w:hAnsi="Courier New" w:cs="Courier New"/>
          <w:color w:val="000000"/>
          <w:sz w:val="20"/>
          <w:szCs w:val="20"/>
          <w:highlight w:val="white"/>
          <w:lang w:val="es-419"/>
        </w:rPr>
        <w:t xml:space="preserve">      </w:t>
      </w:r>
      <w:proofErr w:type="spellStart"/>
      <w:r w:rsidRPr="00AF72BA">
        <w:rPr>
          <w:rFonts w:ascii="Courier New" w:hAnsi="Courier New" w:cs="Courier New"/>
          <w:color w:val="000000"/>
          <w:sz w:val="20"/>
          <w:szCs w:val="20"/>
          <w:highlight w:val="white"/>
          <w:lang w:val="es-419"/>
        </w:rPr>
        <w:t>digitalWrite</w:t>
      </w:r>
      <w:proofErr w:type="spellEnd"/>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LED1</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LOW</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008000"/>
          <w:sz w:val="20"/>
          <w:szCs w:val="20"/>
          <w:highlight w:val="white"/>
          <w:lang w:val="es-419"/>
        </w:rPr>
        <w:t>//apagamos el led1</w:t>
      </w:r>
    </w:p>
    <w:p w14:paraId="2E9353B7" w14:textId="77777777" w:rsidR="002A6BFC" w:rsidRPr="00AF72BA"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008000"/>
          <w:sz w:val="20"/>
          <w:szCs w:val="20"/>
          <w:highlight w:val="white"/>
          <w:lang w:val="es-419"/>
        </w:rPr>
        <w:t>//Actualizamos los estados</w:t>
      </w:r>
    </w:p>
    <w:p w14:paraId="64FF66F3" w14:textId="77777777" w:rsidR="002A6BFC" w:rsidRPr="00AF72BA"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AF72BA">
        <w:rPr>
          <w:rFonts w:ascii="Courier New" w:hAnsi="Courier New" w:cs="Courier New"/>
          <w:color w:val="000000"/>
          <w:sz w:val="20"/>
          <w:szCs w:val="20"/>
          <w:highlight w:val="white"/>
          <w:lang w:val="es-419"/>
        </w:rPr>
        <w:t xml:space="preserve">      </w:t>
      </w:r>
      <w:proofErr w:type="spellStart"/>
      <w:r w:rsidRPr="00AF72BA">
        <w:rPr>
          <w:rFonts w:ascii="Courier New" w:hAnsi="Courier New" w:cs="Courier New"/>
          <w:color w:val="000000"/>
          <w:sz w:val="20"/>
          <w:szCs w:val="20"/>
          <w:highlight w:val="white"/>
          <w:lang w:val="es-419"/>
        </w:rPr>
        <w:t>estadoBomba</w:t>
      </w:r>
      <w:proofErr w:type="spellEnd"/>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808080"/>
          <w:sz w:val="20"/>
          <w:szCs w:val="20"/>
          <w:highlight w:val="white"/>
          <w:lang w:val="es-419"/>
        </w:rPr>
        <w:t>"0"</w:t>
      </w:r>
      <w:r w:rsidRPr="00AF72BA">
        <w:rPr>
          <w:rFonts w:ascii="Courier New" w:hAnsi="Courier New" w:cs="Courier New"/>
          <w:b/>
          <w:bCs/>
          <w:color w:val="000080"/>
          <w:sz w:val="20"/>
          <w:szCs w:val="20"/>
          <w:highlight w:val="white"/>
          <w:lang w:val="es-419"/>
        </w:rPr>
        <w:t>;</w:t>
      </w:r>
    </w:p>
    <w:p w14:paraId="351D5F74" w14:textId="77777777" w:rsidR="002A6BFC" w:rsidRPr="00AF72BA"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b/>
          <w:bCs/>
          <w:color w:val="000080"/>
          <w:sz w:val="20"/>
          <w:szCs w:val="20"/>
          <w:highlight w:val="white"/>
          <w:lang w:val="es-419"/>
        </w:rPr>
        <w:t>}</w:t>
      </w:r>
    </w:p>
    <w:p w14:paraId="42E3C38D" w14:textId="77777777" w:rsidR="002A6BFC" w:rsidRPr="00AF72BA"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b/>
          <w:bCs/>
          <w:color w:val="000080"/>
          <w:sz w:val="20"/>
          <w:szCs w:val="20"/>
          <w:highlight w:val="white"/>
          <w:lang w:val="es-419"/>
        </w:rPr>
        <w:t>}</w:t>
      </w:r>
    </w:p>
    <w:p w14:paraId="36D1CCF8" w14:textId="77777777" w:rsidR="002A6BFC" w:rsidRPr="00AF72BA"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AF72BA">
        <w:rPr>
          <w:rFonts w:ascii="Courier New" w:hAnsi="Courier New" w:cs="Courier New"/>
          <w:color w:val="000000"/>
          <w:sz w:val="20"/>
          <w:szCs w:val="20"/>
          <w:highlight w:val="white"/>
          <w:lang w:val="es-419"/>
        </w:rPr>
        <w:t xml:space="preserve">  </w:t>
      </w:r>
      <w:proofErr w:type="spellStart"/>
      <w:r w:rsidRPr="00AF72BA">
        <w:rPr>
          <w:rFonts w:ascii="Courier New" w:hAnsi="Courier New" w:cs="Courier New"/>
          <w:b/>
          <w:bCs/>
          <w:color w:val="0000FF"/>
          <w:sz w:val="20"/>
          <w:szCs w:val="20"/>
          <w:highlight w:val="white"/>
          <w:lang w:val="es-419"/>
        </w:rPr>
        <w:t>else</w:t>
      </w:r>
      <w:proofErr w:type="spellEnd"/>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008000"/>
          <w:sz w:val="20"/>
          <w:szCs w:val="20"/>
          <w:highlight w:val="white"/>
          <w:lang w:val="es-419"/>
        </w:rPr>
        <w:t xml:space="preserve">//si no pasa nada de los anterior </w:t>
      </w:r>
      <w:proofErr w:type="spellStart"/>
      <w:r w:rsidRPr="00AF72BA">
        <w:rPr>
          <w:rFonts w:ascii="Courier New" w:hAnsi="Courier New" w:cs="Courier New"/>
          <w:color w:val="008000"/>
          <w:sz w:val="20"/>
          <w:szCs w:val="20"/>
          <w:highlight w:val="white"/>
          <w:lang w:val="es-419"/>
        </w:rPr>
        <w:t>estara</w:t>
      </w:r>
      <w:proofErr w:type="spellEnd"/>
      <w:r w:rsidRPr="00AF72BA">
        <w:rPr>
          <w:rFonts w:ascii="Courier New" w:hAnsi="Courier New" w:cs="Courier New"/>
          <w:color w:val="008000"/>
          <w:sz w:val="20"/>
          <w:szCs w:val="20"/>
          <w:highlight w:val="white"/>
          <w:lang w:val="es-419"/>
        </w:rPr>
        <w:t xml:space="preserve"> apagada</w:t>
      </w:r>
    </w:p>
    <w:p w14:paraId="29B10A48" w14:textId="77777777" w:rsidR="002A6BFC" w:rsidRPr="00AF72BA"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AF72BA">
        <w:rPr>
          <w:rFonts w:ascii="Courier New" w:hAnsi="Courier New" w:cs="Courier New"/>
          <w:color w:val="000000"/>
          <w:sz w:val="20"/>
          <w:szCs w:val="20"/>
          <w:highlight w:val="white"/>
          <w:lang w:val="es-419"/>
        </w:rPr>
        <w:t xml:space="preserve">    </w:t>
      </w:r>
      <w:proofErr w:type="spellStart"/>
      <w:r w:rsidRPr="00AF72BA">
        <w:rPr>
          <w:rFonts w:ascii="Courier New" w:hAnsi="Courier New" w:cs="Courier New"/>
          <w:color w:val="000000"/>
          <w:sz w:val="20"/>
          <w:szCs w:val="20"/>
          <w:highlight w:val="white"/>
          <w:lang w:val="es-419"/>
        </w:rPr>
        <w:t>digitalWrite</w:t>
      </w:r>
      <w:proofErr w:type="spellEnd"/>
      <w:r w:rsidRPr="00AF72BA">
        <w:rPr>
          <w:rFonts w:ascii="Courier New" w:hAnsi="Courier New" w:cs="Courier New"/>
          <w:b/>
          <w:bCs/>
          <w:color w:val="000080"/>
          <w:sz w:val="20"/>
          <w:szCs w:val="20"/>
          <w:highlight w:val="white"/>
          <w:lang w:val="es-419"/>
        </w:rPr>
        <w:t>(</w:t>
      </w:r>
      <w:proofErr w:type="spellStart"/>
      <w:r w:rsidRPr="00AF72BA">
        <w:rPr>
          <w:rFonts w:ascii="Courier New" w:hAnsi="Courier New" w:cs="Courier New"/>
          <w:color w:val="000000"/>
          <w:sz w:val="20"/>
          <w:szCs w:val="20"/>
          <w:highlight w:val="white"/>
          <w:lang w:val="es-419"/>
        </w:rPr>
        <w:t>bombaAgua</w:t>
      </w:r>
      <w:proofErr w:type="spellEnd"/>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HIGH</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008000"/>
          <w:sz w:val="20"/>
          <w:szCs w:val="20"/>
          <w:highlight w:val="white"/>
          <w:lang w:val="es-419"/>
        </w:rPr>
        <w:t>//apagar bomba de agua</w:t>
      </w:r>
    </w:p>
    <w:p w14:paraId="07E42AE0" w14:textId="77777777" w:rsidR="002A6BFC" w:rsidRPr="00AF72BA"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AF72BA">
        <w:rPr>
          <w:rFonts w:ascii="Courier New" w:hAnsi="Courier New" w:cs="Courier New"/>
          <w:color w:val="000000"/>
          <w:sz w:val="20"/>
          <w:szCs w:val="20"/>
          <w:highlight w:val="white"/>
          <w:lang w:val="es-419"/>
        </w:rPr>
        <w:t xml:space="preserve">    </w:t>
      </w:r>
      <w:proofErr w:type="spellStart"/>
      <w:r w:rsidRPr="00AF72BA">
        <w:rPr>
          <w:rFonts w:ascii="Courier New" w:hAnsi="Courier New" w:cs="Courier New"/>
          <w:color w:val="000000"/>
          <w:sz w:val="20"/>
          <w:szCs w:val="20"/>
          <w:highlight w:val="white"/>
          <w:lang w:val="es-419"/>
        </w:rPr>
        <w:t>digitalWrite</w:t>
      </w:r>
      <w:proofErr w:type="spellEnd"/>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LED1</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LOW</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008000"/>
          <w:sz w:val="20"/>
          <w:szCs w:val="20"/>
          <w:highlight w:val="white"/>
          <w:lang w:val="es-419"/>
        </w:rPr>
        <w:t>//</w:t>
      </w:r>
      <w:proofErr w:type="spellStart"/>
      <w:r w:rsidRPr="00AF72BA">
        <w:rPr>
          <w:rFonts w:ascii="Courier New" w:hAnsi="Courier New" w:cs="Courier New"/>
          <w:color w:val="008000"/>
          <w:sz w:val="20"/>
          <w:szCs w:val="20"/>
          <w:highlight w:val="white"/>
          <w:lang w:val="es-419"/>
        </w:rPr>
        <w:t>tambien</w:t>
      </w:r>
      <w:proofErr w:type="spellEnd"/>
      <w:r w:rsidRPr="00AF72BA">
        <w:rPr>
          <w:rFonts w:ascii="Courier New" w:hAnsi="Courier New" w:cs="Courier New"/>
          <w:color w:val="008000"/>
          <w:sz w:val="20"/>
          <w:szCs w:val="20"/>
          <w:highlight w:val="white"/>
          <w:lang w:val="es-419"/>
        </w:rPr>
        <w:t xml:space="preserve"> apagamos el led1</w:t>
      </w:r>
    </w:p>
    <w:p w14:paraId="574D8820" w14:textId="77777777" w:rsidR="002A6BFC" w:rsidRPr="00AF72BA"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008000"/>
          <w:sz w:val="20"/>
          <w:szCs w:val="20"/>
          <w:highlight w:val="white"/>
          <w:lang w:val="es-419"/>
        </w:rPr>
        <w:t>//Actualizamos los estados</w:t>
      </w:r>
    </w:p>
    <w:p w14:paraId="546C08AB" w14:textId="77777777" w:rsidR="002A6BFC" w:rsidRPr="00AF72BA"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AF72BA">
        <w:rPr>
          <w:rFonts w:ascii="Courier New" w:hAnsi="Courier New" w:cs="Courier New"/>
          <w:color w:val="000000"/>
          <w:sz w:val="20"/>
          <w:szCs w:val="20"/>
          <w:highlight w:val="white"/>
          <w:lang w:val="es-419"/>
        </w:rPr>
        <w:t xml:space="preserve">    </w:t>
      </w:r>
      <w:proofErr w:type="spellStart"/>
      <w:r w:rsidRPr="00AF72BA">
        <w:rPr>
          <w:rFonts w:ascii="Courier New" w:hAnsi="Courier New" w:cs="Courier New"/>
          <w:color w:val="000000"/>
          <w:sz w:val="20"/>
          <w:szCs w:val="20"/>
          <w:highlight w:val="white"/>
          <w:lang w:val="es-419"/>
        </w:rPr>
        <w:t>estadoBomba</w:t>
      </w:r>
      <w:proofErr w:type="spellEnd"/>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b/>
          <w:bCs/>
          <w:color w:val="000080"/>
          <w:sz w:val="20"/>
          <w:szCs w:val="20"/>
          <w:highlight w:val="white"/>
          <w:lang w:val="es-419"/>
        </w:rPr>
        <w:t>=</w:t>
      </w: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color w:val="808080"/>
          <w:sz w:val="20"/>
          <w:szCs w:val="20"/>
          <w:highlight w:val="white"/>
          <w:lang w:val="es-419"/>
        </w:rPr>
        <w:t>"0"</w:t>
      </w:r>
      <w:r w:rsidRPr="00AF72BA">
        <w:rPr>
          <w:rFonts w:ascii="Courier New" w:hAnsi="Courier New" w:cs="Courier New"/>
          <w:b/>
          <w:bCs/>
          <w:color w:val="000080"/>
          <w:sz w:val="20"/>
          <w:szCs w:val="20"/>
          <w:highlight w:val="white"/>
          <w:lang w:val="es-419"/>
        </w:rPr>
        <w:t>;</w:t>
      </w:r>
    </w:p>
    <w:p w14:paraId="4F95682E" w14:textId="77777777" w:rsidR="002A6BFC" w:rsidRPr="00AF72BA"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AF72BA">
        <w:rPr>
          <w:rFonts w:ascii="Courier New" w:hAnsi="Courier New" w:cs="Courier New"/>
          <w:color w:val="000000"/>
          <w:sz w:val="20"/>
          <w:szCs w:val="20"/>
          <w:highlight w:val="white"/>
          <w:lang w:val="es-419"/>
        </w:rPr>
        <w:t xml:space="preserve">  </w:t>
      </w:r>
      <w:r w:rsidRPr="00AF72BA">
        <w:rPr>
          <w:rFonts w:ascii="Courier New" w:hAnsi="Courier New" w:cs="Courier New"/>
          <w:b/>
          <w:bCs/>
          <w:color w:val="000080"/>
          <w:sz w:val="20"/>
          <w:szCs w:val="20"/>
          <w:highlight w:val="white"/>
          <w:lang w:val="es-419"/>
        </w:rPr>
        <w:t>}</w:t>
      </w:r>
    </w:p>
    <w:p w14:paraId="31CA814E" w14:textId="77777777" w:rsidR="002A6BFC" w:rsidRPr="00AF72BA"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AF72BA">
        <w:rPr>
          <w:rFonts w:ascii="Courier New" w:hAnsi="Courier New" w:cs="Courier New"/>
          <w:b/>
          <w:bCs/>
          <w:color w:val="000080"/>
          <w:sz w:val="20"/>
          <w:szCs w:val="20"/>
          <w:highlight w:val="white"/>
          <w:lang w:val="es-419"/>
        </w:rPr>
        <w:t>}</w:t>
      </w:r>
    </w:p>
    <w:p w14:paraId="40CF69F3" w14:textId="77777777" w:rsidR="002A6BFC" w:rsidRPr="00AF72BA"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p>
    <w:p w14:paraId="7020563B" w14:textId="77777777" w:rsidR="002A6BFC" w:rsidRPr="00AF72BA" w:rsidRDefault="002A6BFC" w:rsidP="002A6BFC">
      <w:pPr>
        <w:autoSpaceDE w:val="0"/>
        <w:autoSpaceDN w:val="0"/>
        <w:adjustRightInd w:val="0"/>
        <w:spacing w:line="240" w:lineRule="auto"/>
        <w:rPr>
          <w:rFonts w:ascii="Courier New" w:hAnsi="Courier New" w:cs="Courier New"/>
          <w:color w:val="000000"/>
          <w:sz w:val="20"/>
          <w:szCs w:val="20"/>
          <w:highlight w:val="white"/>
          <w:lang w:val="es-419"/>
        </w:rPr>
      </w:pPr>
      <w:r w:rsidRPr="00AF72BA">
        <w:rPr>
          <w:rFonts w:ascii="Courier New" w:hAnsi="Courier New" w:cs="Courier New"/>
          <w:color w:val="008080"/>
          <w:sz w:val="20"/>
          <w:szCs w:val="20"/>
          <w:highlight w:val="white"/>
          <w:lang w:val="es-419"/>
        </w:rPr>
        <w:t>/******************************************************************************/</w:t>
      </w:r>
    </w:p>
    <w:p w14:paraId="2399162A" w14:textId="77777777" w:rsidR="002A6BFC" w:rsidRPr="00AF72BA" w:rsidRDefault="002A6BFC" w:rsidP="002A6BFC">
      <w:pPr>
        <w:autoSpaceDE w:val="0"/>
        <w:autoSpaceDN w:val="0"/>
        <w:adjustRightInd w:val="0"/>
        <w:spacing w:line="240" w:lineRule="auto"/>
        <w:rPr>
          <w:rFonts w:ascii="Courier New" w:hAnsi="Courier New" w:cs="Courier New"/>
          <w:color w:val="008000"/>
          <w:sz w:val="20"/>
          <w:szCs w:val="20"/>
          <w:highlight w:val="white"/>
          <w:lang w:val="es-419"/>
        </w:rPr>
      </w:pPr>
      <w:r w:rsidRPr="00AF72BA">
        <w:rPr>
          <w:rFonts w:ascii="Courier New" w:hAnsi="Courier New" w:cs="Courier New"/>
          <w:color w:val="008000"/>
          <w:sz w:val="20"/>
          <w:szCs w:val="20"/>
          <w:highlight w:val="white"/>
          <w:lang w:val="es-419"/>
        </w:rPr>
        <w:t>//Creamos una función para calcular el promedio de las lecturas en el arreglo</w:t>
      </w:r>
    </w:p>
    <w:p w14:paraId="42F3FF22"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Pr>
          <w:rFonts w:ascii="Courier New" w:hAnsi="Courier New" w:cs="Courier New"/>
          <w:color w:val="8000FF"/>
          <w:sz w:val="20"/>
          <w:szCs w:val="20"/>
          <w:highlight w:val="white"/>
          <w:lang w:val="en-US"/>
        </w:rPr>
        <w:t>float</w:t>
      </w:r>
      <w:r>
        <w:rPr>
          <w:rFonts w:ascii="Courier New" w:hAnsi="Courier New" w:cs="Courier New"/>
          <w:color w:val="000000"/>
          <w:sz w:val="20"/>
          <w:szCs w:val="20"/>
          <w:highlight w:val="white"/>
          <w:lang w:val="en-US"/>
        </w:rPr>
        <w:t xml:space="preserve"> </w:t>
      </w:r>
      <w:proofErr w:type="spellStart"/>
      <w:proofErr w:type="gramStart"/>
      <w:r>
        <w:rPr>
          <w:rFonts w:ascii="Courier New" w:hAnsi="Courier New" w:cs="Courier New"/>
          <w:color w:val="000000"/>
          <w:sz w:val="20"/>
          <w:szCs w:val="20"/>
          <w:highlight w:val="white"/>
          <w:lang w:val="en-US"/>
        </w:rPr>
        <w:t>promedio</w:t>
      </w:r>
      <w:proofErr w:type="spellEnd"/>
      <w:r>
        <w:rPr>
          <w:rFonts w:ascii="Courier New" w:hAnsi="Courier New" w:cs="Courier New"/>
          <w:b/>
          <w:bCs/>
          <w:color w:val="000080"/>
          <w:sz w:val="20"/>
          <w:szCs w:val="20"/>
          <w:highlight w:val="white"/>
          <w:lang w:val="en-US"/>
        </w:rPr>
        <w:t>(</w:t>
      </w:r>
      <w:proofErr w:type="gramEnd"/>
      <w:r>
        <w:rPr>
          <w:rFonts w:ascii="Courier New" w:hAnsi="Courier New" w:cs="Courier New"/>
          <w:color w:val="8000FF"/>
          <w:sz w:val="20"/>
          <w:szCs w:val="20"/>
          <w:highlight w:val="white"/>
          <w:lang w:val="en-US"/>
        </w:rPr>
        <w:t>float</w:t>
      </w:r>
      <w:r>
        <w:rPr>
          <w:rFonts w:ascii="Courier New" w:hAnsi="Courier New" w:cs="Courier New"/>
          <w:color w:val="000000"/>
          <w:sz w:val="20"/>
          <w:szCs w:val="20"/>
          <w:highlight w:val="white"/>
          <w:lang w:val="en-US"/>
        </w:rPr>
        <w:t xml:space="preserve"> a</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258F85D5"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float</w:t>
      </w:r>
      <w:r>
        <w:rPr>
          <w:rFonts w:ascii="Courier New" w:hAnsi="Courier New" w:cs="Courier New"/>
          <w:color w:val="000000"/>
          <w:sz w:val="20"/>
          <w:szCs w:val="20"/>
          <w:highlight w:val="white"/>
          <w:lang w:val="en-US"/>
        </w:rPr>
        <w:t xml:space="preserve"> total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proofErr w:type="gramStart"/>
      <w:r>
        <w:rPr>
          <w:rFonts w:ascii="Courier New" w:hAnsi="Courier New" w:cs="Courier New"/>
          <w:color w:val="FF8000"/>
          <w:sz w:val="20"/>
          <w:szCs w:val="20"/>
          <w:highlight w:val="white"/>
          <w:lang w:val="en-US"/>
        </w:rPr>
        <w:t>0.0</w:t>
      </w:r>
      <w:r>
        <w:rPr>
          <w:rFonts w:ascii="Courier New" w:hAnsi="Courier New" w:cs="Courier New"/>
          <w:b/>
          <w:bCs/>
          <w:color w:val="000080"/>
          <w:sz w:val="20"/>
          <w:szCs w:val="20"/>
          <w:highlight w:val="white"/>
          <w:lang w:val="en-US"/>
        </w:rPr>
        <w:t>;</w:t>
      </w:r>
      <w:proofErr w:type="gramEnd"/>
    </w:p>
    <w:p w14:paraId="0E0E04FD"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for</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8000FF"/>
          <w:sz w:val="20"/>
          <w:szCs w:val="20"/>
          <w:highlight w:val="white"/>
          <w:lang w:val="en-US"/>
        </w:rPr>
        <w:t>int</w:t>
      </w: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i</w:t>
      </w:r>
      <w:proofErr w:type="spellEnd"/>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0</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i</w:t>
      </w:r>
      <w:proofErr w:type="spellEnd"/>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&lt;</w:t>
      </w: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nLecturas</w:t>
      </w:r>
      <w:proofErr w:type="spellEnd"/>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i</w:t>
      </w:r>
      <w:proofErr w:type="spellEnd"/>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4AE211C3"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total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a</w:t>
      </w:r>
      <w:r>
        <w:rPr>
          <w:rFonts w:ascii="Courier New" w:hAnsi="Courier New" w:cs="Courier New"/>
          <w:b/>
          <w:bCs/>
          <w:color w:val="000080"/>
          <w:sz w:val="20"/>
          <w:szCs w:val="20"/>
          <w:highlight w:val="white"/>
          <w:lang w:val="en-US"/>
        </w:rPr>
        <w:t>[</w:t>
      </w:r>
      <w:proofErr w:type="spellStart"/>
      <w:r>
        <w:rPr>
          <w:rFonts w:ascii="Courier New" w:hAnsi="Courier New" w:cs="Courier New"/>
          <w:color w:val="000000"/>
          <w:sz w:val="20"/>
          <w:szCs w:val="20"/>
          <w:highlight w:val="white"/>
          <w:lang w:val="en-US"/>
        </w:rPr>
        <w:t>i</w:t>
      </w:r>
      <w:proofErr w:type="spellEnd"/>
      <w:proofErr w:type="gramStart"/>
      <w:r>
        <w:rPr>
          <w:rFonts w:ascii="Courier New" w:hAnsi="Courier New" w:cs="Courier New"/>
          <w:b/>
          <w:bCs/>
          <w:color w:val="000080"/>
          <w:sz w:val="20"/>
          <w:szCs w:val="20"/>
          <w:highlight w:val="white"/>
          <w:lang w:val="en-US"/>
        </w:rPr>
        <w:t>];</w:t>
      </w:r>
      <w:proofErr w:type="gramEnd"/>
    </w:p>
    <w:p w14:paraId="5DD033FD"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17675C0F" w14:textId="77777777" w:rsidR="002A6BFC" w:rsidRDefault="002A6BFC" w:rsidP="002A6BFC">
      <w:pPr>
        <w:autoSpaceDE w:val="0"/>
        <w:autoSpaceDN w:val="0"/>
        <w:adjustRightInd w:val="0"/>
        <w:spacing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return</w:t>
      </w:r>
      <w:r>
        <w:rPr>
          <w:rFonts w:ascii="Courier New" w:hAnsi="Courier New" w:cs="Courier New"/>
          <w:color w:val="000000"/>
          <w:sz w:val="20"/>
          <w:szCs w:val="20"/>
          <w:highlight w:val="white"/>
          <w:lang w:val="en-US"/>
        </w:rPr>
        <w:t xml:space="preserve"> total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proofErr w:type="spellStart"/>
      <w:proofErr w:type="gramStart"/>
      <w:r>
        <w:rPr>
          <w:rFonts w:ascii="Courier New" w:hAnsi="Courier New" w:cs="Courier New"/>
          <w:color w:val="000000"/>
          <w:sz w:val="20"/>
          <w:szCs w:val="20"/>
          <w:highlight w:val="white"/>
          <w:lang w:val="en-US"/>
        </w:rPr>
        <w:t>nLecturas</w:t>
      </w:r>
      <w:proofErr w:type="spellEnd"/>
      <w:r>
        <w:rPr>
          <w:rFonts w:ascii="Courier New" w:hAnsi="Courier New" w:cs="Courier New"/>
          <w:b/>
          <w:bCs/>
          <w:color w:val="000080"/>
          <w:sz w:val="20"/>
          <w:szCs w:val="20"/>
          <w:highlight w:val="white"/>
          <w:lang w:val="en-US"/>
        </w:rPr>
        <w:t>;</w:t>
      </w:r>
      <w:proofErr w:type="gramEnd"/>
    </w:p>
    <w:p w14:paraId="0E578251" w14:textId="73437B8B" w:rsidR="0048271E" w:rsidRDefault="002A6BFC" w:rsidP="002A6BFC">
      <w:pPr>
        <w:rPr>
          <w:rFonts w:ascii="Courier New" w:hAnsi="Courier New" w:cs="Courier New"/>
          <w:b/>
          <w:bCs/>
          <w:color w:val="000080"/>
          <w:sz w:val="20"/>
          <w:szCs w:val="20"/>
          <w:lang w:val="en-US"/>
        </w:rPr>
      </w:pPr>
      <w:r>
        <w:rPr>
          <w:rFonts w:ascii="Courier New" w:hAnsi="Courier New" w:cs="Courier New"/>
          <w:b/>
          <w:bCs/>
          <w:color w:val="000080"/>
          <w:sz w:val="20"/>
          <w:szCs w:val="20"/>
          <w:highlight w:val="white"/>
          <w:lang w:val="en-US"/>
        </w:rPr>
        <w:t>}</w:t>
      </w:r>
    </w:p>
    <w:p w14:paraId="06A75914" w14:textId="6BFA7FBB" w:rsidR="00AF72BA" w:rsidRDefault="00AF72BA" w:rsidP="00AF72BA">
      <w:pPr>
        <w:pStyle w:val="Ttulo2"/>
      </w:pPr>
      <w:bookmarkStart w:id="62" w:name="_Toc112630364"/>
      <w:r>
        <w:t>Estructuración de los datos</w:t>
      </w:r>
      <w:bookmarkEnd w:id="62"/>
    </w:p>
    <w:p w14:paraId="25C85D79" w14:textId="0A7A842F" w:rsidR="005830CE" w:rsidRDefault="00AF42E3" w:rsidP="00AF42E3">
      <w:pPr>
        <w:jc w:val="center"/>
      </w:pPr>
      <w:r>
        <w:rPr>
          <w:noProof/>
        </w:rPr>
        <w:drawing>
          <wp:inline distT="0" distB="0" distL="0" distR="0" wp14:anchorId="79EF93F5" wp14:editId="4681B78E">
            <wp:extent cx="4383206" cy="3581400"/>
            <wp:effectExtent l="19050" t="19050" r="17780" b="190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92154" cy="3588711"/>
                    </a:xfrm>
                    <a:prstGeom prst="rect">
                      <a:avLst/>
                    </a:prstGeom>
                    <a:noFill/>
                    <a:ln>
                      <a:solidFill>
                        <a:schemeClr val="tx1"/>
                      </a:solidFill>
                    </a:ln>
                  </pic:spPr>
                </pic:pic>
              </a:graphicData>
            </a:graphic>
          </wp:inline>
        </w:drawing>
      </w:r>
    </w:p>
    <w:p w14:paraId="2631100E" w14:textId="2D8AF014" w:rsidR="00B400B9" w:rsidRDefault="00B400B9" w:rsidP="00B400B9">
      <w:pPr>
        <w:pStyle w:val="Ttulo2"/>
      </w:pPr>
      <w:bookmarkStart w:id="63" w:name="_Toc112630365"/>
      <w:r>
        <w:lastRenderedPageBreak/>
        <w:t>Imágenes del sistema de riego</w:t>
      </w:r>
      <w:bookmarkEnd w:id="63"/>
    </w:p>
    <w:p w14:paraId="67CA0559" w14:textId="1BED6309" w:rsidR="00B400B9" w:rsidRDefault="0040028C" w:rsidP="00807C99">
      <w:pPr>
        <w:jc w:val="center"/>
      </w:pPr>
      <w:r>
        <w:rPr>
          <w:noProof/>
        </w:rPr>
        <w:drawing>
          <wp:inline distT="0" distB="0" distL="0" distR="0" wp14:anchorId="645E1F4E" wp14:editId="52BBB1BC">
            <wp:extent cx="2782957" cy="3710608"/>
            <wp:effectExtent l="19050" t="19050" r="17780" b="2349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03620" cy="3738158"/>
                    </a:xfrm>
                    <a:prstGeom prst="rect">
                      <a:avLst/>
                    </a:prstGeom>
                    <a:noFill/>
                    <a:ln>
                      <a:solidFill>
                        <a:schemeClr val="tx1"/>
                      </a:solidFill>
                    </a:ln>
                  </pic:spPr>
                </pic:pic>
              </a:graphicData>
            </a:graphic>
          </wp:inline>
        </w:drawing>
      </w:r>
    </w:p>
    <w:p w14:paraId="6BCB60A7" w14:textId="695E81EA" w:rsidR="00CE678F" w:rsidRDefault="00CE678F" w:rsidP="00807C99">
      <w:pPr>
        <w:jc w:val="center"/>
      </w:pPr>
      <w:r>
        <w:rPr>
          <w:noProof/>
        </w:rPr>
        <w:drawing>
          <wp:inline distT="0" distB="0" distL="0" distR="0" wp14:anchorId="69AAE525" wp14:editId="71F6D0B7">
            <wp:extent cx="2798859" cy="3731812"/>
            <wp:effectExtent l="19050" t="19050" r="20955" b="215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26255" cy="3768340"/>
                    </a:xfrm>
                    <a:prstGeom prst="rect">
                      <a:avLst/>
                    </a:prstGeom>
                    <a:noFill/>
                    <a:ln>
                      <a:solidFill>
                        <a:schemeClr val="tx1"/>
                      </a:solidFill>
                    </a:ln>
                  </pic:spPr>
                </pic:pic>
              </a:graphicData>
            </a:graphic>
          </wp:inline>
        </w:drawing>
      </w:r>
    </w:p>
    <w:p w14:paraId="167CCF19" w14:textId="2E431181" w:rsidR="006F2DCF" w:rsidRDefault="006F2DCF" w:rsidP="00807C99">
      <w:pPr>
        <w:jc w:val="center"/>
      </w:pPr>
      <w:r>
        <w:rPr>
          <w:noProof/>
        </w:rPr>
        <w:lastRenderedPageBreak/>
        <w:drawing>
          <wp:inline distT="0" distB="0" distL="0" distR="0" wp14:anchorId="20CA7A40" wp14:editId="2BE8DFE6">
            <wp:extent cx="2799899" cy="3733200"/>
            <wp:effectExtent l="19050" t="19050" r="19685" b="196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99899" cy="3733200"/>
                    </a:xfrm>
                    <a:prstGeom prst="rect">
                      <a:avLst/>
                    </a:prstGeom>
                    <a:noFill/>
                    <a:ln>
                      <a:solidFill>
                        <a:schemeClr val="tx1"/>
                      </a:solidFill>
                    </a:ln>
                  </pic:spPr>
                </pic:pic>
              </a:graphicData>
            </a:graphic>
          </wp:inline>
        </w:drawing>
      </w:r>
    </w:p>
    <w:p w14:paraId="4EB47112" w14:textId="489CB1BE" w:rsidR="00D7787B" w:rsidRDefault="00D7787B" w:rsidP="00807C99">
      <w:pPr>
        <w:jc w:val="center"/>
      </w:pPr>
      <w:r>
        <w:rPr>
          <w:noProof/>
        </w:rPr>
        <w:drawing>
          <wp:inline distT="0" distB="0" distL="0" distR="0" wp14:anchorId="01EB7C05" wp14:editId="5372C9E5">
            <wp:extent cx="2799900" cy="3733200"/>
            <wp:effectExtent l="19050" t="19050" r="19685" b="196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9900" cy="3733200"/>
                    </a:xfrm>
                    <a:prstGeom prst="rect">
                      <a:avLst/>
                    </a:prstGeom>
                    <a:noFill/>
                    <a:ln>
                      <a:solidFill>
                        <a:schemeClr val="tx1"/>
                      </a:solidFill>
                    </a:ln>
                  </pic:spPr>
                </pic:pic>
              </a:graphicData>
            </a:graphic>
          </wp:inline>
        </w:drawing>
      </w:r>
    </w:p>
    <w:p w14:paraId="2FF6A361" w14:textId="47D23F49" w:rsidR="00B93C1F" w:rsidRDefault="00B93C1F" w:rsidP="00663989">
      <w:pPr>
        <w:jc w:val="center"/>
      </w:pPr>
      <w:r>
        <w:rPr>
          <w:noProof/>
        </w:rPr>
        <w:lastRenderedPageBreak/>
        <w:drawing>
          <wp:inline distT="0" distB="0" distL="0" distR="0" wp14:anchorId="5FCBCD48" wp14:editId="158019C8">
            <wp:extent cx="2799901" cy="3733200"/>
            <wp:effectExtent l="19050" t="19050" r="19685" b="196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99901" cy="3733200"/>
                    </a:xfrm>
                    <a:prstGeom prst="rect">
                      <a:avLst/>
                    </a:prstGeom>
                    <a:noFill/>
                    <a:ln>
                      <a:solidFill>
                        <a:schemeClr val="tx1"/>
                      </a:solidFill>
                    </a:ln>
                  </pic:spPr>
                </pic:pic>
              </a:graphicData>
            </a:graphic>
          </wp:inline>
        </w:drawing>
      </w:r>
    </w:p>
    <w:p w14:paraId="19F6E453" w14:textId="5AAB9E96" w:rsidR="00B317BF" w:rsidRDefault="00B317BF" w:rsidP="00663989">
      <w:pPr>
        <w:jc w:val="center"/>
      </w:pPr>
      <w:r>
        <w:rPr>
          <w:noProof/>
        </w:rPr>
        <w:drawing>
          <wp:inline distT="0" distB="0" distL="0" distR="0" wp14:anchorId="2CC3423B" wp14:editId="62E34E28">
            <wp:extent cx="2799901" cy="3733200"/>
            <wp:effectExtent l="19050" t="19050" r="19685" b="196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99901" cy="3733200"/>
                    </a:xfrm>
                    <a:prstGeom prst="rect">
                      <a:avLst/>
                    </a:prstGeom>
                    <a:noFill/>
                    <a:ln>
                      <a:solidFill>
                        <a:schemeClr val="tx1"/>
                      </a:solidFill>
                    </a:ln>
                  </pic:spPr>
                </pic:pic>
              </a:graphicData>
            </a:graphic>
          </wp:inline>
        </w:drawing>
      </w:r>
    </w:p>
    <w:p w14:paraId="53761EBF" w14:textId="4086D84D" w:rsidR="00807C99" w:rsidRDefault="00706346" w:rsidP="00663989">
      <w:pPr>
        <w:jc w:val="center"/>
      </w:pPr>
      <w:r>
        <w:rPr>
          <w:noProof/>
        </w:rPr>
        <w:lastRenderedPageBreak/>
        <w:drawing>
          <wp:inline distT="0" distB="0" distL="0" distR="0" wp14:anchorId="35C7862B" wp14:editId="0EC04CD4">
            <wp:extent cx="2799899" cy="3733200"/>
            <wp:effectExtent l="19050" t="19050" r="19685" b="196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99899" cy="3733200"/>
                    </a:xfrm>
                    <a:prstGeom prst="rect">
                      <a:avLst/>
                    </a:prstGeom>
                    <a:noFill/>
                    <a:ln>
                      <a:solidFill>
                        <a:schemeClr val="tx1"/>
                      </a:solidFill>
                    </a:ln>
                  </pic:spPr>
                </pic:pic>
              </a:graphicData>
            </a:graphic>
          </wp:inline>
        </w:drawing>
      </w:r>
    </w:p>
    <w:p w14:paraId="512C6C6F" w14:textId="7618BB3B" w:rsidR="00EE3289" w:rsidRDefault="00EE3289" w:rsidP="00663989">
      <w:pPr>
        <w:jc w:val="center"/>
      </w:pPr>
      <w:r>
        <w:rPr>
          <w:noProof/>
        </w:rPr>
        <w:drawing>
          <wp:inline distT="0" distB="0" distL="0" distR="0" wp14:anchorId="5B834CF9" wp14:editId="0FD6928E">
            <wp:extent cx="2799901" cy="3733200"/>
            <wp:effectExtent l="19050" t="19050" r="19685" b="196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99901" cy="3733200"/>
                    </a:xfrm>
                    <a:prstGeom prst="rect">
                      <a:avLst/>
                    </a:prstGeom>
                    <a:noFill/>
                    <a:ln>
                      <a:solidFill>
                        <a:schemeClr val="tx1"/>
                      </a:solidFill>
                    </a:ln>
                  </pic:spPr>
                </pic:pic>
              </a:graphicData>
            </a:graphic>
          </wp:inline>
        </w:drawing>
      </w:r>
    </w:p>
    <w:p w14:paraId="40A692BB" w14:textId="476FD9C9" w:rsidR="00807C99" w:rsidRPr="00B400B9" w:rsidRDefault="00807C99" w:rsidP="00663989">
      <w:pPr>
        <w:jc w:val="center"/>
      </w:pPr>
    </w:p>
    <w:sectPr w:rsidR="00807C99" w:rsidRPr="00B400B9" w:rsidSect="00B55BFF">
      <w:pgSz w:w="12242" w:h="15842" w:code="1"/>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12E06" w14:textId="77777777" w:rsidR="009C6010" w:rsidRDefault="009C6010" w:rsidP="00501BF5">
      <w:pPr>
        <w:spacing w:line="240" w:lineRule="auto"/>
      </w:pPr>
      <w:r>
        <w:separator/>
      </w:r>
    </w:p>
  </w:endnote>
  <w:endnote w:type="continuationSeparator" w:id="0">
    <w:p w14:paraId="75B7588E" w14:textId="77777777" w:rsidR="009C6010" w:rsidRDefault="009C6010" w:rsidP="00501BF5">
      <w:pPr>
        <w:spacing w:line="240" w:lineRule="auto"/>
      </w:pPr>
      <w:r>
        <w:continuationSeparator/>
      </w:r>
    </w:p>
  </w:endnote>
  <w:endnote w:type="continuationNotice" w:id="1">
    <w:p w14:paraId="7C406F22" w14:textId="77777777" w:rsidR="00BA35E8" w:rsidRDefault="00BA35E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4ECB3" w14:textId="77777777" w:rsidR="009C6010" w:rsidRDefault="009C6010" w:rsidP="00501BF5">
      <w:pPr>
        <w:spacing w:line="240" w:lineRule="auto"/>
      </w:pPr>
      <w:r>
        <w:separator/>
      </w:r>
    </w:p>
  </w:footnote>
  <w:footnote w:type="continuationSeparator" w:id="0">
    <w:p w14:paraId="4E988BA0" w14:textId="77777777" w:rsidR="009C6010" w:rsidRDefault="009C6010" w:rsidP="00501BF5">
      <w:pPr>
        <w:spacing w:line="240" w:lineRule="auto"/>
      </w:pPr>
      <w:r>
        <w:continuationSeparator/>
      </w:r>
    </w:p>
  </w:footnote>
  <w:footnote w:type="continuationNotice" w:id="1">
    <w:p w14:paraId="7AB2A398" w14:textId="77777777" w:rsidR="00BA35E8" w:rsidRDefault="00BA35E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46AA" w14:textId="77777777" w:rsidR="00501BF5" w:rsidRDefault="00501BF5">
    <w:pPr>
      <w:pStyle w:val="Encabezado"/>
      <w:jc w:val="right"/>
    </w:pPr>
  </w:p>
  <w:p w14:paraId="6F48CD22" w14:textId="77777777" w:rsidR="00501BF5" w:rsidRDefault="00501BF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663036"/>
      <w:docPartObj>
        <w:docPartGallery w:val="Page Numbers (Top of Page)"/>
        <w:docPartUnique/>
      </w:docPartObj>
    </w:sdtPr>
    <w:sdtEndPr/>
    <w:sdtContent>
      <w:p w14:paraId="3168161D" w14:textId="77777777" w:rsidR="00501BF5" w:rsidRDefault="00501BF5">
        <w:pPr>
          <w:pStyle w:val="Encabezado"/>
          <w:jc w:val="right"/>
        </w:pPr>
        <w:r>
          <w:fldChar w:fldCharType="begin"/>
        </w:r>
        <w:r>
          <w:instrText>PAGE   \* MERGEFORMAT</w:instrText>
        </w:r>
        <w:r>
          <w:fldChar w:fldCharType="separate"/>
        </w:r>
        <w:r w:rsidR="00527D98" w:rsidRPr="00527D98">
          <w:rPr>
            <w:noProof/>
            <w:lang w:val="es-ES"/>
          </w:rPr>
          <w:t>IV</w:t>
        </w:r>
        <w:r>
          <w:fldChar w:fldCharType="end"/>
        </w:r>
      </w:p>
    </w:sdtContent>
  </w:sdt>
  <w:p w14:paraId="01251494" w14:textId="77777777" w:rsidR="00501BF5" w:rsidRDefault="00501BF5" w:rsidP="00501BF5">
    <w:pPr>
      <w:pStyle w:val="Encabezado"/>
      <w:jc w:val="right"/>
    </w:pPr>
  </w:p>
</w:hdr>
</file>

<file path=word/intelligence2.xml><?xml version="1.0" encoding="utf-8"?>
<int2:intelligence xmlns:int2="http://schemas.microsoft.com/office/intelligence/2020/intelligence" xmlns:oel="http://schemas.microsoft.com/office/2019/extlst">
  <int2:observations>
    <int2:textHash int2:hashCode="go0zipsEIhycvi" int2:id="I0cbtNq6">
      <int2:state int2:value="Rejected" int2:type="LegacyProofing"/>
    </int2:textHash>
    <int2:textHash int2:hashCode="npGUD/kjHvl+fK" int2:id="rhaTIasc">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15A6F"/>
    <w:multiLevelType w:val="hybridMultilevel"/>
    <w:tmpl w:val="4886B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241296"/>
    <w:multiLevelType w:val="hybridMultilevel"/>
    <w:tmpl w:val="FFFFFFFF"/>
    <w:lvl w:ilvl="0" w:tplc="5600B882">
      <w:start w:val="1"/>
      <w:numFmt w:val="bullet"/>
      <w:lvlText w:val="-"/>
      <w:lvlJc w:val="left"/>
      <w:pPr>
        <w:ind w:left="720" w:hanging="360"/>
      </w:pPr>
      <w:rPr>
        <w:rFonts w:ascii="Calibri" w:hAnsi="Calibri" w:hint="default"/>
      </w:rPr>
    </w:lvl>
    <w:lvl w:ilvl="1" w:tplc="C6100154">
      <w:start w:val="1"/>
      <w:numFmt w:val="bullet"/>
      <w:lvlText w:val="o"/>
      <w:lvlJc w:val="left"/>
      <w:pPr>
        <w:ind w:left="1440" w:hanging="360"/>
      </w:pPr>
      <w:rPr>
        <w:rFonts w:ascii="Courier New" w:hAnsi="Courier New" w:hint="default"/>
      </w:rPr>
    </w:lvl>
    <w:lvl w:ilvl="2" w:tplc="3FC86A0A">
      <w:start w:val="1"/>
      <w:numFmt w:val="bullet"/>
      <w:lvlText w:val=""/>
      <w:lvlJc w:val="left"/>
      <w:pPr>
        <w:ind w:left="2160" w:hanging="360"/>
      </w:pPr>
      <w:rPr>
        <w:rFonts w:ascii="Wingdings" w:hAnsi="Wingdings" w:hint="default"/>
      </w:rPr>
    </w:lvl>
    <w:lvl w:ilvl="3" w:tplc="82C65D0E">
      <w:start w:val="1"/>
      <w:numFmt w:val="bullet"/>
      <w:lvlText w:val=""/>
      <w:lvlJc w:val="left"/>
      <w:pPr>
        <w:ind w:left="2880" w:hanging="360"/>
      </w:pPr>
      <w:rPr>
        <w:rFonts w:ascii="Symbol" w:hAnsi="Symbol" w:hint="default"/>
      </w:rPr>
    </w:lvl>
    <w:lvl w:ilvl="4" w:tplc="6704794C">
      <w:start w:val="1"/>
      <w:numFmt w:val="bullet"/>
      <w:lvlText w:val="o"/>
      <w:lvlJc w:val="left"/>
      <w:pPr>
        <w:ind w:left="3600" w:hanging="360"/>
      </w:pPr>
      <w:rPr>
        <w:rFonts w:ascii="Courier New" w:hAnsi="Courier New" w:hint="default"/>
      </w:rPr>
    </w:lvl>
    <w:lvl w:ilvl="5" w:tplc="CAD299E0">
      <w:start w:val="1"/>
      <w:numFmt w:val="bullet"/>
      <w:lvlText w:val=""/>
      <w:lvlJc w:val="left"/>
      <w:pPr>
        <w:ind w:left="4320" w:hanging="360"/>
      </w:pPr>
      <w:rPr>
        <w:rFonts w:ascii="Wingdings" w:hAnsi="Wingdings" w:hint="default"/>
      </w:rPr>
    </w:lvl>
    <w:lvl w:ilvl="6" w:tplc="C30C2566">
      <w:start w:val="1"/>
      <w:numFmt w:val="bullet"/>
      <w:lvlText w:val=""/>
      <w:lvlJc w:val="left"/>
      <w:pPr>
        <w:ind w:left="5040" w:hanging="360"/>
      </w:pPr>
      <w:rPr>
        <w:rFonts w:ascii="Symbol" w:hAnsi="Symbol" w:hint="default"/>
      </w:rPr>
    </w:lvl>
    <w:lvl w:ilvl="7" w:tplc="24DEA220">
      <w:start w:val="1"/>
      <w:numFmt w:val="bullet"/>
      <w:lvlText w:val="o"/>
      <w:lvlJc w:val="left"/>
      <w:pPr>
        <w:ind w:left="5760" w:hanging="360"/>
      </w:pPr>
      <w:rPr>
        <w:rFonts w:ascii="Courier New" w:hAnsi="Courier New" w:hint="default"/>
      </w:rPr>
    </w:lvl>
    <w:lvl w:ilvl="8" w:tplc="2954E362">
      <w:start w:val="1"/>
      <w:numFmt w:val="bullet"/>
      <w:lvlText w:val=""/>
      <w:lvlJc w:val="left"/>
      <w:pPr>
        <w:ind w:left="6480" w:hanging="360"/>
      </w:pPr>
      <w:rPr>
        <w:rFonts w:ascii="Wingdings" w:hAnsi="Wingdings" w:hint="default"/>
      </w:rPr>
    </w:lvl>
  </w:abstractNum>
  <w:abstractNum w:abstractNumId="2" w15:restartNumberingAfterBreak="0">
    <w:nsid w:val="12D7749C"/>
    <w:multiLevelType w:val="hybridMultilevel"/>
    <w:tmpl w:val="BD60C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80728C"/>
    <w:multiLevelType w:val="hybridMultilevel"/>
    <w:tmpl w:val="538CB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8B60A2"/>
    <w:multiLevelType w:val="hybridMultilevel"/>
    <w:tmpl w:val="FEE8CBB2"/>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B4E36B5"/>
    <w:multiLevelType w:val="hybridMultilevel"/>
    <w:tmpl w:val="FFFFFFFF"/>
    <w:lvl w:ilvl="0" w:tplc="B8AAF27E">
      <w:start w:val="1"/>
      <w:numFmt w:val="decimal"/>
      <w:lvlText w:val="%1."/>
      <w:lvlJc w:val="left"/>
      <w:pPr>
        <w:ind w:left="720" w:hanging="360"/>
      </w:pPr>
    </w:lvl>
    <w:lvl w:ilvl="1" w:tplc="8CFADF1C">
      <w:start w:val="1"/>
      <w:numFmt w:val="lowerLetter"/>
      <w:lvlText w:val="%2."/>
      <w:lvlJc w:val="left"/>
      <w:pPr>
        <w:ind w:left="1440" w:hanging="360"/>
      </w:pPr>
    </w:lvl>
    <w:lvl w:ilvl="2" w:tplc="EDDEE00E">
      <w:start w:val="1"/>
      <w:numFmt w:val="lowerRoman"/>
      <w:lvlText w:val="%3."/>
      <w:lvlJc w:val="right"/>
      <w:pPr>
        <w:ind w:left="2160" w:hanging="180"/>
      </w:pPr>
    </w:lvl>
    <w:lvl w:ilvl="3" w:tplc="11B48A92">
      <w:start w:val="1"/>
      <w:numFmt w:val="decimal"/>
      <w:lvlText w:val="%4."/>
      <w:lvlJc w:val="left"/>
      <w:pPr>
        <w:ind w:left="2880" w:hanging="360"/>
      </w:pPr>
    </w:lvl>
    <w:lvl w:ilvl="4" w:tplc="9AFEAAC4">
      <w:start w:val="1"/>
      <w:numFmt w:val="lowerLetter"/>
      <w:lvlText w:val="%5."/>
      <w:lvlJc w:val="left"/>
      <w:pPr>
        <w:ind w:left="3600" w:hanging="360"/>
      </w:pPr>
    </w:lvl>
    <w:lvl w:ilvl="5" w:tplc="CFFCA948">
      <w:start w:val="1"/>
      <w:numFmt w:val="lowerRoman"/>
      <w:lvlText w:val="%6."/>
      <w:lvlJc w:val="right"/>
      <w:pPr>
        <w:ind w:left="4320" w:hanging="180"/>
      </w:pPr>
    </w:lvl>
    <w:lvl w:ilvl="6" w:tplc="9D9AA2FC">
      <w:start w:val="1"/>
      <w:numFmt w:val="decimal"/>
      <w:lvlText w:val="%7."/>
      <w:lvlJc w:val="left"/>
      <w:pPr>
        <w:ind w:left="5040" w:hanging="360"/>
      </w:pPr>
    </w:lvl>
    <w:lvl w:ilvl="7" w:tplc="25128B48">
      <w:start w:val="1"/>
      <w:numFmt w:val="lowerLetter"/>
      <w:lvlText w:val="%8."/>
      <w:lvlJc w:val="left"/>
      <w:pPr>
        <w:ind w:left="5760" w:hanging="360"/>
      </w:pPr>
    </w:lvl>
    <w:lvl w:ilvl="8" w:tplc="CFA68916">
      <w:start w:val="1"/>
      <w:numFmt w:val="lowerRoman"/>
      <w:lvlText w:val="%9."/>
      <w:lvlJc w:val="right"/>
      <w:pPr>
        <w:ind w:left="6480" w:hanging="180"/>
      </w:pPr>
    </w:lvl>
  </w:abstractNum>
  <w:abstractNum w:abstractNumId="6" w15:restartNumberingAfterBreak="0">
    <w:nsid w:val="22EA2DD9"/>
    <w:multiLevelType w:val="hybridMultilevel"/>
    <w:tmpl w:val="174C3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311BFF"/>
    <w:multiLevelType w:val="hybridMultilevel"/>
    <w:tmpl w:val="110EC8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95D1607"/>
    <w:multiLevelType w:val="hybridMultilevel"/>
    <w:tmpl w:val="78BAE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3E479A"/>
    <w:multiLevelType w:val="multilevel"/>
    <w:tmpl w:val="55BA41C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2B464BFD"/>
    <w:multiLevelType w:val="hybridMultilevel"/>
    <w:tmpl w:val="D3D649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33B11D4"/>
    <w:multiLevelType w:val="hybridMultilevel"/>
    <w:tmpl w:val="16FE7E26"/>
    <w:lvl w:ilvl="0" w:tplc="C3FE64F2">
      <w:start w:val="3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F445A6"/>
    <w:multiLevelType w:val="hybridMultilevel"/>
    <w:tmpl w:val="2E2E0130"/>
    <w:lvl w:ilvl="0" w:tplc="B04ABD20">
      <w:numFmt w:val="bullet"/>
      <w:lvlText w:val="-"/>
      <w:lvlJc w:val="left"/>
      <w:pPr>
        <w:ind w:left="720" w:hanging="360"/>
      </w:pPr>
      <w:rPr>
        <w:rFonts w:ascii="Times New Roman" w:eastAsiaTheme="minorHAns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B272639"/>
    <w:multiLevelType w:val="hybridMultilevel"/>
    <w:tmpl w:val="2604C0B0"/>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5E6A445E"/>
    <w:multiLevelType w:val="hybridMultilevel"/>
    <w:tmpl w:val="9C0C0E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F447929"/>
    <w:multiLevelType w:val="hybridMultilevel"/>
    <w:tmpl w:val="1CA4166E"/>
    <w:lvl w:ilvl="0" w:tplc="22A0A58A">
      <w:start w:val="3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FD18DE"/>
    <w:multiLevelType w:val="multilevel"/>
    <w:tmpl w:val="1F54272C"/>
    <w:lvl w:ilvl="0">
      <w:start w:val="1"/>
      <w:numFmt w:val="decimal"/>
      <w:pStyle w:val="Ttulo1"/>
      <w:lvlText w:val="%1."/>
      <w:lvlJc w:val="left"/>
      <w:pPr>
        <w:ind w:left="432" w:hanging="432"/>
      </w:pPr>
      <w:rPr>
        <w:rFonts w:hint="default"/>
        <w:color w:val="FFFFFF" w:themeColor="background1"/>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1588" w:hanging="868"/>
      </w:pPr>
      <w:rPr>
        <w:rFonts w:hint="default"/>
      </w:rPr>
    </w:lvl>
    <w:lvl w:ilvl="4">
      <w:start w:val="1"/>
      <w:numFmt w:val="decimal"/>
      <w:pStyle w:val="Ttulo5"/>
      <w:lvlText w:val="%1.%2.%3.%4.%5."/>
      <w:lvlJc w:val="left"/>
      <w:pPr>
        <w:ind w:left="1758" w:hanging="103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15:restartNumberingAfterBreak="0">
    <w:nsid w:val="77610D13"/>
    <w:multiLevelType w:val="hybridMultilevel"/>
    <w:tmpl w:val="A31CDE94"/>
    <w:lvl w:ilvl="0" w:tplc="3C144DBE">
      <w:start w:val="1"/>
      <w:numFmt w:val="decimal"/>
      <w:lvlText w:val="%1.1.1"/>
      <w:lvlJc w:val="left"/>
      <w:pPr>
        <w:ind w:left="1004" w:hanging="360"/>
      </w:pPr>
      <w:rPr>
        <w:rFonts w:hint="default"/>
      </w:r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18" w15:restartNumberingAfterBreak="0">
    <w:nsid w:val="7972656C"/>
    <w:multiLevelType w:val="hybridMultilevel"/>
    <w:tmpl w:val="403003E8"/>
    <w:lvl w:ilvl="0" w:tplc="9072E942">
      <w:numFmt w:val="bullet"/>
      <w:lvlText w:val="-"/>
      <w:lvlJc w:val="left"/>
      <w:pPr>
        <w:ind w:left="720" w:hanging="360"/>
      </w:pPr>
      <w:rPr>
        <w:rFonts w:ascii="Times New Roman" w:eastAsiaTheme="minorHAns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781875531">
    <w:abstractNumId w:val="17"/>
  </w:num>
  <w:num w:numId="2" w16cid:durableId="542837588">
    <w:abstractNumId w:val="17"/>
  </w:num>
  <w:num w:numId="3" w16cid:durableId="2137212012">
    <w:abstractNumId w:val="9"/>
  </w:num>
  <w:num w:numId="4" w16cid:durableId="1690833575">
    <w:abstractNumId w:val="16"/>
  </w:num>
  <w:num w:numId="5" w16cid:durableId="158472320">
    <w:abstractNumId w:val="12"/>
  </w:num>
  <w:num w:numId="6" w16cid:durableId="1177963341">
    <w:abstractNumId w:val="18"/>
  </w:num>
  <w:num w:numId="7" w16cid:durableId="1504852655">
    <w:abstractNumId w:val="4"/>
  </w:num>
  <w:num w:numId="8" w16cid:durableId="922763246">
    <w:abstractNumId w:val="13"/>
  </w:num>
  <w:num w:numId="9" w16cid:durableId="1788548465">
    <w:abstractNumId w:val="11"/>
  </w:num>
  <w:num w:numId="10" w16cid:durableId="1259288687">
    <w:abstractNumId w:val="15"/>
  </w:num>
  <w:num w:numId="11" w16cid:durableId="1710450934">
    <w:abstractNumId w:val="7"/>
  </w:num>
  <w:num w:numId="12" w16cid:durableId="2010937800">
    <w:abstractNumId w:val="14"/>
  </w:num>
  <w:num w:numId="13" w16cid:durableId="847716230">
    <w:abstractNumId w:val="10"/>
  </w:num>
  <w:num w:numId="14" w16cid:durableId="464812550">
    <w:abstractNumId w:val="1"/>
  </w:num>
  <w:num w:numId="15" w16cid:durableId="1623880076">
    <w:abstractNumId w:val="5"/>
  </w:num>
  <w:num w:numId="16" w16cid:durableId="508909237">
    <w:abstractNumId w:val="3"/>
  </w:num>
  <w:num w:numId="17" w16cid:durableId="1850173230">
    <w:abstractNumId w:val="8"/>
  </w:num>
  <w:num w:numId="18" w16cid:durableId="1016420604">
    <w:abstractNumId w:val="0"/>
  </w:num>
  <w:num w:numId="19" w16cid:durableId="1217622160">
    <w:abstractNumId w:val="2"/>
  </w:num>
  <w:num w:numId="20" w16cid:durableId="1206942595">
    <w:abstractNumId w:val="6"/>
  </w:num>
  <w:num w:numId="21" w16cid:durableId="205272396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defaultTabStop w:val="708"/>
  <w:hyphenationZone w:val="425"/>
  <w:characterSpacingControl w:val="doNotCompress"/>
  <w:hdrShapeDefaults>
    <o:shapedefaults v:ext="edit" spidmax="206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AEC"/>
    <w:rsid w:val="00000F88"/>
    <w:rsid w:val="00001785"/>
    <w:rsid w:val="0000374B"/>
    <w:rsid w:val="00004ABE"/>
    <w:rsid w:val="00005982"/>
    <w:rsid w:val="00007A10"/>
    <w:rsid w:val="000137E1"/>
    <w:rsid w:val="0001380A"/>
    <w:rsid w:val="000240EA"/>
    <w:rsid w:val="00025920"/>
    <w:rsid w:val="00027AC0"/>
    <w:rsid w:val="000315D5"/>
    <w:rsid w:val="00032051"/>
    <w:rsid w:val="0003246C"/>
    <w:rsid w:val="0003576D"/>
    <w:rsid w:val="0003626D"/>
    <w:rsid w:val="00036374"/>
    <w:rsid w:val="00040168"/>
    <w:rsid w:val="00043BA5"/>
    <w:rsid w:val="00055DF5"/>
    <w:rsid w:val="00057A6C"/>
    <w:rsid w:val="000615A9"/>
    <w:rsid w:val="000616C9"/>
    <w:rsid w:val="0006211B"/>
    <w:rsid w:val="000676D5"/>
    <w:rsid w:val="00072E79"/>
    <w:rsid w:val="00074820"/>
    <w:rsid w:val="00075AA0"/>
    <w:rsid w:val="0007754B"/>
    <w:rsid w:val="00080F6A"/>
    <w:rsid w:val="000823DC"/>
    <w:rsid w:val="00083A5F"/>
    <w:rsid w:val="00085188"/>
    <w:rsid w:val="000851DF"/>
    <w:rsid w:val="00091C13"/>
    <w:rsid w:val="00093891"/>
    <w:rsid w:val="0009605A"/>
    <w:rsid w:val="000A18A6"/>
    <w:rsid w:val="000A30D6"/>
    <w:rsid w:val="000A365C"/>
    <w:rsid w:val="000A64B6"/>
    <w:rsid w:val="000B022C"/>
    <w:rsid w:val="000B2F1D"/>
    <w:rsid w:val="000B33A1"/>
    <w:rsid w:val="000B5246"/>
    <w:rsid w:val="000C0AE3"/>
    <w:rsid w:val="000C17CF"/>
    <w:rsid w:val="000C437E"/>
    <w:rsid w:val="000C4FA5"/>
    <w:rsid w:val="000C53FA"/>
    <w:rsid w:val="000C6F04"/>
    <w:rsid w:val="000C7FE2"/>
    <w:rsid w:val="000D1B29"/>
    <w:rsid w:val="000D441D"/>
    <w:rsid w:val="000E15D5"/>
    <w:rsid w:val="000E29B2"/>
    <w:rsid w:val="000E37C7"/>
    <w:rsid w:val="000E45C3"/>
    <w:rsid w:val="000E755E"/>
    <w:rsid w:val="000F26E5"/>
    <w:rsid w:val="000F7826"/>
    <w:rsid w:val="00105652"/>
    <w:rsid w:val="00105FD1"/>
    <w:rsid w:val="00114576"/>
    <w:rsid w:val="00115235"/>
    <w:rsid w:val="001221AA"/>
    <w:rsid w:val="00127DB9"/>
    <w:rsid w:val="00130077"/>
    <w:rsid w:val="00130E41"/>
    <w:rsid w:val="0013731D"/>
    <w:rsid w:val="00140D24"/>
    <w:rsid w:val="001412AD"/>
    <w:rsid w:val="001445C5"/>
    <w:rsid w:val="00146639"/>
    <w:rsid w:val="0014749E"/>
    <w:rsid w:val="00154223"/>
    <w:rsid w:val="00154F55"/>
    <w:rsid w:val="00155D94"/>
    <w:rsid w:val="00156BBA"/>
    <w:rsid w:val="00161055"/>
    <w:rsid w:val="00161E48"/>
    <w:rsid w:val="001628F6"/>
    <w:rsid w:val="00163C54"/>
    <w:rsid w:val="001672FD"/>
    <w:rsid w:val="00173DA4"/>
    <w:rsid w:val="00173F30"/>
    <w:rsid w:val="00187F45"/>
    <w:rsid w:val="00190658"/>
    <w:rsid w:val="00192877"/>
    <w:rsid w:val="0019709A"/>
    <w:rsid w:val="001971D3"/>
    <w:rsid w:val="001A34AC"/>
    <w:rsid w:val="001A3B51"/>
    <w:rsid w:val="001A6E33"/>
    <w:rsid w:val="001B3592"/>
    <w:rsid w:val="001B5089"/>
    <w:rsid w:val="001C0304"/>
    <w:rsid w:val="001C05AB"/>
    <w:rsid w:val="001C07BE"/>
    <w:rsid w:val="001C1413"/>
    <w:rsid w:val="001C26EC"/>
    <w:rsid w:val="001C415E"/>
    <w:rsid w:val="001D1029"/>
    <w:rsid w:val="001D4B61"/>
    <w:rsid w:val="001D79C6"/>
    <w:rsid w:val="001D7B0E"/>
    <w:rsid w:val="001E1E0C"/>
    <w:rsid w:val="001E5996"/>
    <w:rsid w:val="001E7552"/>
    <w:rsid w:val="001E7F13"/>
    <w:rsid w:val="001F05F5"/>
    <w:rsid w:val="001F3BC1"/>
    <w:rsid w:val="001F3BE5"/>
    <w:rsid w:val="002075E8"/>
    <w:rsid w:val="0021007B"/>
    <w:rsid w:val="002122A4"/>
    <w:rsid w:val="002202BD"/>
    <w:rsid w:val="002214B8"/>
    <w:rsid w:val="00222E8C"/>
    <w:rsid w:val="0022373A"/>
    <w:rsid w:val="00223957"/>
    <w:rsid w:val="00224416"/>
    <w:rsid w:val="00224D8C"/>
    <w:rsid w:val="00231666"/>
    <w:rsid w:val="00234DC7"/>
    <w:rsid w:val="00235104"/>
    <w:rsid w:val="00236AC4"/>
    <w:rsid w:val="00237EB0"/>
    <w:rsid w:val="00241EF3"/>
    <w:rsid w:val="00250169"/>
    <w:rsid w:val="00251414"/>
    <w:rsid w:val="00252741"/>
    <w:rsid w:val="0025355A"/>
    <w:rsid w:val="002536B9"/>
    <w:rsid w:val="0025552F"/>
    <w:rsid w:val="00260598"/>
    <w:rsid w:val="00260AF6"/>
    <w:rsid w:val="00261C36"/>
    <w:rsid w:val="00262397"/>
    <w:rsid w:val="00264CA3"/>
    <w:rsid w:val="002667A0"/>
    <w:rsid w:val="002706B6"/>
    <w:rsid w:val="00270885"/>
    <w:rsid w:val="002718B9"/>
    <w:rsid w:val="00275508"/>
    <w:rsid w:val="0027578D"/>
    <w:rsid w:val="00276E56"/>
    <w:rsid w:val="00280876"/>
    <w:rsid w:val="00283162"/>
    <w:rsid w:val="0028505A"/>
    <w:rsid w:val="00291A4D"/>
    <w:rsid w:val="00294C26"/>
    <w:rsid w:val="00295077"/>
    <w:rsid w:val="002952A6"/>
    <w:rsid w:val="00295D4D"/>
    <w:rsid w:val="0029676C"/>
    <w:rsid w:val="00296DB6"/>
    <w:rsid w:val="002A0DA5"/>
    <w:rsid w:val="002A2367"/>
    <w:rsid w:val="002A6BFC"/>
    <w:rsid w:val="002B24FE"/>
    <w:rsid w:val="002B6344"/>
    <w:rsid w:val="002B7799"/>
    <w:rsid w:val="002C60FD"/>
    <w:rsid w:val="002C6D36"/>
    <w:rsid w:val="002C7237"/>
    <w:rsid w:val="002D074C"/>
    <w:rsid w:val="002D0B20"/>
    <w:rsid w:val="002D28AF"/>
    <w:rsid w:val="002D40D1"/>
    <w:rsid w:val="002D47D0"/>
    <w:rsid w:val="002D47F6"/>
    <w:rsid w:val="002D4E88"/>
    <w:rsid w:val="002D53AC"/>
    <w:rsid w:val="002D7AED"/>
    <w:rsid w:val="002E4C5D"/>
    <w:rsid w:val="002E69FB"/>
    <w:rsid w:val="002E7518"/>
    <w:rsid w:val="002F12A1"/>
    <w:rsid w:val="002F3F74"/>
    <w:rsid w:val="002F433C"/>
    <w:rsid w:val="002F4816"/>
    <w:rsid w:val="003007D4"/>
    <w:rsid w:val="003023AF"/>
    <w:rsid w:val="0030605E"/>
    <w:rsid w:val="003125D1"/>
    <w:rsid w:val="0031279C"/>
    <w:rsid w:val="003170AA"/>
    <w:rsid w:val="00320F7F"/>
    <w:rsid w:val="00323BCF"/>
    <w:rsid w:val="003324D4"/>
    <w:rsid w:val="00332C73"/>
    <w:rsid w:val="00332E91"/>
    <w:rsid w:val="00341417"/>
    <w:rsid w:val="003440F4"/>
    <w:rsid w:val="0034426E"/>
    <w:rsid w:val="0034427A"/>
    <w:rsid w:val="00344C01"/>
    <w:rsid w:val="00345B0A"/>
    <w:rsid w:val="00345D60"/>
    <w:rsid w:val="003474AE"/>
    <w:rsid w:val="003510C7"/>
    <w:rsid w:val="00352007"/>
    <w:rsid w:val="00352066"/>
    <w:rsid w:val="00360913"/>
    <w:rsid w:val="00364670"/>
    <w:rsid w:val="0036576F"/>
    <w:rsid w:val="00370D6C"/>
    <w:rsid w:val="0037692B"/>
    <w:rsid w:val="00382307"/>
    <w:rsid w:val="00383769"/>
    <w:rsid w:val="00387DE0"/>
    <w:rsid w:val="00391CBC"/>
    <w:rsid w:val="00394A49"/>
    <w:rsid w:val="00395F50"/>
    <w:rsid w:val="00396ADE"/>
    <w:rsid w:val="003A1571"/>
    <w:rsid w:val="003A1EE7"/>
    <w:rsid w:val="003A32FF"/>
    <w:rsid w:val="003A54AE"/>
    <w:rsid w:val="003A6118"/>
    <w:rsid w:val="003B4D5F"/>
    <w:rsid w:val="003B6BC3"/>
    <w:rsid w:val="003B72A8"/>
    <w:rsid w:val="003C1457"/>
    <w:rsid w:val="003C5FC5"/>
    <w:rsid w:val="003C6BC3"/>
    <w:rsid w:val="003D4586"/>
    <w:rsid w:val="003D54A8"/>
    <w:rsid w:val="003E3EB3"/>
    <w:rsid w:val="003E4726"/>
    <w:rsid w:val="003E4F3A"/>
    <w:rsid w:val="003E548B"/>
    <w:rsid w:val="003E63BE"/>
    <w:rsid w:val="003E6D0F"/>
    <w:rsid w:val="003F2052"/>
    <w:rsid w:val="003F51D0"/>
    <w:rsid w:val="003F6500"/>
    <w:rsid w:val="0040028C"/>
    <w:rsid w:val="00401327"/>
    <w:rsid w:val="00407297"/>
    <w:rsid w:val="00407B88"/>
    <w:rsid w:val="00407B8B"/>
    <w:rsid w:val="00413FA9"/>
    <w:rsid w:val="00417285"/>
    <w:rsid w:val="00417E4C"/>
    <w:rsid w:val="004222DD"/>
    <w:rsid w:val="00424E5A"/>
    <w:rsid w:val="00426D2C"/>
    <w:rsid w:val="0042745C"/>
    <w:rsid w:val="004315A3"/>
    <w:rsid w:val="00435329"/>
    <w:rsid w:val="0043590C"/>
    <w:rsid w:val="004372CD"/>
    <w:rsid w:val="00441D86"/>
    <w:rsid w:val="00443869"/>
    <w:rsid w:val="00443FE7"/>
    <w:rsid w:val="00444E4D"/>
    <w:rsid w:val="004515E8"/>
    <w:rsid w:val="0045237B"/>
    <w:rsid w:val="004542DC"/>
    <w:rsid w:val="00463806"/>
    <w:rsid w:val="004659B9"/>
    <w:rsid w:val="0047146E"/>
    <w:rsid w:val="00472CFB"/>
    <w:rsid w:val="004745AD"/>
    <w:rsid w:val="00474B22"/>
    <w:rsid w:val="00480DFD"/>
    <w:rsid w:val="004825E0"/>
    <w:rsid w:val="00482682"/>
    <w:rsid w:val="0048271E"/>
    <w:rsid w:val="004829FD"/>
    <w:rsid w:val="004843F5"/>
    <w:rsid w:val="00484A1C"/>
    <w:rsid w:val="00484F58"/>
    <w:rsid w:val="004850EC"/>
    <w:rsid w:val="00485EC2"/>
    <w:rsid w:val="00487646"/>
    <w:rsid w:val="0049162F"/>
    <w:rsid w:val="0049382D"/>
    <w:rsid w:val="004955CA"/>
    <w:rsid w:val="004B06F2"/>
    <w:rsid w:val="004B0F7C"/>
    <w:rsid w:val="004B645C"/>
    <w:rsid w:val="004B66E1"/>
    <w:rsid w:val="004B673D"/>
    <w:rsid w:val="004C1CA9"/>
    <w:rsid w:val="004C37DD"/>
    <w:rsid w:val="004C4E8E"/>
    <w:rsid w:val="004C71FB"/>
    <w:rsid w:val="004C7361"/>
    <w:rsid w:val="004C7863"/>
    <w:rsid w:val="004D2560"/>
    <w:rsid w:val="004D2F13"/>
    <w:rsid w:val="004D2F75"/>
    <w:rsid w:val="004D49FC"/>
    <w:rsid w:val="004D57AC"/>
    <w:rsid w:val="004D77C6"/>
    <w:rsid w:val="004E03D8"/>
    <w:rsid w:val="004E05E2"/>
    <w:rsid w:val="004E33AF"/>
    <w:rsid w:val="004E4C90"/>
    <w:rsid w:val="004E5E5E"/>
    <w:rsid w:val="004E6349"/>
    <w:rsid w:val="004F23C2"/>
    <w:rsid w:val="004F471C"/>
    <w:rsid w:val="00500897"/>
    <w:rsid w:val="00501BF5"/>
    <w:rsid w:val="00501CFC"/>
    <w:rsid w:val="00503C9D"/>
    <w:rsid w:val="00506220"/>
    <w:rsid w:val="00516F2F"/>
    <w:rsid w:val="0052137E"/>
    <w:rsid w:val="005218A9"/>
    <w:rsid w:val="005219A6"/>
    <w:rsid w:val="00522251"/>
    <w:rsid w:val="00527D98"/>
    <w:rsid w:val="005307C0"/>
    <w:rsid w:val="00531312"/>
    <w:rsid w:val="0053168B"/>
    <w:rsid w:val="005331CE"/>
    <w:rsid w:val="00536037"/>
    <w:rsid w:val="00540430"/>
    <w:rsid w:val="0054087D"/>
    <w:rsid w:val="0054117D"/>
    <w:rsid w:val="00543E14"/>
    <w:rsid w:val="00544304"/>
    <w:rsid w:val="00546C6F"/>
    <w:rsid w:val="005479D9"/>
    <w:rsid w:val="005505CE"/>
    <w:rsid w:val="005522DD"/>
    <w:rsid w:val="0055283B"/>
    <w:rsid w:val="00556366"/>
    <w:rsid w:val="00557DCF"/>
    <w:rsid w:val="00564704"/>
    <w:rsid w:val="0056661A"/>
    <w:rsid w:val="00566AB4"/>
    <w:rsid w:val="00566BD4"/>
    <w:rsid w:val="00566FEE"/>
    <w:rsid w:val="00571A26"/>
    <w:rsid w:val="00573505"/>
    <w:rsid w:val="005830CE"/>
    <w:rsid w:val="0058740D"/>
    <w:rsid w:val="0059153F"/>
    <w:rsid w:val="00591A20"/>
    <w:rsid w:val="00591CF3"/>
    <w:rsid w:val="005944AA"/>
    <w:rsid w:val="005945AB"/>
    <w:rsid w:val="005951D7"/>
    <w:rsid w:val="005A0BB2"/>
    <w:rsid w:val="005A2EC0"/>
    <w:rsid w:val="005A5509"/>
    <w:rsid w:val="005A64C6"/>
    <w:rsid w:val="005B18C6"/>
    <w:rsid w:val="005B24C8"/>
    <w:rsid w:val="005C1732"/>
    <w:rsid w:val="005C3602"/>
    <w:rsid w:val="005C3B61"/>
    <w:rsid w:val="005C45AA"/>
    <w:rsid w:val="005C5739"/>
    <w:rsid w:val="005D5BA8"/>
    <w:rsid w:val="005D6E24"/>
    <w:rsid w:val="005D76F4"/>
    <w:rsid w:val="005D7F84"/>
    <w:rsid w:val="005E0328"/>
    <w:rsid w:val="005E284A"/>
    <w:rsid w:val="005E30BA"/>
    <w:rsid w:val="005E42A6"/>
    <w:rsid w:val="005F2168"/>
    <w:rsid w:val="005F2769"/>
    <w:rsid w:val="005F5630"/>
    <w:rsid w:val="005F6734"/>
    <w:rsid w:val="005F6A1A"/>
    <w:rsid w:val="00600027"/>
    <w:rsid w:val="006046E6"/>
    <w:rsid w:val="00607123"/>
    <w:rsid w:val="00610B42"/>
    <w:rsid w:val="0061510B"/>
    <w:rsid w:val="0062026C"/>
    <w:rsid w:val="006255A5"/>
    <w:rsid w:val="00626748"/>
    <w:rsid w:val="00631410"/>
    <w:rsid w:val="00632DAC"/>
    <w:rsid w:val="00635896"/>
    <w:rsid w:val="006359BD"/>
    <w:rsid w:val="0063763F"/>
    <w:rsid w:val="0064189E"/>
    <w:rsid w:val="00642F49"/>
    <w:rsid w:val="00647F6B"/>
    <w:rsid w:val="006520C9"/>
    <w:rsid w:val="00652A83"/>
    <w:rsid w:val="00653F31"/>
    <w:rsid w:val="006540A8"/>
    <w:rsid w:val="00655C4A"/>
    <w:rsid w:val="00655F14"/>
    <w:rsid w:val="00657FD8"/>
    <w:rsid w:val="00663989"/>
    <w:rsid w:val="00664E8D"/>
    <w:rsid w:val="0066540F"/>
    <w:rsid w:val="0066697E"/>
    <w:rsid w:val="00670A59"/>
    <w:rsid w:val="00671B6E"/>
    <w:rsid w:val="00672187"/>
    <w:rsid w:val="00672642"/>
    <w:rsid w:val="00672E44"/>
    <w:rsid w:val="006736B4"/>
    <w:rsid w:val="00674E6F"/>
    <w:rsid w:val="006757FC"/>
    <w:rsid w:val="00680281"/>
    <w:rsid w:val="00680ED3"/>
    <w:rsid w:val="00684304"/>
    <w:rsid w:val="00685546"/>
    <w:rsid w:val="00685D2D"/>
    <w:rsid w:val="006869D6"/>
    <w:rsid w:val="00690603"/>
    <w:rsid w:val="006930FD"/>
    <w:rsid w:val="00694C10"/>
    <w:rsid w:val="00695240"/>
    <w:rsid w:val="006A3710"/>
    <w:rsid w:val="006A3C85"/>
    <w:rsid w:val="006A653F"/>
    <w:rsid w:val="006B2BF7"/>
    <w:rsid w:val="006B36DD"/>
    <w:rsid w:val="006B51FF"/>
    <w:rsid w:val="006B64F8"/>
    <w:rsid w:val="006C161B"/>
    <w:rsid w:val="006C44FA"/>
    <w:rsid w:val="006D0F72"/>
    <w:rsid w:val="006D1E01"/>
    <w:rsid w:val="006D1F9D"/>
    <w:rsid w:val="006D2C7B"/>
    <w:rsid w:val="006D37AE"/>
    <w:rsid w:val="006D5C07"/>
    <w:rsid w:val="006D6A71"/>
    <w:rsid w:val="006E151C"/>
    <w:rsid w:val="006E3282"/>
    <w:rsid w:val="006E538E"/>
    <w:rsid w:val="006F253B"/>
    <w:rsid w:val="006F2DCF"/>
    <w:rsid w:val="006F4AC8"/>
    <w:rsid w:val="006F5FF4"/>
    <w:rsid w:val="006F74D8"/>
    <w:rsid w:val="006F7926"/>
    <w:rsid w:val="0070050C"/>
    <w:rsid w:val="00703CB2"/>
    <w:rsid w:val="00703D22"/>
    <w:rsid w:val="00704104"/>
    <w:rsid w:val="00704317"/>
    <w:rsid w:val="00705CD9"/>
    <w:rsid w:val="007060C0"/>
    <w:rsid w:val="00706346"/>
    <w:rsid w:val="00710E09"/>
    <w:rsid w:val="0071260C"/>
    <w:rsid w:val="007158A9"/>
    <w:rsid w:val="00715CFD"/>
    <w:rsid w:val="00716B77"/>
    <w:rsid w:val="00717F47"/>
    <w:rsid w:val="007206CC"/>
    <w:rsid w:val="007236BD"/>
    <w:rsid w:val="00724147"/>
    <w:rsid w:val="007250AE"/>
    <w:rsid w:val="00727080"/>
    <w:rsid w:val="00727A23"/>
    <w:rsid w:val="0072BDD6"/>
    <w:rsid w:val="007309BB"/>
    <w:rsid w:val="00731809"/>
    <w:rsid w:val="00732C3F"/>
    <w:rsid w:val="00733DF5"/>
    <w:rsid w:val="00734C1B"/>
    <w:rsid w:val="007350AA"/>
    <w:rsid w:val="00737CF3"/>
    <w:rsid w:val="007401AA"/>
    <w:rsid w:val="00740368"/>
    <w:rsid w:val="00740781"/>
    <w:rsid w:val="007431DE"/>
    <w:rsid w:val="00751760"/>
    <w:rsid w:val="007526D1"/>
    <w:rsid w:val="00757275"/>
    <w:rsid w:val="007602B0"/>
    <w:rsid w:val="00768099"/>
    <w:rsid w:val="00770C47"/>
    <w:rsid w:val="007718D6"/>
    <w:rsid w:val="00774017"/>
    <w:rsid w:val="00777E00"/>
    <w:rsid w:val="00781093"/>
    <w:rsid w:val="00781BAC"/>
    <w:rsid w:val="007869F2"/>
    <w:rsid w:val="00786E43"/>
    <w:rsid w:val="00787908"/>
    <w:rsid w:val="00787B7E"/>
    <w:rsid w:val="00790C5E"/>
    <w:rsid w:val="007951CE"/>
    <w:rsid w:val="00795320"/>
    <w:rsid w:val="00795A0A"/>
    <w:rsid w:val="00795E79"/>
    <w:rsid w:val="007A1AA1"/>
    <w:rsid w:val="007A2EFE"/>
    <w:rsid w:val="007A52B2"/>
    <w:rsid w:val="007A672F"/>
    <w:rsid w:val="007B00E3"/>
    <w:rsid w:val="007B17E8"/>
    <w:rsid w:val="007B2004"/>
    <w:rsid w:val="007B63CC"/>
    <w:rsid w:val="007C0233"/>
    <w:rsid w:val="007C1326"/>
    <w:rsid w:val="007C1BD4"/>
    <w:rsid w:val="007C21B0"/>
    <w:rsid w:val="007C41CF"/>
    <w:rsid w:val="007C5F30"/>
    <w:rsid w:val="007C7EDB"/>
    <w:rsid w:val="007E02A9"/>
    <w:rsid w:val="007E37BF"/>
    <w:rsid w:val="007E3AA3"/>
    <w:rsid w:val="007E3DD4"/>
    <w:rsid w:val="007E4DA1"/>
    <w:rsid w:val="007E4FD7"/>
    <w:rsid w:val="007E5FF8"/>
    <w:rsid w:val="007E636D"/>
    <w:rsid w:val="007F0939"/>
    <w:rsid w:val="007F0E8A"/>
    <w:rsid w:val="007F271B"/>
    <w:rsid w:val="007F27BB"/>
    <w:rsid w:val="007F2B97"/>
    <w:rsid w:val="007F3E58"/>
    <w:rsid w:val="007F5682"/>
    <w:rsid w:val="008004C5"/>
    <w:rsid w:val="00800792"/>
    <w:rsid w:val="00802CD7"/>
    <w:rsid w:val="00805A84"/>
    <w:rsid w:val="00806306"/>
    <w:rsid w:val="008076EF"/>
    <w:rsid w:val="00807C99"/>
    <w:rsid w:val="00807F76"/>
    <w:rsid w:val="00810DBF"/>
    <w:rsid w:val="00815092"/>
    <w:rsid w:val="008163FF"/>
    <w:rsid w:val="008211B5"/>
    <w:rsid w:val="00823F19"/>
    <w:rsid w:val="00824C3F"/>
    <w:rsid w:val="00825C04"/>
    <w:rsid w:val="00830F68"/>
    <w:rsid w:val="00831494"/>
    <w:rsid w:val="008316B6"/>
    <w:rsid w:val="00832D85"/>
    <w:rsid w:val="008334AC"/>
    <w:rsid w:val="00833AA8"/>
    <w:rsid w:val="00833E1F"/>
    <w:rsid w:val="008353AB"/>
    <w:rsid w:val="00837EC4"/>
    <w:rsid w:val="0084199A"/>
    <w:rsid w:val="00845823"/>
    <w:rsid w:val="00846823"/>
    <w:rsid w:val="00852214"/>
    <w:rsid w:val="00854642"/>
    <w:rsid w:val="0085524B"/>
    <w:rsid w:val="00856B41"/>
    <w:rsid w:val="008572AC"/>
    <w:rsid w:val="00860377"/>
    <w:rsid w:val="00863C06"/>
    <w:rsid w:val="008642BF"/>
    <w:rsid w:val="00866744"/>
    <w:rsid w:val="00866CBE"/>
    <w:rsid w:val="00873680"/>
    <w:rsid w:val="00873C48"/>
    <w:rsid w:val="00874166"/>
    <w:rsid w:val="008748F8"/>
    <w:rsid w:val="008771B4"/>
    <w:rsid w:val="00881744"/>
    <w:rsid w:val="00883F6C"/>
    <w:rsid w:val="008852E1"/>
    <w:rsid w:val="00887EA3"/>
    <w:rsid w:val="00894E87"/>
    <w:rsid w:val="008967EF"/>
    <w:rsid w:val="008A0798"/>
    <w:rsid w:val="008A1526"/>
    <w:rsid w:val="008A2C73"/>
    <w:rsid w:val="008A43E1"/>
    <w:rsid w:val="008A457C"/>
    <w:rsid w:val="008A5C6C"/>
    <w:rsid w:val="008B0E6E"/>
    <w:rsid w:val="008B17FA"/>
    <w:rsid w:val="008C0E0E"/>
    <w:rsid w:val="008C2007"/>
    <w:rsid w:val="008C3FCB"/>
    <w:rsid w:val="008C5983"/>
    <w:rsid w:val="008C6CB5"/>
    <w:rsid w:val="008D5F1D"/>
    <w:rsid w:val="008E03D1"/>
    <w:rsid w:val="008E30AA"/>
    <w:rsid w:val="008E3772"/>
    <w:rsid w:val="008F0937"/>
    <w:rsid w:val="008F0B9E"/>
    <w:rsid w:val="008F1B51"/>
    <w:rsid w:val="008F49D8"/>
    <w:rsid w:val="008F66D2"/>
    <w:rsid w:val="008F7393"/>
    <w:rsid w:val="00901912"/>
    <w:rsid w:val="0090403F"/>
    <w:rsid w:val="00905046"/>
    <w:rsid w:val="009071BE"/>
    <w:rsid w:val="00910078"/>
    <w:rsid w:val="00912BE2"/>
    <w:rsid w:val="00914584"/>
    <w:rsid w:val="0091513E"/>
    <w:rsid w:val="00920AD5"/>
    <w:rsid w:val="009227D4"/>
    <w:rsid w:val="00927751"/>
    <w:rsid w:val="009331EB"/>
    <w:rsid w:val="00933BEF"/>
    <w:rsid w:val="00935FC4"/>
    <w:rsid w:val="009428F5"/>
    <w:rsid w:val="009434DF"/>
    <w:rsid w:val="009504CC"/>
    <w:rsid w:val="00950EFD"/>
    <w:rsid w:val="00951FBE"/>
    <w:rsid w:val="00953557"/>
    <w:rsid w:val="00955E7D"/>
    <w:rsid w:val="009561C4"/>
    <w:rsid w:val="00962063"/>
    <w:rsid w:val="009658A8"/>
    <w:rsid w:val="00967554"/>
    <w:rsid w:val="00974ED6"/>
    <w:rsid w:val="00975EF6"/>
    <w:rsid w:val="00976131"/>
    <w:rsid w:val="00980134"/>
    <w:rsid w:val="009803C6"/>
    <w:rsid w:val="0098442D"/>
    <w:rsid w:val="00986DC3"/>
    <w:rsid w:val="00990829"/>
    <w:rsid w:val="00991C4C"/>
    <w:rsid w:val="00992CC1"/>
    <w:rsid w:val="0099473A"/>
    <w:rsid w:val="009950E7"/>
    <w:rsid w:val="0099608A"/>
    <w:rsid w:val="00997A4B"/>
    <w:rsid w:val="009A1C59"/>
    <w:rsid w:val="009A531B"/>
    <w:rsid w:val="009A5D12"/>
    <w:rsid w:val="009A6359"/>
    <w:rsid w:val="009A737B"/>
    <w:rsid w:val="009B3B6C"/>
    <w:rsid w:val="009B48CC"/>
    <w:rsid w:val="009B7938"/>
    <w:rsid w:val="009C39FA"/>
    <w:rsid w:val="009C43CD"/>
    <w:rsid w:val="009C5EE9"/>
    <w:rsid w:val="009C6010"/>
    <w:rsid w:val="009D00F9"/>
    <w:rsid w:val="009D18E1"/>
    <w:rsid w:val="009D1A16"/>
    <w:rsid w:val="009D1A35"/>
    <w:rsid w:val="009D2022"/>
    <w:rsid w:val="009D2BA8"/>
    <w:rsid w:val="009D37E8"/>
    <w:rsid w:val="009D47FE"/>
    <w:rsid w:val="009D74BF"/>
    <w:rsid w:val="009E028E"/>
    <w:rsid w:val="009E1D9D"/>
    <w:rsid w:val="009E238B"/>
    <w:rsid w:val="009E30FC"/>
    <w:rsid w:val="009E5AE1"/>
    <w:rsid w:val="009E7BC4"/>
    <w:rsid w:val="009F1046"/>
    <w:rsid w:val="009F10DF"/>
    <w:rsid w:val="009F2D8C"/>
    <w:rsid w:val="009F616A"/>
    <w:rsid w:val="00A00AA7"/>
    <w:rsid w:val="00A03483"/>
    <w:rsid w:val="00A03569"/>
    <w:rsid w:val="00A03888"/>
    <w:rsid w:val="00A03ADA"/>
    <w:rsid w:val="00A042F8"/>
    <w:rsid w:val="00A0440B"/>
    <w:rsid w:val="00A04858"/>
    <w:rsid w:val="00A04B58"/>
    <w:rsid w:val="00A04CE1"/>
    <w:rsid w:val="00A05045"/>
    <w:rsid w:val="00A05D2B"/>
    <w:rsid w:val="00A10BFC"/>
    <w:rsid w:val="00A12EC7"/>
    <w:rsid w:val="00A143DD"/>
    <w:rsid w:val="00A22804"/>
    <w:rsid w:val="00A22A68"/>
    <w:rsid w:val="00A22FCA"/>
    <w:rsid w:val="00A26060"/>
    <w:rsid w:val="00A30681"/>
    <w:rsid w:val="00A36E93"/>
    <w:rsid w:val="00A37F2A"/>
    <w:rsid w:val="00A427D4"/>
    <w:rsid w:val="00A42E99"/>
    <w:rsid w:val="00A438D2"/>
    <w:rsid w:val="00A45645"/>
    <w:rsid w:val="00A45B8D"/>
    <w:rsid w:val="00A479DA"/>
    <w:rsid w:val="00A53475"/>
    <w:rsid w:val="00A557EA"/>
    <w:rsid w:val="00A55C40"/>
    <w:rsid w:val="00A63FFA"/>
    <w:rsid w:val="00A74B96"/>
    <w:rsid w:val="00A7537D"/>
    <w:rsid w:val="00A756E1"/>
    <w:rsid w:val="00A768F9"/>
    <w:rsid w:val="00A80806"/>
    <w:rsid w:val="00A82368"/>
    <w:rsid w:val="00A82C28"/>
    <w:rsid w:val="00A86D20"/>
    <w:rsid w:val="00A873B3"/>
    <w:rsid w:val="00A8763C"/>
    <w:rsid w:val="00A91128"/>
    <w:rsid w:val="00A92AF0"/>
    <w:rsid w:val="00A953AE"/>
    <w:rsid w:val="00A956B6"/>
    <w:rsid w:val="00A958B5"/>
    <w:rsid w:val="00A97A68"/>
    <w:rsid w:val="00AA5678"/>
    <w:rsid w:val="00AA6928"/>
    <w:rsid w:val="00AA76E5"/>
    <w:rsid w:val="00AB31C6"/>
    <w:rsid w:val="00AB3C0B"/>
    <w:rsid w:val="00AB3F01"/>
    <w:rsid w:val="00AB5030"/>
    <w:rsid w:val="00AB593E"/>
    <w:rsid w:val="00AC165B"/>
    <w:rsid w:val="00AC2B51"/>
    <w:rsid w:val="00AC315E"/>
    <w:rsid w:val="00AC3308"/>
    <w:rsid w:val="00AC48A9"/>
    <w:rsid w:val="00AC50C7"/>
    <w:rsid w:val="00AD09CB"/>
    <w:rsid w:val="00AD1934"/>
    <w:rsid w:val="00AD1BAA"/>
    <w:rsid w:val="00AD2F1C"/>
    <w:rsid w:val="00AE13A2"/>
    <w:rsid w:val="00AE1A2A"/>
    <w:rsid w:val="00AE3E65"/>
    <w:rsid w:val="00AE4C47"/>
    <w:rsid w:val="00AE630A"/>
    <w:rsid w:val="00AF0C1E"/>
    <w:rsid w:val="00AF1559"/>
    <w:rsid w:val="00AF34FF"/>
    <w:rsid w:val="00AF42E3"/>
    <w:rsid w:val="00AF62D7"/>
    <w:rsid w:val="00AF72BA"/>
    <w:rsid w:val="00B0111F"/>
    <w:rsid w:val="00B01E27"/>
    <w:rsid w:val="00B031BD"/>
    <w:rsid w:val="00B04581"/>
    <w:rsid w:val="00B04754"/>
    <w:rsid w:val="00B04A87"/>
    <w:rsid w:val="00B073C4"/>
    <w:rsid w:val="00B14C0B"/>
    <w:rsid w:val="00B20DF0"/>
    <w:rsid w:val="00B20FC6"/>
    <w:rsid w:val="00B22A10"/>
    <w:rsid w:val="00B231C5"/>
    <w:rsid w:val="00B23C94"/>
    <w:rsid w:val="00B23F10"/>
    <w:rsid w:val="00B259BB"/>
    <w:rsid w:val="00B25F90"/>
    <w:rsid w:val="00B26435"/>
    <w:rsid w:val="00B317BF"/>
    <w:rsid w:val="00B33AC0"/>
    <w:rsid w:val="00B343A7"/>
    <w:rsid w:val="00B35881"/>
    <w:rsid w:val="00B35E8E"/>
    <w:rsid w:val="00B361AD"/>
    <w:rsid w:val="00B379D6"/>
    <w:rsid w:val="00B400B9"/>
    <w:rsid w:val="00B4195C"/>
    <w:rsid w:val="00B443F5"/>
    <w:rsid w:val="00B47B97"/>
    <w:rsid w:val="00B47E9D"/>
    <w:rsid w:val="00B525EF"/>
    <w:rsid w:val="00B53F0F"/>
    <w:rsid w:val="00B55BFF"/>
    <w:rsid w:val="00B57C75"/>
    <w:rsid w:val="00B64490"/>
    <w:rsid w:val="00B70481"/>
    <w:rsid w:val="00B70842"/>
    <w:rsid w:val="00B74FC1"/>
    <w:rsid w:val="00B75B5E"/>
    <w:rsid w:val="00B81427"/>
    <w:rsid w:val="00B858F0"/>
    <w:rsid w:val="00B86F7B"/>
    <w:rsid w:val="00B87035"/>
    <w:rsid w:val="00B91C96"/>
    <w:rsid w:val="00B93C1F"/>
    <w:rsid w:val="00B9421A"/>
    <w:rsid w:val="00B946A1"/>
    <w:rsid w:val="00B96A66"/>
    <w:rsid w:val="00BA0DE0"/>
    <w:rsid w:val="00BA1994"/>
    <w:rsid w:val="00BA35E8"/>
    <w:rsid w:val="00BA3C71"/>
    <w:rsid w:val="00BA5121"/>
    <w:rsid w:val="00BB0244"/>
    <w:rsid w:val="00BB26AB"/>
    <w:rsid w:val="00BB28F2"/>
    <w:rsid w:val="00BB3944"/>
    <w:rsid w:val="00BB490F"/>
    <w:rsid w:val="00BB77D8"/>
    <w:rsid w:val="00BC1B46"/>
    <w:rsid w:val="00BC216C"/>
    <w:rsid w:val="00BC25F1"/>
    <w:rsid w:val="00BC272A"/>
    <w:rsid w:val="00BC3E3C"/>
    <w:rsid w:val="00BC4751"/>
    <w:rsid w:val="00BC7AAC"/>
    <w:rsid w:val="00BD2255"/>
    <w:rsid w:val="00BD3D66"/>
    <w:rsid w:val="00BD6631"/>
    <w:rsid w:val="00BD6D09"/>
    <w:rsid w:val="00BE3FCD"/>
    <w:rsid w:val="00BE4DE8"/>
    <w:rsid w:val="00BE57D3"/>
    <w:rsid w:val="00BE71F3"/>
    <w:rsid w:val="00BE7531"/>
    <w:rsid w:val="00BF104A"/>
    <w:rsid w:val="00BF238A"/>
    <w:rsid w:val="00BF4944"/>
    <w:rsid w:val="00C05693"/>
    <w:rsid w:val="00C056AF"/>
    <w:rsid w:val="00C060E4"/>
    <w:rsid w:val="00C061D1"/>
    <w:rsid w:val="00C10A74"/>
    <w:rsid w:val="00C1145D"/>
    <w:rsid w:val="00C15F7D"/>
    <w:rsid w:val="00C16A11"/>
    <w:rsid w:val="00C16B4B"/>
    <w:rsid w:val="00C20E24"/>
    <w:rsid w:val="00C236D1"/>
    <w:rsid w:val="00C239F8"/>
    <w:rsid w:val="00C23DED"/>
    <w:rsid w:val="00C25404"/>
    <w:rsid w:val="00C26BAB"/>
    <w:rsid w:val="00C274DF"/>
    <w:rsid w:val="00C300F4"/>
    <w:rsid w:val="00C318EF"/>
    <w:rsid w:val="00C3433E"/>
    <w:rsid w:val="00C34529"/>
    <w:rsid w:val="00C3645C"/>
    <w:rsid w:val="00C52924"/>
    <w:rsid w:val="00C54A90"/>
    <w:rsid w:val="00C57ADE"/>
    <w:rsid w:val="00C6161D"/>
    <w:rsid w:val="00C61D62"/>
    <w:rsid w:val="00C6370B"/>
    <w:rsid w:val="00C63C94"/>
    <w:rsid w:val="00C67F37"/>
    <w:rsid w:val="00C72B78"/>
    <w:rsid w:val="00C73130"/>
    <w:rsid w:val="00C74F78"/>
    <w:rsid w:val="00C8144E"/>
    <w:rsid w:val="00C8161D"/>
    <w:rsid w:val="00C8163B"/>
    <w:rsid w:val="00C81EFE"/>
    <w:rsid w:val="00C8337E"/>
    <w:rsid w:val="00C86918"/>
    <w:rsid w:val="00C86F27"/>
    <w:rsid w:val="00C90018"/>
    <w:rsid w:val="00C90F5E"/>
    <w:rsid w:val="00C90F75"/>
    <w:rsid w:val="00C9207C"/>
    <w:rsid w:val="00C92106"/>
    <w:rsid w:val="00C97581"/>
    <w:rsid w:val="00CA0BB5"/>
    <w:rsid w:val="00CA19EE"/>
    <w:rsid w:val="00CA3B95"/>
    <w:rsid w:val="00CA579D"/>
    <w:rsid w:val="00CB0867"/>
    <w:rsid w:val="00CB1A7C"/>
    <w:rsid w:val="00CB328F"/>
    <w:rsid w:val="00CB7A2F"/>
    <w:rsid w:val="00CC11C3"/>
    <w:rsid w:val="00CC2FCA"/>
    <w:rsid w:val="00CD1324"/>
    <w:rsid w:val="00CD14A9"/>
    <w:rsid w:val="00CD1942"/>
    <w:rsid w:val="00CD27B8"/>
    <w:rsid w:val="00CD2C58"/>
    <w:rsid w:val="00CD425C"/>
    <w:rsid w:val="00CD7225"/>
    <w:rsid w:val="00CD73E9"/>
    <w:rsid w:val="00CE2C4B"/>
    <w:rsid w:val="00CE352A"/>
    <w:rsid w:val="00CE678F"/>
    <w:rsid w:val="00CE6CEA"/>
    <w:rsid w:val="00CE7AB2"/>
    <w:rsid w:val="00CE7C6D"/>
    <w:rsid w:val="00CF550F"/>
    <w:rsid w:val="00CF57A0"/>
    <w:rsid w:val="00CF641C"/>
    <w:rsid w:val="00D00B1A"/>
    <w:rsid w:val="00D011D8"/>
    <w:rsid w:val="00D022D8"/>
    <w:rsid w:val="00D03793"/>
    <w:rsid w:val="00D113C4"/>
    <w:rsid w:val="00D1278A"/>
    <w:rsid w:val="00D15D87"/>
    <w:rsid w:val="00D16430"/>
    <w:rsid w:val="00D20518"/>
    <w:rsid w:val="00D21DEA"/>
    <w:rsid w:val="00D23529"/>
    <w:rsid w:val="00D24733"/>
    <w:rsid w:val="00D24A20"/>
    <w:rsid w:val="00D25776"/>
    <w:rsid w:val="00D273DD"/>
    <w:rsid w:val="00D32197"/>
    <w:rsid w:val="00D342C4"/>
    <w:rsid w:val="00D34622"/>
    <w:rsid w:val="00D34F41"/>
    <w:rsid w:val="00D35A09"/>
    <w:rsid w:val="00D36766"/>
    <w:rsid w:val="00D43684"/>
    <w:rsid w:val="00D45104"/>
    <w:rsid w:val="00D474FB"/>
    <w:rsid w:val="00D50E9B"/>
    <w:rsid w:val="00D60D37"/>
    <w:rsid w:val="00D62CF2"/>
    <w:rsid w:val="00D6484C"/>
    <w:rsid w:val="00D666DD"/>
    <w:rsid w:val="00D7231F"/>
    <w:rsid w:val="00D725F7"/>
    <w:rsid w:val="00D742E4"/>
    <w:rsid w:val="00D74462"/>
    <w:rsid w:val="00D77790"/>
    <w:rsid w:val="00D7787B"/>
    <w:rsid w:val="00D77F43"/>
    <w:rsid w:val="00D831DC"/>
    <w:rsid w:val="00D83498"/>
    <w:rsid w:val="00D867A3"/>
    <w:rsid w:val="00D954A2"/>
    <w:rsid w:val="00D96A95"/>
    <w:rsid w:val="00DA08CB"/>
    <w:rsid w:val="00DA1BEA"/>
    <w:rsid w:val="00DA33F3"/>
    <w:rsid w:val="00DA4CBC"/>
    <w:rsid w:val="00DA566A"/>
    <w:rsid w:val="00DA6526"/>
    <w:rsid w:val="00DB1ECE"/>
    <w:rsid w:val="00DB490B"/>
    <w:rsid w:val="00DB6900"/>
    <w:rsid w:val="00DC0F12"/>
    <w:rsid w:val="00DC11DC"/>
    <w:rsid w:val="00DC36E8"/>
    <w:rsid w:val="00DD24BC"/>
    <w:rsid w:val="00DD40A9"/>
    <w:rsid w:val="00DD6A04"/>
    <w:rsid w:val="00DD7970"/>
    <w:rsid w:val="00DE11A5"/>
    <w:rsid w:val="00DE1558"/>
    <w:rsid w:val="00DE2C92"/>
    <w:rsid w:val="00DE3863"/>
    <w:rsid w:val="00DE60A4"/>
    <w:rsid w:val="00DF068E"/>
    <w:rsid w:val="00DF30CB"/>
    <w:rsid w:val="00DF5E07"/>
    <w:rsid w:val="00DF609B"/>
    <w:rsid w:val="00DF767F"/>
    <w:rsid w:val="00E05569"/>
    <w:rsid w:val="00E105D7"/>
    <w:rsid w:val="00E10DF3"/>
    <w:rsid w:val="00E1696C"/>
    <w:rsid w:val="00E17074"/>
    <w:rsid w:val="00E174DE"/>
    <w:rsid w:val="00E21A74"/>
    <w:rsid w:val="00E2446A"/>
    <w:rsid w:val="00E24640"/>
    <w:rsid w:val="00E250A3"/>
    <w:rsid w:val="00E301A4"/>
    <w:rsid w:val="00E406EE"/>
    <w:rsid w:val="00E41918"/>
    <w:rsid w:val="00E421B4"/>
    <w:rsid w:val="00E462CC"/>
    <w:rsid w:val="00E501CF"/>
    <w:rsid w:val="00E51528"/>
    <w:rsid w:val="00E55CD8"/>
    <w:rsid w:val="00E564C8"/>
    <w:rsid w:val="00E57B5F"/>
    <w:rsid w:val="00E6271F"/>
    <w:rsid w:val="00E63287"/>
    <w:rsid w:val="00E63677"/>
    <w:rsid w:val="00E64057"/>
    <w:rsid w:val="00E64B66"/>
    <w:rsid w:val="00E650A0"/>
    <w:rsid w:val="00E66853"/>
    <w:rsid w:val="00E67164"/>
    <w:rsid w:val="00E6737F"/>
    <w:rsid w:val="00E72DAA"/>
    <w:rsid w:val="00E744ED"/>
    <w:rsid w:val="00E74E81"/>
    <w:rsid w:val="00E7599F"/>
    <w:rsid w:val="00E76BF2"/>
    <w:rsid w:val="00E77A7C"/>
    <w:rsid w:val="00E829CE"/>
    <w:rsid w:val="00E84686"/>
    <w:rsid w:val="00E84819"/>
    <w:rsid w:val="00E87620"/>
    <w:rsid w:val="00E91545"/>
    <w:rsid w:val="00E92C42"/>
    <w:rsid w:val="00E94829"/>
    <w:rsid w:val="00E95434"/>
    <w:rsid w:val="00E97CD7"/>
    <w:rsid w:val="00EA19C9"/>
    <w:rsid w:val="00EA37D2"/>
    <w:rsid w:val="00EB14D2"/>
    <w:rsid w:val="00EB23AA"/>
    <w:rsid w:val="00EB2F3C"/>
    <w:rsid w:val="00EC0A6B"/>
    <w:rsid w:val="00EC783D"/>
    <w:rsid w:val="00ED3EF9"/>
    <w:rsid w:val="00ED490D"/>
    <w:rsid w:val="00ED4B96"/>
    <w:rsid w:val="00ED6D7F"/>
    <w:rsid w:val="00EE0888"/>
    <w:rsid w:val="00EE0D18"/>
    <w:rsid w:val="00EE1BE1"/>
    <w:rsid w:val="00EE1DD3"/>
    <w:rsid w:val="00EE3289"/>
    <w:rsid w:val="00EE3F54"/>
    <w:rsid w:val="00EE4D06"/>
    <w:rsid w:val="00EE4DD1"/>
    <w:rsid w:val="00EE5B74"/>
    <w:rsid w:val="00EE737A"/>
    <w:rsid w:val="00EF2BC7"/>
    <w:rsid w:val="00EF3B45"/>
    <w:rsid w:val="00EF78A6"/>
    <w:rsid w:val="00EF7E19"/>
    <w:rsid w:val="00F073BD"/>
    <w:rsid w:val="00F10CFB"/>
    <w:rsid w:val="00F121E4"/>
    <w:rsid w:val="00F13B9D"/>
    <w:rsid w:val="00F16013"/>
    <w:rsid w:val="00F17AEC"/>
    <w:rsid w:val="00F22B67"/>
    <w:rsid w:val="00F26775"/>
    <w:rsid w:val="00F267EE"/>
    <w:rsid w:val="00F27EE1"/>
    <w:rsid w:val="00F30227"/>
    <w:rsid w:val="00F33E49"/>
    <w:rsid w:val="00F33FBD"/>
    <w:rsid w:val="00F438F5"/>
    <w:rsid w:val="00F450A1"/>
    <w:rsid w:val="00F505A9"/>
    <w:rsid w:val="00F505C6"/>
    <w:rsid w:val="00F50ADC"/>
    <w:rsid w:val="00F518D0"/>
    <w:rsid w:val="00F53704"/>
    <w:rsid w:val="00F5441F"/>
    <w:rsid w:val="00F57D32"/>
    <w:rsid w:val="00F6132B"/>
    <w:rsid w:val="00F62FC4"/>
    <w:rsid w:val="00F67A76"/>
    <w:rsid w:val="00F75DEC"/>
    <w:rsid w:val="00F76A1E"/>
    <w:rsid w:val="00F775B7"/>
    <w:rsid w:val="00F807DF"/>
    <w:rsid w:val="00F8230D"/>
    <w:rsid w:val="00F85DD2"/>
    <w:rsid w:val="00F86448"/>
    <w:rsid w:val="00F875B0"/>
    <w:rsid w:val="00F918EB"/>
    <w:rsid w:val="00F935CD"/>
    <w:rsid w:val="00F93633"/>
    <w:rsid w:val="00F93EC7"/>
    <w:rsid w:val="00F9503D"/>
    <w:rsid w:val="00F953A9"/>
    <w:rsid w:val="00F9545B"/>
    <w:rsid w:val="00F95C26"/>
    <w:rsid w:val="00F970BC"/>
    <w:rsid w:val="00FA0F59"/>
    <w:rsid w:val="00FA1212"/>
    <w:rsid w:val="00FA62BF"/>
    <w:rsid w:val="00FB0EB8"/>
    <w:rsid w:val="00FB11E7"/>
    <w:rsid w:val="00FB2391"/>
    <w:rsid w:val="00FB55A5"/>
    <w:rsid w:val="00FB59BE"/>
    <w:rsid w:val="00FB5D18"/>
    <w:rsid w:val="00FB5D31"/>
    <w:rsid w:val="00FC3BFE"/>
    <w:rsid w:val="00FC4A18"/>
    <w:rsid w:val="00FD0F48"/>
    <w:rsid w:val="00FD7C41"/>
    <w:rsid w:val="00FE4179"/>
    <w:rsid w:val="00FE5CD9"/>
    <w:rsid w:val="00FE5E6F"/>
    <w:rsid w:val="00FE6618"/>
    <w:rsid w:val="00FE6DEB"/>
    <w:rsid w:val="00FF24BB"/>
    <w:rsid w:val="00FF4471"/>
    <w:rsid w:val="00FF62D2"/>
    <w:rsid w:val="014CCB8C"/>
    <w:rsid w:val="0167909E"/>
    <w:rsid w:val="01AF72CC"/>
    <w:rsid w:val="01B8C90E"/>
    <w:rsid w:val="01EDB6B8"/>
    <w:rsid w:val="0278993F"/>
    <w:rsid w:val="0365926C"/>
    <w:rsid w:val="03732990"/>
    <w:rsid w:val="043C3901"/>
    <w:rsid w:val="045A5891"/>
    <w:rsid w:val="048CB3E3"/>
    <w:rsid w:val="0493F2CB"/>
    <w:rsid w:val="04B97E94"/>
    <w:rsid w:val="051B2605"/>
    <w:rsid w:val="05547478"/>
    <w:rsid w:val="05B28238"/>
    <w:rsid w:val="0656E28C"/>
    <w:rsid w:val="0667BCD9"/>
    <w:rsid w:val="066E919A"/>
    <w:rsid w:val="0674A908"/>
    <w:rsid w:val="068B9AC3"/>
    <w:rsid w:val="07642493"/>
    <w:rsid w:val="07B7BE68"/>
    <w:rsid w:val="08095BA0"/>
    <w:rsid w:val="0894ACD7"/>
    <w:rsid w:val="090C91EB"/>
    <w:rsid w:val="093423A3"/>
    <w:rsid w:val="0971883C"/>
    <w:rsid w:val="098567D3"/>
    <w:rsid w:val="0A7FD3A2"/>
    <w:rsid w:val="0AA83D2C"/>
    <w:rsid w:val="0B578402"/>
    <w:rsid w:val="0B851C4A"/>
    <w:rsid w:val="0B98C05F"/>
    <w:rsid w:val="0C777A2E"/>
    <w:rsid w:val="0D1DF405"/>
    <w:rsid w:val="0D31268D"/>
    <w:rsid w:val="0D3D8D68"/>
    <w:rsid w:val="0DD0E356"/>
    <w:rsid w:val="0DE92A5F"/>
    <w:rsid w:val="0E547490"/>
    <w:rsid w:val="0EA4ADD5"/>
    <w:rsid w:val="0F64F9FD"/>
    <w:rsid w:val="101E1489"/>
    <w:rsid w:val="10383E85"/>
    <w:rsid w:val="10879C85"/>
    <w:rsid w:val="10952EE1"/>
    <w:rsid w:val="111A2687"/>
    <w:rsid w:val="11558533"/>
    <w:rsid w:val="1184911E"/>
    <w:rsid w:val="11922241"/>
    <w:rsid w:val="119AC840"/>
    <w:rsid w:val="11A84471"/>
    <w:rsid w:val="120B4FBD"/>
    <w:rsid w:val="12570C58"/>
    <w:rsid w:val="1281A57F"/>
    <w:rsid w:val="12B3FCB4"/>
    <w:rsid w:val="1387413C"/>
    <w:rsid w:val="1421688F"/>
    <w:rsid w:val="14780957"/>
    <w:rsid w:val="14941661"/>
    <w:rsid w:val="157C5067"/>
    <w:rsid w:val="16648253"/>
    <w:rsid w:val="167C7BC0"/>
    <w:rsid w:val="16C6053B"/>
    <w:rsid w:val="16EB977F"/>
    <w:rsid w:val="1712B6DF"/>
    <w:rsid w:val="17553D0D"/>
    <w:rsid w:val="18135043"/>
    <w:rsid w:val="1833F8A1"/>
    <w:rsid w:val="18B9D1E7"/>
    <w:rsid w:val="18F59313"/>
    <w:rsid w:val="19868788"/>
    <w:rsid w:val="19EDDF3A"/>
    <w:rsid w:val="1A259FF3"/>
    <w:rsid w:val="1A49DA43"/>
    <w:rsid w:val="1AD6B862"/>
    <w:rsid w:val="1B8C95C2"/>
    <w:rsid w:val="1C46615B"/>
    <w:rsid w:val="1C9D1362"/>
    <w:rsid w:val="1CB71BD2"/>
    <w:rsid w:val="1DC58D91"/>
    <w:rsid w:val="1DD842F6"/>
    <w:rsid w:val="1DEC01FF"/>
    <w:rsid w:val="1E80577A"/>
    <w:rsid w:val="1EDD5848"/>
    <w:rsid w:val="1EF09C8E"/>
    <w:rsid w:val="1F198FD5"/>
    <w:rsid w:val="1F885774"/>
    <w:rsid w:val="1FA5AEB8"/>
    <w:rsid w:val="20359F94"/>
    <w:rsid w:val="2044E45E"/>
    <w:rsid w:val="20CAF0A2"/>
    <w:rsid w:val="21149048"/>
    <w:rsid w:val="21D3038C"/>
    <w:rsid w:val="2227A5D8"/>
    <w:rsid w:val="22AF5C79"/>
    <w:rsid w:val="22B0396B"/>
    <w:rsid w:val="22F8D25E"/>
    <w:rsid w:val="2327B1EF"/>
    <w:rsid w:val="23589897"/>
    <w:rsid w:val="23746393"/>
    <w:rsid w:val="23BC85CD"/>
    <w:rsid w:val="240E5D58"/>
    <w:rsid w:val="24A005EB"/>
    <w:rsid w:val="24A06EAF"/>
    <w:rsid w:val="24BA5C3D"/>
    <w:rsid w:val="24C6CA5C"/>
    <w:rsid w:val="24E0A7F2"/>
    <w:rsid w:val="24E0D217"/>
    <w:rsid w:val="251377C8"/>
    <w:rsid w:val="25198240"/>
    <w:rsid w:val="25243D1C"/>
    <w:rsid w:val="255D54D7"/>
    <w:rsid w:val="25B47824"/>
    <w:rsid w:val="25B955DE"/>
    <w:rsid w:val="26A90465"/>
    <w:rsid w:val="26B6E638"/>
    <w:rsid w:val="26DB5FB7"/>
    <w:rsid w:val="271BA0B0"/>
    <w:rsid w:val="278E4F08"/>
    <w:rsid w:val="27BD95BD"/>
    <w:rsid w:val="27DEC9EA"/>
    <w:rsid w:val="28030A1D"/>
    <w:rsid w:val="28A68A7F"/>
    <w:rsid w:val="28E54520"/>
    <w:rsid w:val="2986457C"/>
    <w:rsid w:val="29A8F893"/>
    <w:rsid w:val="29C6BF0F"/>
    <w:rsid w:val="2AFDA6F6"/>
    <w:rsid w:val="2B4EE4C1"/>
    <w:rsid w:val="2B75E70E"/>
    <w:rsid w:val="2B8F068D"/>
    <w:rsid w:val="2C38F4AB"/>
    <w:rsid w:val="2CCFC325"/>
    <w:rsid w:val="2D0F7E7E"/>
    <w:rsid w:val="2D3CABCA"/>
    <w:rsid w:val="2D86CB2B"/>
    <w:rsid w:val="2D999829"/>
    <w:rsid w:val="2DC0259E"/>
    <w:rsid w:val="2E522EBB"/>
    <w:rsid w:val="2FAABE19"/>
    <w:rsid w:val="2FBC7CC8"/>
    <w:rsid w:val="30481B28"/>
    <w:rsid w:val="306C1315"/>
    <w:rsid w:val="30F5328D"/>
    <w:rsid w:val="31E9EB41"/>
    <w:rsid w:val="33702A90"/>
    <w:rsid w:val="337A15D4"/>
    <w:rsid w:val="33F3C4FA"/>
    <w:rsid w:val="34A79F81"/>
    <w:rsid w:val="34D6A725"/>
    <w:rsid w:val="351779CC"/>
    <w:rsid w:val="354C4EA9"/>
    <w:rsid w:val="35A9225F"/>
    <w:rsid w:val="363F5D7E"/>
    <w:rsid w:val="36B8FE5C"/>
    <w:rsid w:val="36D10611"/>
    <w:rsid w:val="3772A460"/>
    <w:rsid w:val="37A44A99"/>
    <w:rsid w:val="37C8B980"/>
    <w:rsid w:val="37CA1F5E"/>
    <w:rsid w:val="37D4CC69"/>
    <w:rsid w:val="37F4BAE3"/>
    <w:rsid w:val="39075CEE"/>
    <w:rsid w:val="39CE91C7"/>
    <w:rsid w:val="3A181B42"/>
    <w:rsid w:val="3AA89F7D"/>
    <w:rsid w:val="3B50EF7E"/>
    <w:rsid w:val="3B57F861"/>
    <w:rsid w:val="3BF07B35"/>
    <w:rsid w:val="3CC0A422"/>
    <w:rsid w:val="3CE51DA1"/>
    <w:rsid w:val="3CF274A2"/>
    <w:rsid w:val="3DE887D4"/>
    <w:rsid w:val="3EA45B3D"/>
    <w:rsid w:val="3EDEABC9"/>
    <w:rsid w:val="3EE5DFE8"/>
    <w:rsid w:val="3EEAE83B"/>
    <w:rsid w:val="3F807589"/>
    <w:rsid w:val="3FD07CF9"/>
    <w:rsid w:val="40BBB2D4"/>
    <w:rsid w:val="40F87734"/>
    <w:rsid w:val="4117A398"/>
    <w:rsid w:val="412260D8"/>
    <w:rsid w:val="41329E2B"/>
    <w:rsid w:val="413D0125"/>
    <w:rsid w:val="41478B3B"/>
    <w:rsid w:val="41B106E0"/>
    <w:rsid w:val="41D0BE24"/>
    <w:rsid w:val="42360D4A"/>
    <w:rsid w:val="427D9865"/>
    <w:rsid w:val="42BE0B56"/>
    <w:rsid w:val="42E13BC4"/>
    <w:rsid w:val="44195E2E"/>
    <w:rsid w:val="448CEA53"/>
    <w:rsid w:val="45077B50"/>
    <w:rsid w:val="453D1300"/>
    <w:rsid w:val="45D34E1F"/>
    <w:rsid w:val="46C6799A"/>
    <w:rsid w:val="470E9BD4"/>
    <w:rsid w:val="4716E9E4"/>
    <w:rsid w:val="472CB747"/>
    <w:rsid w:val="47929565"/>
    <w:rsid w:val="479C0DA4"/>
    <w:rsid w:val="47A324FE"/>
    <w:rsid w:val="47F0F79A"/>
    <w:rsid w:val="4832E81E"/>
    <w:rsid w:val="49269B61"/>
    <w:rsid w:val="49779346"/>
    <w:rsid w:val="4A2D75BE"/>
    <w:rsid w:val="4AE0650F"/>
    <w:rsid w:val="4C491B68"/>
    <w:rsid w:val="4CE3152D"/>
    <w:rsid w:val="4D1F8819"/>
    <w:rsid w:val="4D2FC6D1"/>
    <w:rsid w:val="4D7C7875"/>
    <w:rsid w:val="4E6BABFE"/>
    <w:rsid w:val="4EB7C62A"/>
    <w:rsid w:val="4F1062FE"/>
    <w:rsid w:val="4F311412"/>
    <w:rsid w:val="4F5E0D30"/>
    <w:rsid w:val="4F662C8C"/>
    <w:rsid w:val="4F8B0AB2"/>
    <w:rsid w:val="4FD9D246"/>
    <w:rsid w:val="50589534"/>
    <w:rsid w:val="5065592A"/>
    <w:rsid w:val="5092D89F"/>
    <w:rsid w:val="50A49542"/>
    <w:rsid w:val="50CBF739"/>
    <w:rsid w:val="51A444C2"/>
    <w:rsid w:val="51EB7158"/>
    <w:rsid w:val="530E92CF"/>
    <w:rsid w:val="54750F64"/>
    <w:rsid w:val="549E6DAF"/>
    <w:rsid w:val="55777D78"/>
    <w:rsid w:val="55A77762"/>
    <w:rsid w:val="55EFC6C1"/>
    <w:rsid w:val="55F8E753"/>
    <w:rsid w:val="567C9794"/>
    <w:rsid w:val="5707F124"/>
    <w:rsid w:val="577FD211"/>
    <w:rsid w:val="57886978"/>
    <w:rsid w:val="578ED5DD"/>
    <w:rsid w:val="57CB0382"/>
    <w:rsid w:val="5821C12D"/>
    <w:rsid w:val="588E0952"/>
    <w:rsid w:val="5940F8A3"/>
    <w:rsid w:val="59917385"/>
    <w:rsid w:val="59FBA594"/>
    <w:rsid w:val="5A49F62A"/>
    <w:rsid w:val="5AC4BA67"/>
    <w:rsid w:val="5B08A329"/>
    <w:rsid w:val="5B1ACF87"/>
    <w:rsid w:val="5B6B4A69"/>
    <w:rsid w:val="5B88EAE6"/>
    <w:rsid w:val="5B9E60C1"/>
    <w:rsid w:val="5BA21BA7"/>
    <w:rsid w:val="5C6BEB9A"/>
    <w:rsid w:val="5CD03784"/>
    <w:rsid w:val="5CDBCD11"/>
    <w:rsid w:val="5D20A7CE"/>
    <w:rsid w:val="5D2D265F"/>
    <w:rsid w:val="5D50DE66"/>
    <w:rsid w:val="5D5386D1"/>
    <w:rsid w:val="5D594CA6"/>
    <w:rsid w:val="5D59F291"/>
    <w:rsid w:val="5E38593D"/>
    <w:rsid w:val="5E518098"/>
    <w:rsid w:val="5E8594E9"/>
    <w:rsid w:val="5F104C15"/>
    <w:rsid w:val="5FFB1033"/>
    <w:rsid w:val="5FFE1896"/>
    <w:rsid w:val="600998EE"/>
    <w:rsid w:val="603733A8"/>
    <w:rsid w:val="60586F07"/>
    <w:rsid w:val="60B7C788"/>
    <w:rsid w:val="60EA22F9"/>
    <w:rsid w:val="615EDE0E"/>
    <w:rsid w:val="617B7B6C"/>
    <w:rsid w:val="61906F17"/>
    <w:rsid w:val="61DB60CE"/>
    <w:rsid w:val="61F1403F"/>
    <w:rsid w:val="61F5A441"/>
    <w:rsid w:val="6333467B"/>
    <w:rsid w:val="633984BB"/>
    <w:rsid w:val="633CE2D7"/>
    <w:rsid w:val="63579168"/>
    <w:rsid w:val="643062DC"/>
    <w:rsid w:val="64376365"/>
    <w:rsid w:val="6453A456"/>
    <w:rsid w:val="6458784D"/>
    <w:rsid w:val="645D98E9"/>
    <w:rsid w:val="64820283"/>
    <w:rsid w:val="6522D42B"/>
    <w:rsid w:val="663351CB"/>
    <w:rsid w:val="66355867"/>
    <w:rsid w:val="66803E40"/>
    <w:rsid w:val="66C0C60B"/>
    <w:rsid w:val="676B7435"/>
    <w:rsid w:val="67803731"/>
    <w:rsid w:val="67E6094F"/>
    <w:rsid w:val="68CB9BF3"/>
    <w:rsid w:val="697C7CDB"/>
    <w:rsid w:val="69CBDDFD"/>
    <w:rsid w:val="69FC924F"/>
    <w:rsid w:val="69FCB87C"/>
    <w:rsid w:val="6A077170"/>
    <w:rsid w:val="6A188FA1"/>
    <w:rsid w:val="6A7ECD4E"/>
    <w:rsid w:val="6A953592"/>
    <w:rsid w:val="6B400CA9"/>
    <w:rsid w:val="6B889E8D"/>
    <w:rsid w:val="6C4B533C"/>
    <w:rsid w:val="6CE6287D"/>
    <w:rsid w:val="6D4318D9"/>
    <w:rsid w:val="6DD4C16C"/>
    <w:rsid w:val="6DEFA3A3"/>
    <w:rsid w:val="6E48B238"/>
    <w:rsid w:val="6EC68F43"/>
    <w:rsid w:val="702A718A"/>
    <w:rsid w:val="70352B34"/>
    <w:rsid w:val="7081DCD8"/>
    <w:rsid w:val="70CE7851"/>
    <w:rsid w:val="71248D71"/>
    <w:rsid w:val="7133BF08"/>
    <w:rsid w:val="714C228B"/>
    <w:rsid w:val="71750853"/>
    <w:rsid w:val="7219C818"/>
    <w:rsid w:val="724A04FB"/>
    <w:rsid w:val="7253F907"/>
    <w:rsid w:val="72ACAC90"/>
    <w:rsid w:val="72EC37F7"/>
    <w:rsid w:val="73126C4B"/>
    <w:rsid w:val="732D27A6"/>
    <w:rsid w:val="7363B07B"/>
    <w:rsid w:val="7373EF33"/>
    <w:rsid w:val="73AAAB3B"/>
    <w:rsid w:val="74773671"/>
    <w:rsid w:val="754DC617"/>
    <w:rsid w:val="758E513A"/>
    <w:rsid w:val="7640F192"/>
    <w:rsid w:val="766531C5"/>
    <w:rsid w:val="76F3E0E3"/>
    <w:rsid w:val="774192C3"/>
    <w:rsid w:val="77E86D24"/>
    <w:rsid w:val="7814D74B"/>
    <w:rsid w:val="783A7FBA"/>
    <w:rsid w:val="78B19A12"/>
    <w:rsid w:val="78EBD757"/>
    <w:rsid w:val="794AFD5A"/>
    <w:rsid w:val="79B73371"/>
    <w:rsid w:val="79BB7CAF"/>
    <w:rsid w:val="7A77F4E5"/>
    <w:rsid w:val="7ABCF84C"/>
    <w:rsid w:val="7B142D08"/>
    <w:rsid w:val="7B7AD333"/>
    <w:rsid w:val="7C0D7C02"/>
    <w:rsid w:val="7C1C3EC3"/>
    <w:rsid w:val="7C3D0FB5"/>
    <w:rsid w:val="7CD3DC2A"/>
    <w:rsid w:val="7CE3898C"/>
    <w:rsid w:val="7E0F2BE4"/>
    <w:rsid w:val="7E1BEA95"/>
    <w:rsid w:val="7E4DFFD2"/>
    <w:rsid w:val="7E6CE58E"/>
    <w:rsid w:val="7E98E6F1"/>
    <w:rsid w:val="7EC836F1"/>
    <w:rsid w:val="7F52344E"/>
    <w:rsid w:val="7F95DD41"/>
    <w:rsid w:val="7FD59BE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28C85D5B"/>
  <w15:chartTrackingRefBased/>
  <w15:docId w15:val="{A3A64A5C-C7DE-4C43-997D-C40250DEE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PA regular"/>
    <w:qFormat/>
    <w:rsid w:val="00AE13A2"/>
    <w:pPr>
      <w:spacing w:after="0" w:line="480" w:lineRule="auto"/>
    </w:pPr>
    <w:rPr>
      <w:rFonts w:ascii="Times New Roman" w:hAnsi="Times New Roman"/>
      <w:sz w:val="24"/>
    </w:rPr>
  </w:style>
  <w:style w:type="paragraph" w:styleId="Ttulo1">
    <w:name w:val="heading 1"/>
    <w:aliases w:val="APA nivel 1"/>
    <w:basedOn w:val="Normal"/>
    <w:next w:val="Normal"/>
    <w:link w:val="Ttulo1Car"/>
    <w:uiPriority w:val="9"/>
    <w:qFormat/>
    <w:rsid w:val="00AE13A2"/>
    <w:pPr>
      <w:keepNext/>
      <w:keepLines/>
      <w:numPr>
        <w:numId w:val="4"/>
      </w:numPr>
      <w:jc w:val="center"/>
      <w:outlineLvl w:val="0"/>
    </w:pPr>
    <w:rPr>
      <w:rFonts w:eastAsiaTheme="majorEastAsia" w:cstheme="majorBidi"/>
      <w:b/>
      <w:szCs w:val="32"/>
    </w:rPr>
  </w:style>
  <w:style w:type="paragraph" w:styleId="Ttulo2">
    <w:name w:val="heading 2"/>
    <w:aliases w:val="APA nivel 2"/>
    <w:basedOn w:val="Normal"/>
    <w:next w:val="Normal"/>
    <w:link w:val="Ttulo2Car"/>
    <w:uiPriority w:val="9"/>
    <w:unhideWhenUsed/>
    <w:qFormat/>
    <w:rsid w:val="00AE13A2"/>
    <w:pPr>
      <w:keepNext/>
      <w:keepLines/>
      <w:numPr>
        <w:ilvl w:val="1"/>
        <w:numId w:val="4"/>
      </w:numPr>
      <w:outlineLvl w:val="1"/>
    </w:pPr>
    <w:rPr>
      <w:rFonts w:eastAsiaTheme="majorEastAsia" w:cstheme="majorBidi"/>
      <w:b/>
      <w:szCs w:val="26"/>
    </w:rPr>
  </w:style>
  <w:style w:type="paragraph" w:styleId="Ttulo3">
    <w:name w:val="heading 3"/>
    <w:aliases w:val="APA nivel 3"/>
    <w:basedOn w:val="Normal"/>
    <w:next w:val="Normal"/>
    <w:link w:val="Ttulo3Car"/>
    <w:uiPriority w:val="9"/>
    <w:unhideWhenUsed/>
    <w:qFormat/>
    <w:rsid w:val="00AE13A2"/>
    <w:pPr>
      <w:keepNext/>
      <w:keepLines/>
      <w:numPr>
        <w:ilvl w:val="2"/>
        <w:numId w:val="4"/>
      </w:numPr>
      <w:outlineLvl w:val="2"/>
    </w:pPr>
    <w:rPr>
      <w:rFonts w:eastAsiaTheme="majorEastAsia" w:cstheme="majorBidi"/>
      <w:b/>
      <w:i/>
      <w:szCs w:val="24"/>
    </w:rPr>
  </w:style>
  <w:style w:type="paragraph" w:styleId="Ttulo4">
    <w:name w:val="heading 4"/>
    <w:aliases w:val="APA nivel 4"/>
    <w:basedOn w:val="Normal"/>
    <w:next w:val="Normal"/>
    <w:link w:val="Ttulo4Car"/>
    <w:uiPriority w:val="9"/>
    <w:unhideWhenUsed/>
    <w:qFormat/>
    <w:rsid w:val="00AE13A2"/>
    <w:pPr>
      <w:keepNext/>
      <w:keepLines/>
      <w:numPr>
        <w:ilvl w:val="3"/>
        <w:numId w:val="4"/>
      </w:numPr>
      <w:outlineLvl w:val="3"/>
    </w:pPr>
    <w:rPr>
      <w:rFonts w:eastAsiaTheme="majorEastAsia" w:cstheme="majorBidi"/>
      <w:b/>
      <w:iCs/>
    </w:rPr>
  </w:style>
  <w:style w:type="paragraph" w:styleId="Ttulo5">
    <w:name w:val="heading 5"/>
    <w:aliases w:val="APA nivel 5"/>
    <w:basedOn w:val="Normal"/>
    <w:next w:val="Normal"/>
    <w:link w:val="Ttulo5Car"/>
    <w:uiPriority w:val="9"/>
    <w:unhideWhenUsed/>
    <w:qFormat/>
    <w:rsid w:val="00FA0F59"/>
    <w:pPr>
      <w:keepNext/>
      <w:keepLines/>
      <w:numPr>
        <w:ilvl w:val="4"/>
        <w:numId w:val="4"/>
      </w:numPr>
      <w:outlineLvl w:val="4"/>
    </w:pPr>
    <w:rPr>
      <w:rFonts w:eastAsiaTheme="majorEastAsia" w:cstheme="majorBidi"/>
      <w:b/>
      <w:i/>
    </w:rPr>
  </w:style>
  <w:style w:type="paragraph" w:styleId="Ttulo6">
    <w:name w:val="heading 6"/>
    <w:basedOn w:val="Normal"/>
    <w:next w:val="Normal"/>
    <w:link w:val="Ttulo6Car"/>
    <w:uiPriority w:val="9"/>
    <w:semiHidden/>
    <w:unhideWhenUsed/>
    <w:qFormat/>
    <w:rsid w:val="00FA0F59"/>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FA0F59"/>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FA0F59"/>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A0F59"/>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Prrado">
    <w:name w:val="APA Párrado"/>
    <w:basedOn w:val="Normal"/>
    <w:link w:val="APAPrradoCar"/>
    <w:autoRedefine/>
    <w:qFormat/>
    <w:rsid w:val="006D1F9D"/>
    <w:pPr>
      <w:ind w:firstLine="720"/>
    </w:pPr>
    <w:rPr>
      <w:rFonts w:eastAsia="Calibri" w:cs="Arial"/>
      <w:shd w:val="clear" w:color="auto" w:fill="FFFFFF"/>
      <w:lang w:val="es-419"/>
    </w:rPr>
  </w:style>
  <w:style w:type="character" w:customStyle="1" w:styleId="APAPrradoCar">
    <w:name w:val="APA Párrado Car"/>
    <w:basedOn w:val="Fuentedeprrafopredeter"/>
    <w:link w:val="APAPrrado"/>
    <w:rsid w:val="006D1F9D"/>
    <w:rPr>
      <w:rFonts w:ascii="Times New Roman" w:eastAsia="Calibri" w:hAnsi="Times New Roman" w:cs="Arial"/>
      <w:sz w:val="24"/>
      <w:lang w:val="es-419"/>
    </w:rPr>
  </w:style>
  <w:style w:type="character" w:styleId="Textoennegrita">
    <w:name w:val="Strong"/>
    <w:basedOn w:val="Fuentedeprrafopredeter"/>
    <w:uiPriority w:val="22"/>
    <w:qFormat/>
    <w:rsid w:val="00AE13A2"/>
    <w:rPr>
      <w:b/>
      <w:bCs/>
    </w:rPr>
  </w:style>
  <w:style w:type="character" w:customStyle="1" w:styleId="Ttulo1Car">
    <w:name w:val="Título 1 Car"/>
    <w:aliases w:val="APA nivel 1 Car"/>
    <w:basedOn w:val="Fuentedeprrafopredeter"/>
    <w:link w:val="Ttulo1"/>
    <w:uiPriority w:val="9"/>
    <w:rsid w:val="00AE13A2"/>
    <w:rPr>
      <w:rFonts w:ascii="Times New Roman" w:eastAsiaTheme="majorEastAsia" w:hAnsi="Times New Roman" w:cstheme="majorBidi"/>
      <w:b/>
      <w:sz w:val="24"/>
      <w:szCs w:val="32"/>
    </w:rPr>
  </w:style>
  <w:style w:type="character" w:customStyle="1" w:styleId="Ttulo2Car">
    <w:name w:val="Título 2 Car"/>
    <w:aliases w:val="APA nivel 2 Car"/>
    <w:basedOn w:val="Fuentedeprrafopredeter"/>
    <w:link w:val="Ttulo2"/>
    <w:uiPriority w:val="9"/>
    <w:rsid w:val="00AE13A2"/>
    <w:rPr>
      <w:rFonts w:ascii="Times New Roman" w:eastAsiaTheme="majorEastAsia" w:hAnsi="Times New Roman" w:cstheme="majorBidi"/>
      <w:b/>
      <w:sz w:val="24"/>
      <w:szCs w:val="26"/>
    </w:rPr>
  </w:style>
  <w:style w:type="character" w:customStyle="1" w:styleId="Ttulo3Car">
    <w:name w:val="Título 3 Car"/>
    <w:aliases w:val="APA nivel 3 Car"/>
    <w:basedOn w:val="Fuentedeprrafopredeter"/>
    <w:link w:val="Ttulo3"/>
    <w:uiPriority w:val="9"/>
    <w:rsid w:val="00AE13A2"/>
    <w:rPr>
      <w:rFonts w:ascii="Times New Roman" w:eastAsiaTheme="majorEastAsia" w:hAnsi="Times New Roman" w:cstheme="majorBidi"/>
      <w:b/>
      <w:i/>
      <w:sz w:val="24"/>
      <w:szCs w:val="24"/>
    </w:rPr>
  </w:style>
  <w:style w:type="character" w:customStyle="1" w:styleId="Ttulo4Car">
    <w:name w:val="Título 4 Car"/>
    <w:aliases w:val="APA nivel 4 Car"/>
    <w:basedOn w:val="Fuentedeprrafopredeter"/>
    <w:link w:val="Ttulo4"/>
    <w:uiPriority w:val="9"/>
    <w:rsid w:val="00AE13A2"/>
    <w:rPr>
      <w:rFonts w:ascii="Times New Roman" w:eastAsiaTheme="majorEastAsia" w:hAnsi="Times New Roman" w:cstheme="majorBidi"/>
      <w:b/>
      <w:iCs/>
      <w:sz w:val="24"/>
    </w:rPr>
  </w:style>
  <w:style w:type="character" w:customStyle="1" w:styleId="Ttulo5Car">
    <w:name w:val="Título 5 Car"/>
    <w:aliases w:val="APA nivel 5 Car"/>
    <w:basedOn w:val="Fuentedeprrafopredeter"/>
    <w:link w:val="Ttulo5"/>
    <w:uiPriority w:val="9"/>
    <w:rsid w:val="00FA0F59"/>
    <w:rPr>
      <w:rFonts w:ascii="Times New Roman" w:eastAsiaTheme="majorEastAsia" w:hAnsi="Times New Roman" w:cstheme="majorBidi"/>
      <w:b/>
      <w:i/>
      <w:sz w:val="24"/>
    </w:rPr>
  </w:style>
  <w:style w:type="character" w:customStyle="1" w:styleId="Ttulo6Car">
    <w:name w:val="Título 6 Car"/>
    <w:basedOn w:val="Fuentedeprrafopredeter"/>
    <w:link w:val="Ttulo6"/>
    <w:uiPriority w:val="9"/>
    <w:semiHidden/>
    <w:rsid w:val="00FA0F59"/>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A0F59"/>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A0F5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A0F59"/>
    <w:rPr>
      <w:rFonts w:asciiTheme="majorHAnsi" w:eastAsiaTheme="majorEastAsia" w:hAnsiTheme="majorHAnsi" w:cstheme="majorBidi"/>
      <w:i/>
      <w:iCs/>
      <w:color w:val="272727" w:themeColor="text1" w:themeTint="D8"/>
      <w:sz w:val="21"/>
      <w:szCs w:val="21"/>
    </w:rPr>
  </w:style>
  <w:style w:type="table" w:customStyle="1" w:styleId="TablasAPAseptimaedicion">
    <w:name w:val="Tablas APA septima edicion"/>
    <w:basedOn w:val="Tablanormal"/>
    <w:uiPriority w:val="99"/>
    <w:rsid w:val="007A1AA1"/>
    <w:pPr>
      <w:spacing w:after="0" w:line="240" w:lineRule="auto"/>
      <w:jc w:val="center"/>
    </w:pPr>
    <w:rPr>
      <w:rFonts w:ascii="Times New Roman" w:hAnsi="Times New Roman"/>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rPr>
        <w:color w:val="auto"/>
      </w:rPr>
    </w:tblStylePr>
  </w:style>
  <w:style w:type="paragraph" w:styleId="Descripcin">
    <w:name w:val="caption"/>
    <w:basedOn w:val="Normal"/>
    <w:next w:val="Normal"/>
    <w:link w:val="DescripcinCar"/>
    <w:uiPriority w:val="35"/>
    <w:unhideWhenUsed/>
    <w:qFormat/>
    <w:rsid w:val="007A1AA1"/>
    <w:pPr>
      <w:spacing w:after="200" w:line="240" w:lineRule="auto"/>
    </w:pPr>
    <w:rPr>
      <w:i/>
      <w:iCs/>
      <w:color w:val="44546A" w:themeColor="text2"/>
      <w:sz w:val="18"/>
      <w:szCs w:val="18"/>
    </w:rPr>
  </w:style>
  <w:style w:type="paragraph" w:customStyle="1" w:styleId="TITULOTablasyFiguras">
    <w:name w:val="TITULO. Tablas y Figuras"/>
    <w:basedOn w:val="Descripcin"/>
    <w:link w:val="TITULOTablasyFigurasCar"/>
    <w:qFormat/>
    <w:rsid w:val="00FB0EB8"/>
    <w:pPr>
      <w:keepNext/>
      <w:spacing w:after="0" w:line="480" w:lineRule="auto"/>
      <w:ind w:left="720"/>
    </w:pPr>
    <w:rPr>
      <w:color w:val="auto"/>
      <w:sz w:val="24"/>
    </w:rPr>
  </w:style>
  <w:style w:type="paragraph" w:customStyle="1" w:styleId="notasAPA7maedicin">
    <w:name w:val="notas APA 7ma edición"/>
    <w:basedOn w:val="Normal"/>
    <w:link w:val="notasAPA7maedicinCar"/>
    <w:qFormat/>
    <w:rsid w:val="00FB0EB8"/>
    <w:pPr>
      <w:ind w:left="720"/>
    </w:pPr>
    <w:rPr>
      <w:sz w:val="20"/>
    </w:rPr>
  </w:style>
  <w:style w:type="character" w:customStyle="1" w:styleId="DescripcinCar">
    <w:name w:val="Descripción Car"/>
    <w:basedOn w:val="Fuentedeprrafopredeter"/>
    <w:link w:val="Descripcin"/>
    <w:uiPriority w:val="35"/>
    <w:rsid w:val="007A1AA1"/>
    <w:rPr>
      <w:rFonts w:ascii="Times New Roman" w:hAnsi="Times New Roman"/>
      <w:i/>
      <w:iCs/>
      <w:color w:val="44546A" w:themeColor="text2"/>
      <w:sz w:val="18"/>
      <w:szCs w:val="18"/>
    </w:rPr>
  </w:style>
  <w:style w:type="character" w:customStyle="1" w:styleId="TITULOTablasyFigurasCar">
    <w:name w:val="TITULO. Tablas y Figuras Car"/>
    <w:basedOn w:val="DescripcinCar"/>
    <w:link w:val="TITULOTablasyFiguras"/>
    <w:rsid w:val="00FB0EB8"/>
    <w:rPr>
      <w:rFonts w:ascii="Times New Roman" w:hAnsi="Times New Roman"/>
      <w:i/>
      <w:iCs/>
      <w:color w:val="44546A" w:themeColor="text2"/>
      <w:sz w:val="24"/>
      <w:szCs w:val="18"/>
    </w:rPr>
  </w:style>
  <w:style w:type="paragraph" w:styleId="Encabezado">
    <w:name w:val="header"/>
    <w:basedOn w:val="Normal"/>
    <w:link w:val="EncabezadoCar"/>
    <w:uiPriority w:val="99"/>
    <w:unhideWhenUsed/>
    <w:rsid w:val="00501BF5"/>
    <w:pPr>
      <w:tabs>
        <w:tab w:val="center" w:pos="4252"/>
        <w:tab w:val="right" w:pos="8504"/>
      </w:tabs>
      <w:spacing w:line="240" w:lineRule="auto"/>
    </w:pPr>
  </w:style>
  <w:style w:type="character" w:customStyle="1" w:styleId="notasAPA7maedicinCar">
    <w:name w:val="notas APA 7ma edición Car"/>
    <w:basedOn w:val="Fuentedeprrafopredeter"/>
    <w:link w:val="notasAPA7maedicin"/>
    <w:rsid w:val="00FB0EB8"/>
    <w:rPr>
      <w:rFonts w:ascii="Times New Roman" w:hAnsi="Times New Roman"/>
      <w:sz w:val="20"/>
    </w:rPr>
  </w:style>
  <w:style w:type="character" w:customStyle="1" w:styleId="EncabezadoCar">
    <w:name w:val="Encabezado Car"/>
    <w:basedOn w:val="Fuentedeprrafopredeter"/>
    <w:link w:val="Encabezado"/>
    <w:uiPriority w:val="99"/>
    <w:rsid w:val="00501BF5"/>
    <w:rPr>
      <w:rFonts w:ascii="Times New Roman" w:hAnsi="Times New Roman"/>
      <w:sz w:val="24"/>
    </w:rPr>
  </w:style>
  <w:style w:type="paragraph" w:styleId="Piedepgina">
    <w:name w:val="footer"/>
    <w:basedOn w:val="Normal"/>
    <w:link w:val="PiedepginaCar"/>
    <w:uiPriority w:val="99"/>
    <w:unhideWhenUsed/>
    <w:rsid w:val="00501BF5"/>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501BF5"/>
    <w:rPr>
      <w:rFonts w:ascii="Times New Roman" w:hAnsi="Times New Roman"/>
      <w:sz w:val="24"/>
    </w:rPr>
  </w:style>
  <w:style w:type="character" w:styleId="Hipervnculo">
    <w:name w:val="Hyperlink"/>
    <w:basedOn w:val="Fuentedeprrafopredeter"/>
    <w:uiPriority w:val="99"/>
    <w:unhideWhenUsed/>
    <w:rsid w:val="004515E8"/>
    <w:rPr>
      <w:color w:val="0563C1" w:themeColor="hyperlink"/>
      <w:u w:val="single"/>
    </w:rPr>
  </w:style>
  <w:style w:type="paragraph" w:styleId="Tabladeilustraciones">
    <w:name w:val="table of figures"/>
    <w:basedOn w:val="Normal"/>
    <w:next w:val="Normal"/>
    <w:uiPriority w:val="99"/>
    <w:unhideWhenUsed/>
    <w:rsid w:val="004515E8"/>
  </w:style>
  <w:style w:type="paragraph" w:styleId="TtuloTDC">
    <w:name w:val="TOC Heading"/>
    <w:basedOn w:val="Ttulo1"/>
    <w:next w:val="Normal"/>
    <w:uiPriority w:val="39"/>
    <w:unhideWhenUsed/>
    <w:qFormat/>
    <w:rsid w:val="004515E8"/>
    <w:pPr>
      <w:numPr>
        <w:numId w:val="0"/>
      </w:numPr>
      <w:spacing w:before="240" w:line="259" w:lineRule="auto"/>
      <w:jc w:val="left"/>
      <w:outlineLvl w:val="9"/>
    </w:pPr>
    <w:rPr>
      <w:rFonts w:asciiTheme="majorHAnsi" w:hAnsiTheme="majorHAnsi"/>
      <w:b w:val="0"/>
      <w:color w:val="2E74B5" w:themeColor="accent1" w:themeShade="BF"/>
      <w:sz w:val="32"/>
      <w:lang w:eastAsia="es-PE"/>
    </w:rPr>
  </w:style>
  <w:style w:type="paragraph" w:styleId="TDC1">
    <w:name w:val="toc 1"/>
    <w:basedOn w:val="Normal"/>
    <w:next w:val="Normal"/>
    <w:autoRedefine/>
    <w:uiPriority w:val="39"/>
    <w:unhideWhenUsed/>
    <w:rsid w:val="004515E8"/>
    <w:pPr>
      <w:spacing w:after="100"/>
    </w:pPr>
  </w:style>
  <w:style w:type="paragraph" w:styleId="TDC2">
    <w:name w:val="toc 2"/>
    <w:basedOn w:val="Normal"/>
    <w:next w:val="Normal"/>
    <w:autoRedefine/>
    <w:uiPriority w:val="39"/>
    <w:unhideWhenUsed/>
    <w:rsid w:val="004515E8"/>
    <w:pPr>
      <w:spacing w:after="100"/>
      <w:ind w:left="240"/>
    </w:pPr>
  </w:style>
  <w:style w:type="paragraph" w:styleId="TDC3">
    <w:name w:val="toc 3"/>
    <w:basedOn w:val="Normal"/>
    <w:next w:val="Normal"/>
    <w:autoRedefine/>
    <w:uiPriority w:val="39"/>
    <w:unhideWhenUsed/>
    <w:rsid w:val="004515E8"/>
    <w:pPr>
      <w:spacing w:after="100"/>
      <w:ind w:left="480"/>
    </w:pPr>
  </w:style>
  <w:style w:type="paragraph" w:styleId="Prrafodelista">
    <w:name w:val="List Paragraph"/>
    <w:basedOn w:val="Normal"/>
    <w:uiPriority w:val="34"/>
    <w:qFormat/>
    <w:rsid w:val="008967EF"/>
    <w:pPr>
      <w:ind w:left="720"/>
      <w:contextualSpacing/>
    </w:pPr>
  </w:style>
  <w:style w:type="character" w:styleId="Mencinsinresolver">
    <w:name w:val="Unresolved Mention"/>
    <w:basedOn w:val="Fuentedeprrafopredeter"/>
    <w:uiPriority w:val="99"/>
    <w:semiHidden/>
    <w:unhideWhenUsed/>
    <w:rsid w:val="00F121E4"/>
    <w:rPr>
      <w:color w:val="605E5C"/>
      <w:shd w:val="clear" w:color="auto" w:fill="E1DFDD"/>
    </w:rPr>
  </w:style>
  <w:style w:type="paragraph" w:customStyle="1" w:styleId="BibligrafaAPA">
    <w:name w:val="Bibligrafía APA"/>
    <w:basedOn w:val="Normal"/>
    <w:link w:val="BibligrafaAPACar"/>
    <w:qFormat/>
    <w:rsid w:val="00F121E4"/>
    <w:pPr>
      <w:spacing w:after="120" w:line="259" w:lineRule="auto"/>
      <w:ind w:left="720" w:hanging="720"/>
    </w:pPr>
  </w:style>
  <w:style w:type="character" w:customStyle="1" w:styleId="BibligrafaAPACar">
    <w:name w:val="Bibligrafía APA Car"/>
    <w:basedOn w:val="Fuentedeprrafopredeter"/>
    <w:link w:val="BibligrafaAPA"/>
    <w:rsid w:val="00F121E4"/>
    <w:rPr>
      <w:rFonts w:ascii="Times New Roman" w:hAnsi="Times New Roman"/>
      <w:sz w:val="24"/>
    </w:rPr>
  </w:style>
  <w:style w:type="table" w:styleId="Tablaconcuadrcula">
    <w:name w:val="Table Grid"/>
    <w:basedOn w:val="Tablanormal"/>
    <w:uiPriority w:val="39"/>
    <w:rsid w:val="005830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85783">
      <w:bodyDiv w:val="1"/>
      <w:marLeft w:val="0"/>
      <w:marRight w:val="0"/>
      <w:marTop w:val="0"/>
      <w:marBottom w:val="0"/>
      <w:divBdr>
        <w:top w:val="none" w:sz="0" w:space="0" w:color="auto"/>
        <w:left w:val="none" w:sz="0" w:space="0" w:color="auto"/>
        <w:bottom w:val="none" w:sz="0" w:space="0" w:color="auto"/>
        <w:right w:val="none" w:sz="0" w:space="0" w:color="auto"/>
      </w:divBdr>
    </w:div>
    <w:div w:id="104353948">
      <w:bodyDiv w:val="1"/>
      <w:marLeft w:val="0"/>
      <w:marRight w:val="0"/>
      <w:marTop w:val="0"/>
      <w:marBottom w:val="0"/>
      <w:divBdr>
        <w:top w:val="none" w:sz="0" w:space="0" w:color="auto"/>
        <w:left w:val="none" w:sz="0" w:space="0" w:color="auto"/>
        <w:bottom w:val="none" w:sz="0" w:space="0" w:color="auto"/>
        <w:right w:val="none" w:sz="0" w:space="0" w:color="auto"/>
      </w:divBdr>
    </w:div>
    <w:div w:id="112722038">
      <w:bodyDiv w:val="1"/>
      <w:marLeft w:val="0"/>
      <w:marRight w:val="0"/>
      <w:marTop w:val="0"/>
      <w:marBottom w:val="0"/>
      <w:divBdr>
        <w:top w:val="none" w:sz="0" w:space="0" w:color="auto"/>
        <w:left w:val="none" w:sz="0" w:space="0" w:color="auto"/>
        <w:bottom w:val="none" w:sz="0" w:space="0" w:color="auto"/>
        <w:right w:val="none" w:sz="0" w:space="0" w:color="auto"/>
      </w:divBdr>
    </w:div>
    <w:div w:id="166555980">
      <w:bodyDiv w:val="1"/>
      <w:marLeft w:val="0"/>
      <w:marRight w:val="0"/>
      <w:marTop w:val="0"/>
      <w:marBottom w:val="0"/>
      <w:divBdr>
        <w:top w:val="none" w:sz="0" w:space="0" w:color="auto"/>
        <w:left w:val="none" w:sz="0" w:space="0" w:color="auto"/>
        <w:bottom w:val="none" w:sz="0" w:space="0" w:color="auto"/>
        <w:right w:val="none" w:sz="0" w:space="0" w:color="auto"/>
      </w:divBdr>
    </w:div>
    <w:div w:id="246960960">
      <w:bodyDiv w:val="1"/>
      <w:marLeft w:val="0"/>
      <w:marRight w:val="0"/>
      <w:marTop w:val="0"/>
      <w:marBottom w:val="0"/>
      <w:divBdr>
        <w:top w:val="none" w:sz="0" w:space="0" w:color="auto"/>
        <w:left w:val="none" w:sz="0" w:space="0" w:color="auto"/>
        <w:bottom w:val="none" w:sz="0" w:space="0" w:color="auto"/>
        <w:right w:val="none" w:sz="0" w:space="0" w:color="auto"/>
      </w:divBdr>
    </w:div>
    <w:div w:id="267546003">
      <w:bodyDiv w:val="1"/>
      <w:marLeft w:val="0"/>
      <w:marRight w:val="0"/>
      <w:marTop w:val="0"/>
      <w:marBottom w:val="0"/>
      <w:divBdr>
        <w:top w:val="none" w:sz="0" w:space="0" w:color="auto"/>
        <w:left w:val="none" w:sz="0" w:space="0" w:color="auto"/>
        <w:bottom w:val="none" w:sz="0" w:space="0" w:color="auto"/>
        <w:right w:val="none" w:sz="0" w:space="0" w:color="auto"/>
      </w:divBdr>
    </w:div>
    <w:div w:id="414671822">
      <w:bodyDiv w:val="1"/>
      <w:marLeft w:val="0"/>
      <w:marRight w:val="0"/>
      <w:marTop w:val="0"/>
      <w:marBottom w:val="0"/>
      <w:divBdr>
        <w:top w:val="none" w:sz="0" w:space="0" w:color="auto"/>
        <w:left w:val="none" w:sz="0" w:space="0" w:color="auto"/>
        <w:bottom w:val="none" w:sz="0" w:space="0" w:color="auto"/>
        <w:right w:val="none" w:sz="0" w:space="0" w:color="auto"/>
      </w:divBdr>
    </w:div>
    <w:div w:id="435104199">
      <w:bodyDiv w:val="1"/>
      <w:marLeft w:val="0"/>
      <w:marRight w:val="0"/>
      <w:marTop w:val="0"/>
      <w:marBottom w:val="0"/>
      <w:divBdr>
        <w:top w:val="none" w:sz="0" w:space="0" w:color="auto"/>
        <w:left w:val="none" w:sz="0" w:space="0" w:color="auto"/>
        <w:bottom w:val="none" w:sz="0" w:space="0" w:color="auto"/>
        <w:right w:val="none" w:sz="0" w:space="0" w:color="auto"/>
      </w:divBdr>
    </w:div>
    <w:div w:id="637998119">
      <w:bodyDiv w:val="1"/>
      <w:marLeft w:val="0"/>
      <w:marRight w:val="0"/>
      <w:marTop w:val="0"/>
      <w:marBottom w:val="0"/>
      <w:divBdr>
        <w:top w:val="none" w:sz="0" w:space="0" w:color="auto"/>
        <w:left w:val="none" w:sz="0" w:space="0" w:color="auto"/>
        <w:bottom w:val="none" w:sz="0" w:space="0" w:color="auto"/>
        <w:right w:val="none" w:sz="0" w:space="0" w:color="auto"/>
      </w:divBdr>
    </w:div>
    <w:div w:id="679160265">
      <w:bodyDiv w:val="1"/>
      <w:marLeft w:val="0"/>
      <w:marRight w:val="0"/>
      <w:marTop w:val="0"/>
      <w:marBottom w:val="0"/>
      <w:divBdr>
        <w:top w:val="none" w:sz="0" w:space="0" w:color="auto"/>
        <w:left w:val="none" w:sz="0" w:space="0" w:color="auto"/>
        <w:bottom w:val="none" w:sz="0" w:space="0" w:color="auto"/>
        <w:right w:val="none" w:sz="0" w:space="0" w:color="auto"/>
      </w:divBdr>
    </w:div>
    <w:div w:id="900021169">
      <w:bodyDiv w:val="1"/>
      <w:marLeft w:val="0"/>
      <w:marRight w:val="0"/>
      <w:marTop w:val="0"/>
      <w:marBottom w:val="0"/>
      <w:divBdr>
        <w:top w:val="none" w:sz="0" w:space="0" w:color="auto"/>
        <w:left w:val="none" w:sz="0" w:space="0" w:color="auto"/>
        <w:bottom w:val="none" w:sz="0" w:space="0" w:color="auto"/>
        <w:right w:val="none" w:sz="0" w:space="0" w:color="auto"/>
      </w:divBdr>
    </w:div>
    <w:div w:id="948975885">
      <w:bodyDiv w:val="1"/>
      <w:marLeft w:val="0"/>
      <w:marRight w:val="0"/>
      <w:marTop w:val="0"/>
      <w:marBottom w:val="0"/>
      <w:divBdr>
        <w:top w:val="none" w:sz="0" w:space="0" w:color="auto"/>
        <w:left w:val="none" w:sz="0" w:space="0" w:color="auto"/>
        <w:bottom w:val="none" w:sz="0" w:space="0" w:color="auto"/>
        <w:right w:val="none" w:sz="0" w:space="0" w:color="auto"/>
      </w:divBdr>
    </w:div>
    <w:div w:id="1035231180">
      <w:bodyDiv w:val="1"/>
      <w:marLeft w:val="0"/>
      <w:marRight w:val="0"/>
      <w:marTop w:val="0"/>
      <w:marBottom w:val="0"/>
      <w:divBdr>
        <w:top w:val="none" w:sz="0" w:space="0" w:color="auto"/>
        <w:left w:val="none" w:sz="0" w:space="0" w:color="auto"/>
        <w:bottom w:val="none" w:sz="0" w:space="0" w:color="auto"/>
        <w:right w:val="none" w:sz="0" w:space="0" w:color="auto"/>
      </w:divBdr>
    </w:div>
    <w:div w:id="1160927894">
      <w:bodyDiv w:val="1"/>
      <w:marLeft w:val="0"/>
      <w:marRight w:val="0"/>
      <w:marTop w:val="0"/>
      <w:marBottom w:val="0"/>
      <w:divBdr>
        <w:top w:val="none" w:sz="0" w:space="0" w:color="auto"/>
        <w:left w:val="none" w:sz="0" w:space="0" w:color="auto"/>
        <w:bottom w:val="none" w:sz="0" w:space="0" w:color="auto"/>
        <w:right w:val="none" w:sz="0" w:space="0" w:color="auto"/>
      </w:divBdr>
    </w:div>
    <w:div w:id="1244218381">
      <w:bodyDiv w:val="1"/>
      <w:marLeft w:val="0"/>
      <w:marRight w:val="0"/>
      <w:marTop w:val="0"/>
      <w:marBottom w:val="0"/>
      <w:divBdr>
        <w:top w:val="none" w:sz="0" w:space="0" w:color="auto"/>
        <w:left w:val="none" w:sz="0" w:space="0" w:color="auto"/>
        <w:bottom w:val="none" w:sz="0" w:space="0" w:color="auto"/>
        <w:right w:val="none" w:sz="0" w:space="0" w:color="auto"/>
      </w:divBdr>
    </w:div>
    <w:div w:id="1310329099">
      <w:bodyDiv w:val="1"/>
      <w:marLeft w:val="0"/>
      <w:marRight w:val="0"/>
      <w:marTop w:val="0"/>
      <w:marBottom w:val="0"/>
      <w:divBdr>
        <w:top w:val="none" w:sz="0" w:space="0" w:color="auto"/>
        <w:left w:val="none" w:sz="0" w:space="0" w:color="auto"/>
        <w:bottom w:val="none" w:sz="0" w:space="0" w:color="auto"/>
        <w:right w:val="none" w:sz="0" w:space="0" w:color="auto"/>
      </w:divBdr>
    </w:div>
    <w:div w:id="1353069325">
      <w:bodyDiv w:val="1"/>
      <w:marLeft w:val="0"/>
      <w:marRight w:val="0"/>
      <w:marTop w:val="0"/>
      <w:marBottom w:val="0"/>
      <w:divBdr>
        <w:top w:val="none" w:sz="0" w:space="0" w:color="auto"/>
        <w:left w:val="none" w:sz="0" w:space="0" w:color="auto"/>
        <w:bottom w:val="none" w:sz="0" w:space="0" w:color="auto"/>
        <w:right w:val="none" w:sz="0" w:space="0" w:color="auto"/>
      </w:divBdr>
    </w:div>
    <w:div w:id="1370297024">
      <w:bodyDiv w:val="1"/>
      <w:marLeft w:val="0"/>
      <w:marRight w:val="0"/>
      <w:marTop w:val="0"/>
      <w:marBottom w:val="0"/>
      <w:divBdr>
        <w:top w:val="none" w:sz="0" w:space="0" w:color="auto"/>
        <w:left w:val="none" w:sz="0" w:space="0" w:color="auto"/>
        <w:bottom w:val="none" w:sz="0" w:space="0" w:color="auto"/>
        <w:right w:val="none" w:sz="0" w:space="0" w:color="auto"/>
      </w:divBdr>
    </w:div>
    <w:div w:id="1561748610">
      <w:bodyDiv w:val="1"/>
      <w:marLeft w:val="0"/>
      <w:marRight w:val="0"/>
      <w:marTop w:val="0"/>
      <w:marBottom w:val="0"/>
      <w:divBdr>
        <w:top w:val="none" w:sz="0" w:space="0" w:color="auto"/>
        <w:left w:val="none" w:sz="0" w:space="0" w:color="auto"/>
        <w:bottom w:val="none" w:sz="0" w:space="0" w:color="auto"/>
        <w:right w:val="none" w:sz="0" w:space="0" w:color="auto"/>
      </w:divBdr>
    </w:div>
    <w:div w:id="1580672423">
      <w:bodyDiv w:val="1"/>
      <w:marLeft w:val="0"/>
      <w:marRight w:val="0"/>
      <w:marTop w:val="0"/>
      <w:marBottom w:val="0"/>
      <w:divBdr>
        <w:top w:val="none" w:sz="0" w:space="0" w:color="auto"/>
        <w:left w:val="none" w:sz="0" w:space="0" w:color="auto"/>
        <w:bottom w:val="none" w:sz="0" w:space="0" w:color="auto"/>
        <w:right w:val="none" w:sz="0" w:space="0" w:color="auto"/>
      </w:divBdr>
    </w:div>
    <w:div w:id="1587030359">
      <w:bodyDiv w:val="1"/>
      <w:marLeft w:val="0"/>
      <w:marRight w:val="0"/>
      <w:marTop w:val="0"/>
      <w:marBottom w:val="0"/>
      <w:divBdr>
        <w:top w:val="none" w:sz="0" w:space="0" w:color="auto"/>
        <w:left w:val="none" w:sz="0" w:space="0" w:color="auto"/>
        <w:bottom w:val="none" w:sz="0" w:space="0" w:color="auto"/>
        <w:right w:val="none" w:sz="0" w:space="0" w:color="auto"/>
      </w:divBdr>
    </w:div>
    <w:div w:id="1745832455">
      <w:bodyDiv w:val="1"/>
      <w:marLeft w:val="0"/>
      <w:marRight w:val="0"/>
      <w:marTop w:val="0"/>
      <w:marBottom w:val="0"/>
      <w:divBdr>
        <w:top w:val="none" w:sz="0" w:space="0" w:color="auto"/>
        <w:left w:val="none" w:sz="0" w:space="0" w:color="auto"/>
        <w:bottom w:val="none" w:sz="0" w:space="0" w:color="auto"/>
        <w:right w:val="none" w:sz="0" w:space="0" w:color="auto"/>
      </w:divBdr>
    </w:div>
    <w:div w:id="1771199333">
      <w:bodyDiv w:val="1"/>
      <w:marLeft w:val="0"/>
      <w:marRight w:val="0"/>
      <w:marTop w:val="0"/>
      <w:marBottom w:val="0"/>
      <w:divBdr>
        <w:top w:val="none" w:sz="0" w:space="0" w:color="auto"/>
        <w:left w:val="none" w:sz="0" w:space="0" w:color="auto"/>
        <w:bottom w:val="none" w:sz="0" w:space="0" w:color="auto"/>
        <w:right w:val="none" w:sz="0" w:space="0" w:color="auto"/>
      </w:divBdr>
    </w:div>
    <w:div w:id="1803032041">
      <w:bodyDiv w:val="1"/>
      <w:marLeft w:val="0"/>
      <w:marRight w:val="0"/>
      <w:marTop w:val="0"/>
      <w:marBottom w:val="0"/>
      <w:divBdr>
        <w:top w:val="none" w:sz="0" w:space="0" w:color="auto"/>
        <w:left w:val="none" w:sz="0" w:space="0" w:color="auto"/>
        <w:bottom w:val="none" w:sz="0" w:space="0" w:color="auto"/>
        <w:right w:val="none" w:sz="0" w:space="0" w:color="auto"/>
      </w:divBdr>
    </w:div>
    <w:div w:id="1823305069">
      <w:bodyDiv w:val="1"/>
      <w:marLeft w:val="0"/>
      <w:marRight w:val="0"/>
      <w:marTop w:val="0"/>
      <w:marBottom w:val="0"/>
      <w:divBdr>
        <w:top w:val="none" w:sz="0" w:space="0" w:color="auto"/>
        <w:left w:val="none" w:sz="0" w:space="0" w:color="auto"/>
        <w:bottom w:val="none" w:sz="0" w:space="0" w:color="auto"/>
        <w:right w:val="none" w:sz="0" w:space="0" w:color="auto"/>
      </w:divBdr>
    </w:div>
    <w:div w:id="1918243048">
      <w:bodyDiv w:val="1"/>
      <w:marLeft w:val="0"/>
      <w:marRight w:val="0"/>
      <w:marTop w:val="0"/>
      <w:marBottom w:val="0"/>
      <w:divBdr>
        <w:top w:val="none" w:sz="0" w:space="0" w:color="auto"/>
        <w:left w:val="none" w:sz="0" w:space="0" w:color="auto"/>
        <w:bottom w:val="none" w:sz="0" w:space="0" w:color="auto"/>
        <w:right w:val="none" w:sz="0" w:space="0" w:color="auto"/>
      </w:divBdr>
    </w:div>
    <w:div w:id="2132430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hyperlink" Target="https://freeware.the-meiers.org/" TargetMode="External"/><Relationship Id="rId63" Type="http://schemas.openxmlformats.org/officeDocument/2006/relationships/hyperlink" Target="https://doi.org/10.46377/dilemas.v8i2.2542" TargetMode="External"/><Relationship Id="rId68" Type="http://schemas.openxmlformats.org/officeDocument/2006/relationships/image" Target="media/image46.jpeg"/><Relationship Id="rId16" Type="http://schemas.openxmlformats.org/officeDocument/2006/relationships/image" Target="media/image4.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hyperlink" Target="https://upcommons.upc.edu/handle/2117/134193" TargetMode="External"/><Relationship Id="rId66" Type="http://schemas.openxmlformats.org/officeDocument/2006/relationships/image" Target="media/image44.png"/><Relationship Id="rId74" Type="http://schemas.openxmlformats.org/officeDocument/2006/relationships/image" Target="media/image52.jpeg"/><Relationship Id="rId5" Type="http://schemas.openxmlformats.org/officeDocument/2006/relationships/numbering" Target="numbering.xml"/><Relationship Id="rId61" Type="http://schemas.openxmlformats.org/officeDocument/2006/relationships/hyperlink" Target="http://repositorio.ug.edu.ec/handle/redug/48784" TargetMode="Externa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repositorio.ucv.edu.pe/handle/20.500.12692/28240" TargetMode="External"/><Relationship Id="rId69" Type="http://schemas.openxmlformats.org/officeDocument/2006/relationships/image" Target="media/image47.jpeg"/><Relationship Id="rId77"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0.jpe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repositorio.utc.edu.ec/handle/27000/7302" TargetMode="External"/><Relationship Id="rId67" Type="http://schemas.openxmlformats.org/officeDocument/2006/relationships/image" Target="media/image4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hyperlink" Target="https://hdl.handle.net/10983/25546" TargetMode="External"/><Relationship Id="rId70" Type="http://schemas.openxmlformats.org/officeDocument/2006/relationships/image" Target="media/image48.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yperlink" Target="https://upcommons.upc.edu/handle/2117/367568"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hyperlink" Target="http://repositorio.ug.edu.ec/handle/redug/48816" TargetMode="External"/><Relationship Id="rId65" Type="http://schemas.openxmlformats.org/officeDocument/2006/relationships/hyperlink" Target="http://hdl.handle.net/2117/105042" TargetMode="External"/><Relationship Id="rId73" Type="http://schemas.openxmlformats.org/officeDocument/2006/relationships/image" Target="media/image51.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9.jpeg"/><Relationship Id="rId2" Type="http://schemas.openxmlformats.org/officeDocument/2006/relationships/customXml" Target="../customXml/item2.xml"/><Relationship Id="rId29"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D:\erick\Documents\Plantillas%20personalizadas%20de%20Office\APA_7E-SAN_MARC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Các18</b:Tag>
    <b:SourceType>Book</b:SourceType>
    <b:Guid>{F773F81A-D5FC-4639-A752-09363F9327C1}</b:Guid>
    <b:Title>El desarrollo rural establecido en las áreas Vulnerables</b:Title>
    <b:Year>2018</b:Year>
    <b:City>Lima</b:City>
    <b:Publisher>Colección Racso</b:Publisher>
    <b:Author>
      <b:Author>
        <b:NameList>
          <b:Person>
            <b:Last>Dirven </b:Last>
            <b:Middle>Beto</b:Middle>
            <b:First>Blass</b:First>
          </b:Person>
          <b:Person>
            <b:Last>Pérez</b:Last>
            <b:First>Ronal</b:First>
          </b:Person>
          <b:Person>
            <b:Last>Cáceres</b:Last>
            <b:Middle>Juan</b:Middle>
            <b:First>Royer</b:First>
          </b:Person>
          <b:Person>
            <b:Last>Tito</b:Last>
            <b:Middle>Tanio</b:Middle>
            <b:First>Alfredo</b:First>
          </b:Person>
          <b:Person>
            <b:Last>Gómez </b:Last>
            <b:Middle>Kiara</b:Middle>
            <b:First>Rocío</b:First>
          </b:Person>
          <b:Person>
            <b:Last>Ticona</b:Last>
            <b:First>Arthur</b:First>
          </b:Person>
        </b:NameList>
      </b:Author>
    </b:Author>
    <b:RefOrder>2</b:RefOrder>
  </b:Source>
  <b:Source>
    <b:Tag>Tov86</b:Tag>
    <b:SourceType>Book</b:SourceType>
    <b:Guid>{38A27886-0309-42B2-8184-99BC0ED9B795}</b:Guid>
    <b:Title>El asentamiento y la segregación de los Blancos y Mestizos</b:Title>
    <b:Year>1986</b:Year>
    <b:City>Bogotá</b:City>
    <b:Publisher>Cengage</b:Publisher>
    <b:Author>
      <b:Author>
        <b:NameList>
          <b:Person>
            <b:Last>Tovar</b:Last>
            <b:Middle>Luis</b:Middle>
            <b:First>Genner</b:First>
          </b:Person>
        </b:NameList>
      </b:Author>
    </b:Author>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4821E959B3A28C43A97FCD11B268B0CB" ma:contentTypeVersion="7" ma:contentTypeDescription="Crear nuevo documento." ma:contentTypeScope="" ma:versionID="c309457f16d3050b5166f0035bbd7922">
  <xsd:schema xmlns:xsd="http://www.w3.org/2001/XMLSchema" xmlns:xs="http://www.w3.org/2001/XMLSchema" xmlns:p="http://schemas.microsoft.com/office/2006/metadata/properties" xmlns:ns3="cbb0471b-5004-40c7-bb0a-9458a8026f9b" targetNamespace="http://schemas.microsoft.com/office/2006/metadata/properties" ma:root="true" ma:fieldsID="061369db3992046e4512d0c078836338" ns3:_="">
    <xsd:import namespace="cbb0471b-5004-40c7-bb0a-9458a8026f9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b0471b-5004-40c7-bb0a-9458a8026f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37A3CB2-FA3F-4143-A433-BCFDB1AACF1B}">
  <ds:schemaRefs>
    <ds:schemaRef ds:uri="http://schemas.microsoft.com/office/infopath/2007/PartnerControls"/>
    <ds:schemaRef ds:uri="http://www.w3.org/XML/1998/namespace"/>
    <ds:schemaRef ds:uri="cbb0471b-5004-40c7-bb0a-9458a8026f9b"/>
    <ds:schemaRef ds:uri="http://schemas.microsoft.com/office/2006/documentManagement/types"/>
    <ds:schemaRef ds:uri="http://schemas.openxmlformats.org/package/2006/metadata/core-properties"/>
    <ds:schemaRef ds:uri="http://purl.org/dc/elements/1.1/"/>
    <ds:schemaRef ds:uri="http://schemas.microsoft.com/office/2006/metadata/properties"/>
    <ds:schemaRef ds:uri="http://purl.org/dc/dcmitype/"/>
    <ds:schemaRef ds:uri="http://purl.org/dc/terms/"/>
  </ds:schemaRefs>
</ds:datastoreItem>
</file>

<file path=customXml/itemProps2.xml><?xml version="1.0" encoding="utf-8"?>
<ds:datastoreItem xmlns:ds="http://schemas.openxmlformats.org/officeDocument/2006/customXml" ds:itemID="{B8D8E366-9B44-4ABC-8B67-0D5C468A6971}">
  <ds:schemaRefs>
    <ds:schemaRef ds:uri="http://schemas.openxmlformats.org/officeDocument/2006/bibliography"/>
  </ds:schemaRefs>
</ds:datastoreItem>
</file>

<file path=customXml/itemProps3.xml><?xml version="1.0" encoding="utf-8"?>
<ds:datastoreItem xmlns:ds="http://schemas.openxmlformats.org/officeDocument/2006/customXml" ds:itemID="{BFDC4A81-EE93-45CC-BF12-B77AA991AA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b0471b-5004-40c7-bb0a-9458a8026f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96327D9-44CB-45D3-AA27-877A7C06BE2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APA_7E-SAN_MARCOS.dotx</Template>
  <TotalTime>0</TotalTime>
  <Pages>64</Pages>
  <Words>9335</Words>
  <Characters>53213</Characters>
  <Application>Microsoft Office Word</Application>
  <DocSecurity>0</DocSecurity>
  <Lines>443</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62424</CharactersWithSpaces>
  <SharedDoc>false</SharedDoc>
  <HLinks>
    <vt:vector size="432" baseType="variant">
      <vt:variant>
        <vt:i4>1507349</vt:i4>
      </vt:variant>
      <vt:variant>
        <vt:i4>402</vt:i4>
      </vt:variant>
      <vt:variant>
        <vt:i4>0</vt:i4>
      </vt:variant>
      <vt:variant>
        <vt:i4>5</vt:i4>
      </vt:variant>
      <vt:variant>
        <vt:lpwstr>http://hdl.handle.net/2117/105042</vt:lpwstr>
      </vt:variant>
      <vt:variant>
        <vt:lpwstr/>
      </vt:variant>
      <vt:variant>
        <vt:i4>5046366</vt:i4>
      </vt:variant>
      <vt:variant>
        <vt:i4>399</vt:i4>
      </vt:variant>
      <vt:variant>
        <vt:i4>0</vt:i4>
      </vt:variant>
      <vt:variant>
        <vt:i4>5</vt:i4>
      </vt:variant>
      <vt:variant>
        <vt:lpwstr>https://repositorio.ucv.edu.pe/handle/20.500.12692/28240</vt:lpwstr>
      </vt:variant>
      <vt:variant>
        <vt:lpwstr/>
      </vt:variant>
      <vt:variant>
        <vt:i4>2949179</vt:i4>
      </vt:variant>
      <vt:variant>
        <vt:i4>396</vt:i4>
      </vt:variant>
      <vt:variant>
        <vt:i4>0</vt:i4>
      </vt:variant>
      <vt:variant>
        <vt:i4>5</vt:i4>
      </vt:variant>
      <vt:variant>
        <vt:lpwstr>https://doi.org/10.46377/dilemas.v8i2.2542</vt:lpwstr>
      </vt:variant>
      <vt:variant>
        <vt:lpwstr/>
      </vt:variant>
      <vt:variant>
        <vt:i4>2818156</vt:i4>
      </vt:variant>
      <vt:variant>
        <vt:i4>393</vt:i4>
      </vt:variant>
      <vt:variant>
        <vt:i4>0</vt:i4>
      </vt:variant>
      <vt:variant>
        <vt:i4>5</vt:i4>
      </vt:variant>
      <vt:variant>
        <vt:lpwstr>https://hdl.handle.net/10983/25546</vt:lpwstr>
      </vt:variant>
      <vt:variant>
        <vt:lpwstr/>
      </vt:variant>
      <vt:variant>
        <vt:i4>3866733</vt:i4>
      </vt:variant>
      <vt:variant>
        <vt:i4>390</vt:i4>
      </vt:variant>
      <vt:variant>
        <vt:i4>0</vt:i4>
      </vt:variant>
      <vt:variant>
        <vt:i4>5</vt:i4>
      </vt:variant>
      <vt:variant>
        <vt:lpwstr>http://repositorio.ug.edu.ec/handle/redug/48784</vt:lpwstr>
      </vt:variant>
      <vt:variant>
        <vt:lpwstr/>
      </vt:variant>
      <vt:variant>
        <vt:i4>3276898</vt:i4>
      </vt:variant>
      <vt:variant>
        <vt:i4>387</vt:i4>
      </vt:variant>
      <vt:variant>
        <vt:i4>0</vt:i4>
      </vt:variant>
      <vt:variant>
        <vt:i4>5</vt:i4>
      </vt:variant>
      <vt:variant>
        <vt:lpwstr>http://repositorio.ug.edu.ec/handle/redug/48816</vt:lpwstr>
      </vt:variant>
      <vt:variant>
        <vt:lpwstr/>
      </vt:variant>
      <vt:variant>
        <vt:i4>2752623</vt:i4>
      </vt:variant>
      <vt:variant>
        <vt:i4>384</vt:i4>
      </vt:variant>
      <vt:variant>
        <vt:i4>0</vt:i4>
      </vt:variant>
      <vt:variant>
        <vt:i4>5</vt:i4>
      </vt:variant>
      <vt:variant>
        <vt:lpwstr>http://repositorio.utc.edu.ec/handle/27000/7302</vt:lpwstr>
      </vt:variant>
      <vt:variant>
        <vt:lpwstr/>
      </vt:variant>
      <vt:variant>
        <vt:i4>4915294</vt:i4>
      </vt:variant>
      <vt:variant>
        <vt:i4>381</vt:i4>
      </vt:variant>
      <vt:variant>
        <vt:i4>0</vt:i4>
      </vt:variant>
      <vt:variant>
        <vt:i4>5</vt:i4>
      </vt:variant>
      <vt:variant>
        <vt:lpwstr>https://upcommons.upc.edu/handle/2117/134193</vt:lpwstr>
      </vt:variant>
      <vt:variant>
        <vt:lpwstr/>
      </vt:variant>
      <vt:variant>
        <vt:i4>4259920</vt:i4>
      </vt:variant>
      <vt:variant>
        <vt:i4>378</vt:i4>
      </vt:variant>
      <vt:variant>
        <vt:i4>0</vt:i4>
      </vt:variant>
      <vt:variant>
        <vt:i4>5</vt:i4>
      </vt:variant>
      <vt:variant>
        <vt:lpwstr>https://upcommons.upc.edu/handle/2117/367568</vt:lpwstr>
      </vt:variant>
      <vt:variant>
        <vt:lpwstr/>
      </vt:variant>
      <vt:variant>
        <vt:i4>1441878</vt:i4>
      </vt:variant>
      <vt:variant>
        <vt:i4>375</vt:i4>
      </vt:variant>
      <vt:variant>
        <vt:i4>0</vt:i4>
      </vt:variant>
      <vt:variant>
        <vt:i4>5</vt:i4>
      </vt:variant>
      <vt:variant>
        <vt:lpwstr>https://freeware.the-meiers.org/</vt:lpwstr>
      </vt:variant>
      <vt:variant>
        <vt:lpwstr/>
      </vt:variant>
      <vt:variant>
        <vt:i4>1310773</vt:i4>
      </vt:variant>
      <vt:variant>
        <vt:i4>368</vt:i4>
      </vt:variant>
      <vt:variant>
        <vt:i4>0</vt:i4>
      </vt:variant>
      <vt:variant>
        <vt:i4>5</vt:i4>
      </vt:variant>
      <vt:variant>
        <vt:lpwstr/>
      </vt:variant>
      <vt:variant>
        <vt:lpwstr>_Toc112627435</vt:lpwstr>
      </vt:variant>
      <vt:variant>
        <vt:i4>1310773</vt:i4>
      </vt:variant>
      <vt:variant>
        <vt:i4>362</vt:i4>
      </vt:variant>
      <vt:variant>
        <vt:i4>0</vt:i4>
      </vt:variant>
      <vt:variant>
        <vt:i4>5</vt:i4>
      </vt:variant>
      <vt:variant>
        <vt:lpwstr/>
      </vt:variant>
      <vt:variant>
        <vt:lpwstr>_Toc112627434</vt:lpwstr>
      </vt:variant>
      <vt:variant>
        <vt:i4>1310773</vt:i4>
      </vt:variant>
      <vt:variant>
        <vt:i4>356</vt:i4>
      </vt:variant>
      <vt:variant>
        <vt:i4>0</vt:i4>
      </vt:variant>
      <vt:variant>
        <vt:i4>5</vt:i4>
      </vt:variant>
      <vt:variant>
        <vt:lpwstr/>
      </vt:variant>
      <vt:variant>
        <vt:lpwstr>_Toc112627433</vt:lpwstr>
      </vt:variant>
      <vt:variant>
        <vt:i4>1310773</vt:i4>
      </vt:variant>
      <vt:variant>
        <vt:i4>350</vt:i4>
      </vt:variant>
      <vt:variant>
        <vt:i4>0</vt:i4>
      </vt:variant>
      <vt:variant>
        <vt:i4>5</vt:i4>
      </vt:variant>
      <vt:variant>
        <vt:lpwstr/>
      </vt:variant>
      <vt:variant>
        <vt:lpwstr>_Toc112627432</vt:lpwstr>
      </vt:variant>
      <vt:variant>
        <vt:i4>1310773</vt:i4>
      </vt:variant>
      <vt:variant>
        <vt:i4>344</vt:i4>
      </vt:variant>
      <vt:variant>
        <vt:i4>0</vt:i4>
      </vt:variant>
      <vt:variant>
        <vt:i4>5</vt:i4>
      </vt:variant>
      <vt:variant>
        <vt:lpwstr/>
      </vt:variant>
      <vt:variant>
        <vt:lpwstr>_Toc112627431</vt:lpwstr>
      </vt:variant>
      <vt:variant>
        <vt:i4>1310773</vt:i4>
      </vt:variant>
      <vt:variant>
        <vt:i4>338</vt:i4>
      </vt:variant>
      <vt:variant>
        <vt:i4>0</vt:i4>
      </vt:variant>
      <vt:variant>
        <vt:i4>5</vt:i4>
      </vt:variant>
      <vt:variant>
        <vt:lpwstr/>
      </vt:variant>
      <vt:variant>
        <vt:lpwstr>_Toc112627430</vt:lpwstr>
      </vt:variant>
      <vt:variant>
        <vt:i4>1376309</vt:i4>
      </vt:variant>
      <vt:variant>
        <vt:i4>332</vt:i4>
      </vt:variant>
      <vt:variant>
        <vt:i4>0</vt:i4>
      </vt:variant>
      <vt:variant>
        <vt:i4>5</vt:i4>
      </vt:variant>
      <vt:variant>
        <vt:lpwstr/>
      </vt:variant>
      <vt:variant>
        <vt:lpwstr>_Toc112627429</vt:lpwstr>
      </vt:variant>
      <vt:variant>
        <vt:i4>1376309</vt:i4>
      </vt:variant>
      <vt:variant>
        <vt:i4>326</vt:i4>
      </vt:variant>
      <vt:variant>
        <vt:i4>0</vt:i4>
      </vt:variant>
      <vt:variant>
        <vt:i4>5</vt:i4>
      </vt:variant>
      <vt:variant>
        <vt:lpwstr/>
      </vt:variant>
      <vt:variant>
        <vt:lpwstr>_Toc112627428</vt:lpwstr>
      </vt:variant>
      <vt:variant>
        <vt:i4>1376309</vt:i4>
      </vt:variant>
      <vt:variant>
        <vt:i4>320</vt:i4>
      </vt:variant>
      <vt:variant>
        <vt:i4>0</vt:i4>
      </vt:variant>
      <vt:variant>
        <vt:i4>5</vt:i4>
      </vt:variant>
      <vt:variant>
        <vt:lpwstr/>
      </vt:variant>
      <vt:variant>
        <vt:lpwstr>_Toc112627427</vt:lpwstr>
      </vt:variant>
      <vt:variant>
        <vt:i4>1376309</vt:i4>
      </vt:variant>
      <vt:variant>
        <vt:i4>314</vt:i4>
      </vt:variant>
      <vt:variant>
        <vt:i4>0</vt:i4>
      </vt:variant>
      <vt:variant>
        <vt:i4>5</vt:i4>
      </vt:variant>
      <vt:variant>
        <vt:lpwstr/>
      </vt:variant>
      <vt:variant>
        <vt:lpwstr>_Toc112627426</vt:lpwstr>
      </vt:variant>
      <vt:variant>
        <vt:i4>1376309</vt:i4>
      </vt:variant>
      <vt:variant>
        <vt:i4>308</vt:i4>
      </vt:variant>
      <vt:variant>
        <vt:i4>0</vt:i4>
      </vt:variant>
      <vt:variant>
        <vt:i4>5</vt:i4>
      </vt:variant>
      <vt:variant>
        <vt:lpwstr/>
      </vt:variant>
      <vt:variant>
        <vt:lpwstr>_Toc112627425</vt:lpwstr>
      </vt:variant>
      <vt:variant>
        <vt:i4>1376309</vt:i4>
      </vt:variant>
      <vt:variant>
        <vt:i4>302</vt:i4>
      </vt:variant>
      <vt:variant>
        <vt:i4>0</vt:i4>
      </vt:variant>
      <vt:variant>
        <vt:i4>5</vt:i4>
      </vt:variant>
      <vt:variant>
        <vt:lpwstr/>
      </vt:variant>
      <vt:variant>
        <vt:lpwstr>_Toc112627424</vt:lpwstr>
      </vt:variant>
      <vt:variant>
        <vt:i4>1376309</vt:i4>
      </vt:variant>
      <vt:variant>
        <vt:i4>296</vt:i4>
      </vt:variant>
      <vt:variant>
        <vt:i4>0</vt:i4>
      </vt:variant>
      <vt:variant>
        <vt:i4>5</vt:i4>
      </vt:variant>
      <vt:variant>
        <vt:lpwstr/>
      </vt:variant>
      <vt:variant>
        <vt:lpwstr>_Toc112627423</vt:lpwstr>
      </vt:variant>
      <vt:variant>
        <vt:i4>1376309</vt:i4>
      </vt:variant>
      <vt:variant>
        <vt:i4>290</vt:i4>
      </vt:variant>
      <vt:variant>
        <vt:i4>0</vt:i4>
      </vt:variant>
      <vt:variant>
        <vt:i4>5</vt:i4>
      </vt:variant>
      <vt:variant>
        <vt:lpwstr/>
      </vt:variant>
      <vt:variant>
        <vt:lpwstr>_Toc112627422</vt:lpwstr>
      </vt:variant>
      <vt:variant>
        <vt:i4>1376309</vt:i4>
      </vt:variant>
      <vt:variant>
        <vt:i4>284</vt:i4>
      </vt:variant>
      <vt:variant>
        <vt:i4>0</vt:i4>
      </vt:variant>
      <vt:variant>
        <vt:i4>5</vt:i4>
      </vt:variant>
      <vt:variant>
        <vt:lpwstr/>
      </vt:variant>
      <vt:variant>
        <vt:lpwstr>_Toc112627421</vt:lpwstr>
      </vt:variant>
      <vt:variant>
        <vt:i4>1376309</vt:i4>
      </vt:variant>
      <vt:variant>
        <vt:i4>278</vt:i4>
      </vt:variant>
      <vt:variant>
        <vt:i4>0</vt:i4>
      </vt:variant>
      <vt:variant>
        <vt:i4>5</vt:i4>
      </vt:variant>
      <vt:variant>
        <vt:lpwstr/>
      </vt:variant>
      <vt:variant>
        <vt:lpwstr>_Toc112627420</vt:lpwstr>
      </vt:variant>
      <vt:variant>
        <vt:i4>1441845</vt:i4>
      </vt:variant>
      <vt:variant>
        <vt:i4>272</vt:i4>
      </vt:variant>
      <vt:variant>
        <vt:i4>0</vt:i4>
      </vt:variant>
      <vt:variant>
        <vt:i4>5</vt:i4>
      </vt:variant>
      <vt:variant>
        <vt:lpwstr/>
      </vt:variant>
      <vt:variant>
        <vt:lpwstr>_Toc112627419</vt:lpwstr>
      </vt:variant>
      <vt:variant>
        <vt:i4>1441845</vt:i4>
      </vt:variant>
      <vt:variant>
        <vt:i4>266</vt:i4>
      </vt:variant>
      <vt:variant>
        <vt:i4>0</vt:i4>
      </vt:variant>
      <vt:variant>
        <vt:i4>5</vt:i4>
      </vt:variant>
      <vt:variant>
        <vt:lpwstr/>
      </vt:variant>
      <vt:variant>
        <vt:lpwstr>_Toc112627418</vt:lpwstr>
      </vt:variant>
      <vt:variant>
        <vt:i4>1441845</vt:i4>
      </vt:variant>
      <vt:variant>
        <vt:i4>260</vt:i4>
      </vt:variant>
      <vt:variant>
        <vt:i4>0</vt:i4>
      </vt:variant>
      <vt:variant>
        <vt:i4>5</vt:i4>
      </vt:variant>
      <vt:variant>
        <vt:lpwstr/>
      </vt:variant>
      <vt:variant>
        <vt:lpwstr>_Toc112627417</vt:lpwstr>
      </vt:variant>
      <vt:variant>
        <vt:i4>1441845</vt:i4>
      </vt:variant>
      <vt:variant>
        <vt:i4>254</vt:i4>
      </vt:variant>
      <vt:variant>
        <vt:i4>0</vt:i4>
      </vt:variant>
      <vt:variant>
        <vt:i4>5</vt:i4>
      </vt:variant>
      <vt:variant>
        <vt:lpwstr/>
      </vt:variant>
      <vt:variant>
        <vt:lpwstr>_Toc112627416</vt:lpwstr>
      </vt:variant>
      <vt:variant>
        <vt:i4>1441845</vt:i4>
      </vt:variant>
      <vt:variant>
        <vt:i4>248</vt:i4>
      </vt:variant>
      <vt:variant>
        <vt:i4>0</vt:i4>
      </vt:variant>
      <vt:variant>
        <vt:i4>5</vt:i4>
      </vt:variant>
      <vt:variant>
        <vt:lpwstr/>
      </vt:variant>
      <vt:variant>
        <vt:lpwstr>_Toc112627415</vt:lpwstr>
      </vt:variant>
      <vt:variant>
        <vt:i4>1441845</vt:i4>
      </vt:variant>
      <vt:variant>
        <vt:i4>242</vt:i4>
      </vt:variant>
      <vt:variant>
        <vt:i4>0</vt:i4>
      </vt:variant>
      <vt:variant>
        <vt:i4>5</vt:i4>
      </vt:variant>
      <vt:variant>
        <vt:lpwstr/>
      </vt:variant>
      <vt:variant>
        <vt:lpwstr>_Toc112627414</vt:lpwstr>
      </vt:variant>
      <vt:variant>
        <vt:i4>1441845</vt:i4>
      </vt:variant>
      <vt:variant>
        <vt:i4>236</vt:i4>
      </vt:variant>
      <vt:variant>
        <vt:i4>0</vt:i4>
      </vt:variant>
      <vt:variant>
        <vt:i4>5</vt:i4>
      </vt:variant>
      <vt:variant>
        <vt:lpwstr/>
      </vt:variant>
      <vt:variant>
        <vt:lpwstr>_Toc112627413</vt:lpwstr>
      </vt:variant>
      <vt:variant>
        <vt:i4>1441845</vt:i4>
      </vt:variant>
      <vt:variant>
        <vt:i4>230</vt:i4>
      </vt:variant>
      <vt:variant>
        <vt:i4>0</vt:i4>
      </vt:variant>
      <vt:variant>
        <vt:i4>5</vt:i4>
      </vt:variant>
      <vt:variant>
        <vt:lpwstr/>
      </vt:variant>
      <vt:variant>
        <vt:lpwstr>_Toc112627412</vt:lpwstr>
      </vt:variant>
      <vt:variant>
        <vt:i4>1441845</vt:i4>
      </vt:variant>
      <vt:variant>
        <vt:i4>224</vt:i4>
      </vt:variant>
      <vt:variant>
        <vt:i4>0</vt:i4>
      </vt:variant>
      <vt:variant>
        <vt:i4>5</vt:i4>
      </vt:variant>
      <vt:variant>
        <vt:lpwstr/>
      </vt:variant>
      <vt:variant>
        <vt:lpwstr>_Toc112627411</vt:lpwstr>
      </vt:variant>
      <vt:variant>
        <vt:i4>1441845</vt:i4>
      </vt:variant>
      <vt:variant>
        <vt:i4>218</vt:i4>
      </vt:variant>
      <vt:variant>
        <vt:i4>0</vt:i4>
      </vt:variant>
      <vt:variant>
        <vt:i4>5</vt:i4>
      </vt:variant>
      <vt:variant>
        <vt:lpwstr/>
      </vt:variant>
      <vt:variant>
        <vt:lpwstr>_Toc112627410</vt:lpwstr>
      </vt:variant>
      <vt:variant>
        <vt:i4>1507381</vt:i4>
      </vt:variant>
      <vt:variant>
        <vt:i4>212</vt:i4>
      </vt:variant>
      <vt:variant>
        <vt:i4>0</vt:i4>
      </vt:variant>
      <vt:variant>
        <vt:i4>5</vt:i4>
      </vt:variant>
      <vt:variant>
        <vt:lpwstr/>
      </vt:variant>
      <vt:variant>
        <vt:lpwstr>_Toc112627409</vt:lpwstr>
      </vt:variant>
      <vt:variant>
        <vt:i4>1507381</vt:i4>
      </vt:variant>
      <vt:variant>
        <vt:i4>206</vt:i4>
      </vt:variant>
      <vt:variant>
        <vt:i4>0</vt:i4>
      </vt:variant>
      <vt:variant>
        <vt:i4>5</vt:i4>
      </vt:variant>
      <vt:variant>
        <vt:lpwstr/>
      </vt:variant>
      <vt:variant>
        <vt:lpwstr>_Toc112627408</vt:lpwstr>
      </vt:variant>
      <vt:variant>
        <vt:i4>1507381</vt:i4>
      </vt:variant>
      <vt:variant>
        <vt:i4>200</vt:i4>
      </vt:variant>
      <vt:variant>
        <vt:i4>0</vt:i4>
      </vt:variant>
      <vt:variant>
        <vt:i4>5</vt:i4>
      </vt:variant>
      <vt:variant>
        <vt:lpwstr/>
      </vt:variant>
      <vt:variant>
        <vt:lpwstr>_Toc112627407</vt:lpwstr>
      </vt:variant>
      <vt:variant>
        <vt:i4>1507381</vt:i4>
      </vt:variant>
      <vt:variant>
        <vt:i4>194</vt:i4>
      </vt:variant>
      <vt:variant>
        <vt:i4>0</vt:i4>
      </vt:variant>
      <vt:variant>
        <vt:i4>5</vt:i4>
      </vt:variant>
      <vt:variant>
        <vt:lpwstr/>
      </vt:variant>
      <vt:variant>
        <vt:lpwstr>_Toc112627406</vt:lpwstr>
      </vt:variant>
      <vt:variant>
        <vt:i4>1507381</vt:i4>
      </vt:variant>
      <vt:variant>
        <vt:i4>188</vt:i4>
      </vt:variant>
      <vt:variant>
        <vt:i4>0</vt:i4>
      </vt:variant>
      <vt:variant>
        <vt:i4>5</vt:i4>
      </vt:variant>
      <vt:variant>
        <vt:lpwstr/>
      </vt:variant>
      <vt:variant>
        <vt:lpwstr>_Toc112627405</vt:lpwstr>
      </vt:variant>
      <vt:variant>
        <vt:i4>1507381</vt:i4>
      </vt:variant>
      <vt:variant>
        <vt:i4>182</vt:i4>
      </vt:variant>
      <vt:variant>
        <vt:i4>0</vt:i4>
      </vt:variant>
      <vt:variant>
        <vt:i4>5</vt:i4>
      </vt:variant>
      <vt:variant>
        <vt:lpwstr/>
      </vt:variant>
      <vt:variant>
        <vt:lpwstr>_Toc112627404</vt:lpwstr>
      </vt:variant>
      <vt:variant>
        <vt:i4>1507381</vt:i4>
      </vt:variant>
      <vt:variant>
        <vt:i4>176</vt:i4>
      </vt:variant>
      <vt:variant>
        <vt:i4>0</vt:i4>
      </vt:variant>
      <vt:variant>
        <vt:i4>5</vt:i4>
      </vt:variant>
      <vt:variant>
        <vt:lpwstr/>
      </vt:variant>
      <vt:variant>
        <vt:lpwstr>_Toc112627403</vt:lpwstr>
      </vt:variant>
      <vt:variant>
        <vt:i4>1507381</vt:i4>
      </vt:variant>
      <vt:variant>
        <vt:i4>170</vt:i4>
      </vt:variant>
      <vt:variant>
        <vt:i4>0</vt:i4>
      </vt:variant>
      <vt:variant>
        <vt:i4>5</vt:i4>
      </vt:variant>
      <vt:variant>
        <vt:lpwstr/>
      </vt:variant>
      <vt:variant>
        <vt:lpwstr>_Toc112627402</vt:lpwstr>
      </vt:variant>
      <vt:variant>
        <vt:i4>1507381</vt:i4>
      </vt:variant>
      <vt:variant>
        <vt:i4>164</vt:i4>
      </vt:variant>
      <vt:variant>
        <vt:i4>0</vt:i4>
      </vt:variant>
      <vt:variant>
        <vt:i4>5</vt:i4>
      </vt:variant>
      <vt:variant>
        <vt:lpwstr/>
      </vt:variant>
      <vt:variant>
        <vt:lpwstr>_Toc112627401</vt:lpwstr>
      </vt:variant>
      <vt:variant>
        <vt:i4>1507381</vt:i4>
      </vt:variant>
      <vt:variant>
        <vt:i4>158</vt:i4>
      </vt:variant>
      <vt:variant>
        <vt:i4>0</vt:i4>
      </vt:variant>
      <vt:variant>
        <vt:i4>5</vt:i4>
      </vt:variant>
      <vt:variant>
        <vt:lpwstr/>
      </vt:variant>
      <vt:variant>
        <vt:lpwstr>_Toc112627400</vt:lpwstr>
      </vt:variant>
      <vt:variant>
        <vt:i4>1966130</vt:i4>
      </vt:variant>
      <vt:variant>
        <vt:i4>152</vt:i4>
      </vt:variant>
      <vt:variant>
        <vt:i4>0</vt:i4>
      </vt:variant>
      <vt:variant>
        <vt:i4>5</vt:i4>
      </vt:variant>
      <vt:variant>
        <vt:lpwstr/>
      </vt:variant>
      <vt:variant>
        <vt:lpwstr>_Toc112627399</vt:lpwstr>
      </vt:variant>
      <vt:variant>
        <vt:i4>1966130</vt:i4>
      </vt:variant>
      <vt:variant>
        <vt:i4>146</vt:i4>
      </vt:variant>
      <vt:variant>
        <vt:i4>0</vt:i4>
      </vt:variant>
      <vt:variant>
        <vt:i4>5</vt:i4>
      </vt:variant>
      <vt:variant>
        <vt:lpwstr/>
      </vt:variant>
      <vt:variant>
        <vt:lpwstr>_Toc112627398</vt:lpwstr>
      </vt:variant>
      <vt:variant>
        <vt:i4>1966130</vt:i4>
      </vt:variant>
      <vt:variant>
        <vt:i4>140</vt:i4>
      </vt:variant>
      <vt:variant>
        <vt:i4>0</vt:i4>
      </vt:variant>
      <vt:variant>
        <vt:i4>5</vt:i4>
      </vt:variant>
      <vt:variant>
        <vt:lpwstr/>
      </vt:variant>
      <vt:variant>
        <vt:lpwstr>_Toc112627397</vt:lpwstr>
      </vt:variant>
      <vt:variant>
        <vt:i4>1966130</vt:i4>
      </vt:variant>
      <vt:variant>
        <vt:i4>134</vt:i4>
      </vt:variant>
      <vt:variant>
        <vt:i4>0</vt:i4>
      </vt:variant>
      <vt:variant>
        <vt:i4>5</vt:i4>
      </vt:variant>
      <vt:variant>
        <vt:lpwstr/>
      </vt:variant>
      <vt:variant>
        <vt:lpwstr>_Toc112627396</vt:lpwstr>
      </vt:variant>
      <vt:variant>
        <vt:i4>1966130</vt:i4>
      </vt:variant>
      <vt:variant>
        <vt:i4>128</vt:i4>
      </vt:variant>
      <vt:variant>
        <vt:i4>0</vt:i4>
      </vt:variant>
      <vt:variant>
        <vt:i4>5</vt:i4>
      </vt:variant>
      <vt:variant>
        <vt:lpwstr/>
      </vt:variant>
      <vt:variant>
        <vt:lpwstr>_Toc112627395</vt:lpwstr>
      </vt:variant>
      <vt:variant>
        <vt:i4>1966130</vt:i4>
      </vt:variant>
      <vt:variant>
        <vt:i4>122</vt:i4>
      </vt:variant>
      <vt:variant>
        <vt:i4>0</vt:i4>
      </vt:variant>
      <vt:variant>
        <vt:i4>5</vt:i4>
      </vt:variant>
      <vt:variant>
        <vt:lpwstr/>
      </vt:variant>
      <vt:variant>
        <vt:lpwstr>_Toc112627394</vt:lpwstr>
      </vt:variant>
      <vt:variant>
        <vt:i4>1966130</vt:i4>
      </vt:variant>
      <vt:variant>
        <vt:i4>116</vt:i4>
      </vt:variant>
      <vt:variant>
        <vt:i4>0</vt:i4>
      </vt:variant>
      <vt:variant>
        <vt:i4>5</vt:i4>
      </vt:variant>
      <vt:variant>
        <vt:lpwstr/>
      </vt:variant>
      <vt:variant>
        <vt:lpwstr>_Toc112627393</vt:lpwstr>
      </vt:variant>
      <vt:variant>
        <vt:i4>1966130</vt:i4>
      </vt:variant>
      <vt:variant>
        <vt:i4>110</vt:i4>
      </vt:variant>
      <vt:variant>
        <vt:i4>0</vt:i4>
      </vt:variant>
      <vt:variant>
        <vt:i4>5</vt:i4>
      </vt:variant>
      <vt:variant>
        <vt:lpwstr/>
      </vt:variant>
      <vt:variant>
        <vt:lpwstr>_Toc112627392</vt:lpwstr>
      </vt:variant>
      <vt:variant>
        <vt:i4>1966130</vt:i4>
      </vt:variant>
      <vt:variant>
        <vt:i4>104</vt:i4>
      </vt:variant>
      <vt:variant>
        <vt:i4>0</vt:i4>
      </vt:variant>
      <vt:variant>
        <vt:i4>5</vt:i4>
      </vt:variant>
      <vt:variant>
        <vt:lpwstr/>
      </vt:variant>
      <vt:variant>
        <vt:lpwstr>_Toc112627391</vt:lpwstr>
      </vt:variant>
      <vt:variant>
        <vt:i4>1966130</vt:i4>
      </vt:variant>
      <vt:variant>
        <vt:i4>98</vt:i4>
      </vt:variant>
      <vt:variant>
        <vt:i4>0</vt:i4>
      </vt:variant>
      <vt:variant>
        <vt:i4>5</vt:i4>
      </vt:variant>
      <vt:variant>
        <vt:lpwstr/>
      </vt:variant>
      <vt:variant>
        <vt:lpwstr>_Toc112627390</vt:lpwstr>
      </vt:variant>
      <vt:variant>
        <vt:i4>2031666</vt:i4>
      </vt:variant>
      <vt:variant>
        <vt:i4>92</vt:i4>
      </vt:variant>
      <vt:variant>
        <vt:i4>0</vt:i4>
      </vt:variant>
      <vt:variant>
        <vt:i4>5</vt:i4>
      </vt:variant>
      <vt:variant>
        <vt:lpwstr/>
      </vt:variant>
      <vt:variant>
        <vt:lpwstr>_Toc112627389</vt:lpwstr>
      </vt:variant>
      <vt:variant>
        <vt:i4>2031666</vt:i4>
      </vt:variant>
      <vt:variant>
        <vt:i4>86</vt:i4>
      </vt:variant>
      <vt:variant>
        <vt:i4>0</vt:i4>
      </vt:variant>
      <vt:variant>
        <vt:i4>5</vt:i4>
      </vt:variant>
      <vt:variant>
        <vt:lpwstr/>
      </vt:variant>
      <vt:variant>
        <vt:lpwstr>_Toc112627388</vt:lpwstr>
      </vt:variant>
      <vt:variant>
        <vt:i4>2031666</vt:i4>
      </vt:variant>
      <vt:variant>
        <vt:i4>80</vt:i4>
      </vt:variant>
      <vt:variant>
        <vt:i4>0</vt:i4>
      </vt:variant>
      <vt:variant>
        <vt:i4>5</vt:i4>
      </vt:variant>
      <vt:variant>
        <vt:lpwstr/>
      </vt:variant>
      <vt:variant>
        <vt:lpwstr>_Toc112627387</vt:lpwstr>
      </vt:variant>
      <vt:variant>
        <vt:i4>2031666</vt:i4>
      </vt:variant>
      <vt:variant>
        <vt:i4>74</vt:i4>
      </vt:variant>
      <vt:variant>
        <vt:i4>0</vt:i4>
      </vt:variant>
      <vt:variant>
        <vt:i4>5</vt:i4>
      </vt:variant>
      <vt:variant>
        <vt:lpwstr/>
      </vt:variant>
      <vt:variant>
        <vt:lpwstr>_Toc112627386</vt:lpwstr>
      </vt:variant>
      <vt:variant>
        <vt:i4>2031666</vt:i4>
      </vt:variant>
      <vt:variant>
        <vt:i4>68</vt:i4>
      </vt:variant>
      <vt:variant>
        <vt:i4>0</vt:i4>
      </vt:variant>
      <vt:variant>
        <vt:i4>5</vt:i4>
      </vt:variant>
      <vt:variant>
        <vt:lpwstr/>
      </vt:variant>
      <vt:variant>
        <vt:lpwstr>_Toc112627385</vt:lpwstr>
      </vt:variant>
      <vt:variant>
        <vt:i4>2031666</vt:i4>
      </vt:variant>
      <vt:variant>
        <vt:i4>62</vt:i4>
      </vt:variant>
      <vt:variant>
        <vt:i4>0</vt:i4>
      </vt:variant>
      <vt:variant>
        <vt:i4>5</vt:i4>
      </vt:variant>
      <vt:variant>
        <vt:lpwstr/>
      </vt:variant>
      <vt:variant>
        <vt:lpwstr>_Toc112627384</vt:lpwstr>
      </vt:variant>
      <vt:variant>
        <vt:i4>2031666</vt:i4>
      </vt:variant>
      <vt:variant>
        <vt:i4>56</vt:i4>
      </vt:variant>
      <vt:variant>
        <vt:i4>0</vt:i4>
      </vt:variant>
      <vt:variant>
        <vt:i4>5</vt:i4>
      </vt:variant>
      <vt:variant>
        <vt:lpwstr/>
      </vt:variant>
      <vt:variant>
        <vt:lpwstr>_Toc112627383</vt:lpwstr>
      </vt:variant>
      <vt:variant>
        <vt:i4>2031666</vt:i4>
      </vt:variant>
      <vt:variant>
        <vt:i4>50</vt:i4>
      </vt:variant>
      <vt:variant>
        <vt:i4>0</vt:i4>
      </vt:variant>
      <vt:variant>
        <vt:i4>5</vt:i4>
      </vt:variant>
      <vt:variant>
        <vt:lpwstr/>
      </vt:variant>
      <vt:variant>
        <vt:lpwstr>_Toc112627382</vt:lpwstr>
      </vt:variant>
      <vt:variant>
        <vt:i4>2031666</vt:i4>
      </vt:variant>
      <vt:variant>
        <vt:i4>44</vt:i4>
      </vt:variant>
      <vt:variant>
        <vt:i4>0</vt:i4>
      </vt:variant>
      <vt:variant>
        <vt:i4>5</vt:i4>
      </vt:variant>
      <vt:variant>
        <vt:lpwstr/>
      </vt:variant>
      <vt:variant>
        <vt:lpwstr>_Toc112627381</vt:lpwstr>
      </vt:variant>
      <vt:variant>
        <vt:i4>2031666</vt:i4>
      </vt:variant>
      <vt:variant>
        <vt:i4>38</vt:i4>
      </vt:variant>
      <vt:variant>
        <vt:i4>0</vt:i4>
      </vt:variant>
      <vt:variant>
        <vt:i4>5</vt:i4>
      </vt:variant>
      <vt:variant>
        <vt:lpwstr/>
      </vt:variant>
      <vt:variant>
        <vt:lpwstr>_Toc112627380</vt:lpwstr>
      </vt:variant>
      <vt:variant>
        <vt:i4>1048626</vt:i4>
      </vt:variant>
      <vt:variant>
        <vt:i4>32</vt:i4>
      </vt:variant>
      <vt:variant>
        <vt:i4>0</vt:i4>
      </vt:variant>
      <vt:variant>
        <vt:i4>5</vt:i4>
      </vt:variant>
      <vt:variant>
        <vt:lpwstr/>
      </vt:variant>
      <vt:variant>
        <vt:lpwstr>_Toc112627379</vt:lpwstr>
      </vt:variant>
      <vt:variant>
        <vt:i4>1048626</vt:i4>
      </vt:variant>
      <vt:variant>
        <vt:i4>26</vt:i4>
      </vt:variant>
      <vt:variant>
        <vt:i4>0</vt:i4>
      </vt:variant>
      <vt:variant>
        <vt:i4>5</vt:i4>
      </vt:variant>
      <vt:variant>
        <vt:lpwstr/>
      </vt:variant>
      <vt:variant>
        <vt:lpwstr>_Toc112627378</vt:lpwstr>
      </vt:variant>
      <vt:variant>
        <vt:i4>1048626</vt:i4>
      </vt:variant>
      <vt:variant>
        <vt:i4>20</vt:i4>
      </vt:variant>
      <vt:variant>
        <vt:i4>0</vt:i4>
      </vt:variant>
      <vt:variant>
        <vt:i4>5</vt:i4>
      </vt:variant>
      <vt:variant>
        <vt:lpwstr/>
      </vt:variant>
      <vt:variant>
        <vt:lpwstr>_Toc112627377</vt:lpwstr>
      </vt:variant>
      <vt:variant>
        <vt:i4>1048626</vt:i4>
      </vt:variant>
      <vt:variant>
        <vt:i4>14</vt:i4>
      </vt:variant>
      <vt:variant>
        <vt:i4>0</vt:i4>
      </vt:variant>
      <vt:variant>
        <vt:i4>5</vt:i4>
      </vt:variant>
      <vt:variant>
        <vt:lpwstr/>
      </vt:variant>
      <vt:variant>
        <vt:lpwstr>_Toc112627376</vt:lpwstr>
      </vt:variant>
      <vt:variant>
        <vt:i4>1048626</vt:i4>
      </vt:variant>
      <vt:variant>
        <vt:i4>8</vt:i4>
      </vt:variant>
      <vt:variant>
        <vt:i4>0</vt:i4>
      </vt:variant>
      <vt:variant>
        <vt:i4>5</vt:i4>
      </vt:variant>
      <vt:variant>
        <vt:lpwstr/>
      </vt:variant>
      <vt:variant>
        <vt:lpwstr>_Toc112627375</vt:lpwstr>
      </vt:variant>
      <vt:variant>
        <vt:i4>1048626</vt:i4>
      </vt:variant>
      <vt:variant>
        <vt:i4>2</vt:i4>
      </vt:variant>
      <vt:variant>
        <vt:i4>0</vt:i4>
      </vt:variant>
      <vt:variant>
        <vt:i4>5</vt:i4>
      </vt:variant>
      <vt:variant>
        <vt:lpwstr/>
      </vt:variant>
      <vt:variant>
        <vt:lpwstr>_Toc112627374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Jhoel Agurto Briceño</dc:creator>
  <cp:keywords/>
  <dc:description/>
  <cp:lastModifiedBy>LEONARDO SERGIO CAHUANA GUERRA</cp:lastModifiedBy>
  <cp:revision>2</cp:revision>
  <dcterms:created xsi:type="dcterms:W3CDTF">2022-08-29T06:52:00Z</dcterms:created>
  <dcterms:modified xsi:type="dcterms:W3CDTF">2022-08-29T06:52:00Z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200fea76-7854-30c9-adcc-19ad3e994ed7</vt:lpwstr>
  </property>
  <property fmtid="{D5CDD505-2E9C-101B-9397-08002B2CF9AE}" pid="4" name="ContentTypeId">
    <vt:lpwstr>0x0101004821E959B3A28C43A97FCD11B268B0CB</vt:lpwstr>
  </property>
</Properties>
</file>